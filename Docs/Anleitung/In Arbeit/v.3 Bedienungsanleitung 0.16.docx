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C7B7C" w14:textId="77777777" w:rsidR="00EE634B" w:rsidRDefault="00586DA1" w:rsidP="00EE634B">
      <w:bookmarkStart w:id="0" w:name="_GoBack"/>
      <w:bookmarkEnd w:id="0"/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editId="4944392E">
            <wp:simplePos x="0" y="0"/>
            <wp:positionH relativeFrom="page">
              <wp:align>center</wp:align>
            </wp:positionH>
            <wp:positionV relativeFrom="paragraph">
              <wp:posOffset>207761</wp:posOffset>
            </wp:positionV>
            <wp:extent cx="1714747" cy="1056904"/>
            <wp:effectExtent l="57150" t="19050" r="56903" b="47996"/>
            <wp:wrapNone/>
            <wp:docPr id="603" name="Bild 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747" cy="1056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h="50800" prst="relaxedInset"/>
                    </a:sp3d>
                  </pic:spPr>
                </pic:pic>
              </a:graphicData>
            </a:graphic>
          </wp:anchor>
        </w:drawing>
      </w:r>
    </w:p>
    <w:p w14:paraId="3C5A253B" w14:textId="77777777" w:rsidR="00EE634B" w:rsidRDefault="00EE634B" w:rsidP="00EE634B"/>
    <w:p w14:paraId="69531276" w14:textId="77777777" w:rsidR="00EE634B" w:rsidRDefault="00EE634B" w:rsidP="00EE634B"/>
    <w:p w14:paraId="32F82464" w14:textId="77777777" w:rsidR="00EE634B" w:rsidRDefault="00EE634B" w:rsidP="00EE634B"/>
    <w:p w14:paraId="7498DCE7" w14:textId="77777777" w:rsidR="00EE634B" w:rsidRDefault="00EE634B" w:rsidP="00EE634B"/>
    <w:p w14:paraId="275F7C2F" w14:textId="77777777" w:rsidR="00EE634B" w:rsidRDefault="00396904" w:rsidP="00EE634B">
      <w:pPr>
        <w:jc w:val="center"/>
      </w:pPr>
      <w:r>
        <w:rPr>
          <w:sz w:val="40"/>
          <w:szCs w:val="40"/>
        </w:rPr>
        <w:t>Bedienungsanleitung für die 1-Tasten-Version</w:t>
      </w:r>
      <w:r>
        <w:rPr>
          <w:sz w:val="40"/>
          <w:szCs w:val="40"/>
        </w:rPr>
        <w:br/>
        <w:t>„</w:t>
      </w:r>
      <w:r w:rsidR="001E3D22">
        <w:rPr>
          <w:sz w:val="40"/>
          <w:szCs w:val="40"/>
        </w:rPr>
        <w:t>Single</w:t>
      </w:r>
      <w:r w:rsidR="00885ECF" w:rsidRPr="000B1A25">
        <w:rPr>
          <w:sz w:val="40"/>
          <w:szCs w:val="40"/>
        </w:rPr>
        <w:t xml:space="preserve"> v.</w:t>
      </w:r>
      <w:r w:rsidR="001E3D22">
        <w:rPr>
          <w:sz w:val="40"/>
          <w:szCs w:val="40"/>
        </w:rPr>
        <w:t>3</w:t>
      </w:r>
      <w:r>
        <w:rPr>
          <w:sz w:val="40"/>
          <w:szCs w:val="40"/>
        </w:rPr>
        <w:t>“</w:t>
      </w:r>
      <w:r w:rsidR="00FB46B5">
        <w:rPr>
          <w:sz w:val="40"/>
          <w:szCs w:val="40"/>
        </w:rPr>
        <w:br/>
      </w:r>
      <w:r w:rsidR="00EE634B">
        <w:br/>
      </w:r>
      <w:proofErr w:type="spellStart"/>
      <w:r w:rsidR="00EE634B" w:rsidRPr="000B1A25">
        <w:rPr>
          <w:sz w:val="36"/>
          <w:szCs w:val="36"/>
        </w:rPr>
        <w:t>Firmwareversion</w:t>
      </w:r>
      <w:proofErr w:type="spellEnd"/>
      <w:r w:rsidR="00EE634B" w:rsidRPr="000B1A25">
        <w:rPr>
          <w:sz w:val="36"/>
          <w:szCs w:val="36"/>
        </w:rPr>
        <w:t xml:space="preserve"> </w:t>
      </w:r>
      <w:r w:rsidR="005831C7">
        <w:rPr>
          <w:sz w:val="36"/>
          <w:szCs w:val="36"/>
        </w:rPr>
        <w:t>0</w:t>
      </w:r>
      <w:r w:rsidR="00EE634B" w:rsidRPr="000B1A25">
        <w:rPr>
          <w:sz w:val="36"/>
          <w:szCs w:val="36"/>
        </w:rPr>
        <w:t>.</w:t>
      </w:r>
      <w:r w:rsidR="00372BDC">
        <w:rPr>
          <w:sz w:val="36"/>
          <w:szCs w:val="36"/>
        </w:rPr>
        <w:t>1</w:t>
      </w:r>
      <w:r w:rsidR="00CA0031">
        <w:rPr>
          <w:sz w:val="36"/>
          <w:szCs w:val="36"/>
        </w:rPr>
        <w:t>6</w:t>
      </w:r>
      <w:r w:rsidR="00FB46B5">
        <w:rPr>
          <w:sz w:val="36"/>
          <w:szCs w:val="36"/>
        </w:rPr>
        <w:br/>
      </w:r>
      <w:r w:rsidR="00FB46B5" w:rsidRPr="00FB46B5">
        <w:rPr>
          <w:sz w:val="20"/>
          <w:szCs w:val="20"/>
        </w:rPr>
        <w:t>Hinweis zur Nutzung der aktuellen</w:t>
      </w:r>
      <w:r>
        <w:rPr>
          <w:sz w:val="20"/>
          <w:szCs w:val="20"/>
        </w:rPr>
        <w:t xml:space="preserve"> „Single v.3“-</w:t>
      </w:r>
      <w:r w:rsidR="00FB46B5" w:rsidRPr="00FB46B5">
        <w:rPr>
          <w:sz w:val="20"/>
          <w:szCs w:val="20"/>
        </w:rPr>
        <w:t xml:space="preserve">Firmware mit der 2-Tasten-Version „Duo v.2“ siehe Seite </w:t>
      </w:r>
      <w:r w:rsidR="0087506B" w:rsidRPr="00FB46B5">
        <w:rPr>
          <w:sz w:val="20"/>
          <w:szCs w:val="20"/>
        </w:rPr>
        <w:fldChar w:fldCharType="begin"/>
      </w:r>
      <w:r w:rsidR="00FB46B5" w:rsidRPr="00FB46B5">
        <w:rPr>
          <w:sz w:val="20"/>
          <w:szCs w:val="20"/>
        </w:rPr>
        <w:instrText xml:space="preserve"> PAGEREF _Ref189581556 \h </w:instrText>
      </w:r>
      <w:r w:rsidR="0087506B" w:rsidRPr="00FB46B5">
        <w:rPr>
          <w:sz w:val="20"/>
          <w:szCs w:val="20"/>
        </w:rPr>
      </w:r>
      <w:r w:rsidR="0087506B" w:rsidRPr="00FB46B5">
        <w:rPr>
          <w:sz w:val="20"/>
          <w:szCs w:val="20"/>
        </w:rPr>
        <w:fldChar w:fldCharType="separate"/>
      </w:r>
      <w:r w:rsidR="004A5271">
        <w:rPr>
          <w:noProof/>
          <w:sz w:val="20"/>
          <w:szCs w:val="20"/>
        </w:rPr>
        <w:t>14</w:t>
      </w:r>
      <w:r w:rsidR="0087506B" w:rsidRPr="00FB46B5">
        <w:rPr>
          <w:sz w:val="20"/>
          <w:szCs w:val="20"/>
        </w:rPr>
        <w:fldChar w:fldCharType="end"/>
      </w:r>
      <w:r w:rsidR="00FB46B5" w:rsidRPr="00FB46B5">
        <w:rPr>
          <w:sz w:val="20"/>
          <w:szCs w:val="20"/>
        </w:rPr>
        <w:br/>
      </w:r>
    </w:p>
    <w:p w14:paraId="152BF111" w14:textId="77777777" w:rsidR="00FB46B5" w:rsidRPr="00EE634B" w:rsidRDefault="00FB46B5" w:rsidP="00EE634B">
      <w:pPr>
        <w:jc w:val="center"/>
      </w:pPr>
    </w:p>
    <w:p w14:paraId="51CBD26C" w14:textId="77777777" w:rsidR="00EE634B" w:rsidRPr="00053C89" w:rsidRDefault="00885ECF" w:rsidP="00EE634B">
      <w:pPr>
        <w:jc w:val="center"/>
        <w:rPr>
          <w:lang w:val="en-US"/>
        </w:rPr>
      </w:pPr>
      <w:r w:rsidRPr="00053C89">
        <w:rPr>
          <w:lang w:val="en-US"/>
        </w:rPr>
        <w:t xml:space="preserve">Stand: </w:t>
      </w:r>
      <w:r w:rsidR="00CA0031" w:rsidRPr="00053C89">
        <w:rPr>
          <w:lang w:val="en-US"/>
        </w:rPr>
        <w:t>03.12.</w:t>
      </w:r>
      <w:r w:rsidR="008332A1" w:rsidRPr="00053C89">
        <w:rPr>
          <w:lang w:val="en-US"/>
        </w:rPr>
        <w:t>08</w:t>
      </w:r>
      <w:r w:rsidR="00EE634B" w:rsidRPr="00053C89">
        <w:rPr>
          <w:lang w:val="en-US"/>
        </w:rPr>
        <w:br/>
      </w:r>
      <w:r w:rsidR="00EE634B" w:rsidRPr="00053C89">
        <w:rPr>
          <w:lang w:val="en-US"/>
        </w:rPr>
        <w:br/>
        <w:t>Tobias Engelmann</w:t>
      </w:r>
      <w:r w:rsidR="00EE634B" w:rsidRPr="00053C89">
        <w:rPr>
          <w:lang w:val="en-US"/>
        </w:rPr>
        <w:br/>
      </w:r>
      <w:hyperlink r:id="rId10" w:history="1">
        <w:r w:rsidR="00EE634B" w:rsidRPr="00053C89">
          <w:rPr>
            <w:rStyle w:val="Hyperlink"/>
            <w:lang w:val="en-US"/>
          </w:rPr>
          <w:t>tobiasengelmann@gmx.de</w:t>
        </w:r>
      </w:hyperlink>
      <w:r w:rsidR="00EE634B" w:rsidRPr="00053C89">
        <w:rPr>
          <w:lang w:val="en-US"/>
        </w:rPr>
        <w:br/>
      </w:r>
    </w:p>
    <w:p w14:paraId="13544A63" w14:textId="77777777" w:rsidR="009A567E" w:rsidRPr="00053C89" w:rsidRDefault="009A567E" w:rsidP="003168F3">
      <w:pPr>
        <w:pStyle w:val="Listenabsatz"/>
        <w:tabs>
          <w:tab w:val="left" w:pos="550"/>
          <w:tab w:val="left" w:pos="1650"/>
        </w:tabs>
        <w:ind w:left="0"/>
        <w:rPr>
          <w:lang w:val="en-US"/>
        </w:rPr>
      </w:pPr>
    </w:p>
    <w:p w14:paraId="23B66094" w14:textId="77777777" w:rsidR="009A567E" w:rsidRPr="00053C89" w:rsidRDefault="009A567E" w:rsidP="003168F3">
      <w:pPr>
        <w:pStyle w:val="Listenabsatz"/>
        <w:tabs>
          <w:tab w:val="left" w:pos="550"/>
          <w:tab w:val="left" w:pos="1650"/>
        </w:tabs>
        <w:ind w:left="0"/>
        <w:rPr>
          <w:lang w:val="en-US"/>
        </w:rPr>
      </w:pPr>
    </w:p>
    <w:p w14:paraId="26A3D27A" w14:textId="77777777" w:rsidR="009A567E" w:rsidRPr="00053C89" w:rsidRDefault="009A567E" w:rsidP="003168F3">
      <w:pPr>
        <w:pStyle w:val="Listenabsatz"/>
        <w:tabs>
          <w:tab w:val="left" w:pos="550"/>
          <w:tab w:val="left" w:pos="1650"/>
        </w:tabs>
        <w:ind w:left="0"/>
        <w:rPr>
          <w:lang w:val="en-US"/>
        </w:rPr>
      </w:pPr>
    </w:p>
    <w:p w14:paraId="75CE5B73" w14:textId="77777777" w:rsidR="009A567E" w:rsidRPr="00053C89" w:rsidRDefault="009A567E" w:rsidP="003168F3">
      <w:pPr>
        <w:pStyle w:val="Listenabsatz"/>
        <w:tabs>
          <w:tab w:val="left" w:pos="550"/>
          <w:tab w:val="left" w:pos="1650"/>
        </w:tabs>
        <w:ind w:left="0"/>
        <w:rPr>
          <w:lang w:val="en-US"/>
        </w:rPr>
      </w:pPr>
    </w:p>
    <w:p w14:paraId="08972F69" w14:textId="77777777" w:rsidR="00CA0031" w:rsidRDefault="00CA0031" w:rsidP="00CA0031">
      <w:pPr>
        <w:pStyle w:val="Listenabsatz"/>
        <w:tabs>
          <w:tab w:val="left" w:pos="567"/>
          <w:tab w:val="left" w:pos="1701"/>
        </w:tabs>
        <w:ind w:left="1701" w:hanging="1701"/>
      </w:pPr>
      <w:r w:rsidRPr="00586DA1">
        <w:t>Historie</w:t>
      </w:r>
      <w:r w:rsidR="009A567E" w:rsidRPr="00586DA1">
        <w:t>:</w:t>
      </w:r>
    </w:p>
    <w:p w14:paraId="2B028086" w14:textId="77777777" w:rsidR="00CA0031" w:rsidRDefault="00C46C6C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</w:t>
      </w:r>
      <w:r w:rsidR="00952E55" w:rsidRPr="0003043B">
        <w:rPr>
          <w:sz w:val="20"/>
          <w:szCs w:val="20"/>
        </w:rPr>
        <w:t>.8</w:t>
      </w:r>
      <w:r w:rsidR="00952E55" w:rsidRPr="0003043B">
        <w:rPr>
          <w:sz w:val="20"/>
          <w:szCs w:val="20"/>
        </w:rPr>
        <w:tab/>
        <w:t>30.07.07</w:t>
      </w:r>
      <w:r w:rsidR="00952E55" w:rsidRPr="0003043B">
        <w:rPr>
          <w:sz w:val="20"/>
          <w:szCs w:val="20"/>
        </w:rPr>
        <w:tab/>
      </w:r>
      <w:r w:rsidR="00C853FB" w:rsidRPr="0003043B">
        <w:rPr>
          <w:sz w:val="20"/>
          <w:szCs w:val="20"/>
        </w:rPr>
        <w:t>Erste Version für den Typ „Single v.3“</w:t>
      </w:r>
    </w:p>
    <w:p w14:paraId="1A09630F" w14:textId="77777777" w:rsidR="009328B0" w:rsidRPr="0003043B" w:rsidRDefault="00C46C6C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0.10</w:t>
      </w:r>
      <w:r w:rsidRPr="0003043B">
        <w:rPr>
          <w:sz w:val="20"/>
          <w:szCs w:val="20"/>
        </w:rPr>
        <w:tab/>
        <w:t>08.09.07</w:t>
      </w:r>
      <w:r w:rsidRPr="0003043B">
        <w:rPr>
          <w:sz w:val="20"/>
          <w:szCs w:val="20"/>
        </w:rPr>
        <w:tab/>
      </w:r>
      <w:r w:rsidR="00372BDC" w:rsidRPr="0003043B">
        <w:rPr>
          <w:sz w:val="20"/>
          <w:szCs w:val="20"/>
        </w:rPr>
        <w:t xml:space="preserve">Sicherheitsbestätigung bei </w:t>
      </w:r>
      <w:proofErr w:type="spellStart"/>
      <w:r w:rsidR="00372BDC" w:rsidRPr="0003043B">
        <w:rPr>
          <w:sz w:val="20"/>
          <w:szCs w:val="20"/>
        </w:rPr>
        <w:t>Akkukalibrierung</w:t>
      </w:r>
      <w:proofErr w:type="spellEnd"/>
      <w:r w:rsidR="00CA0031">
        <w:rPr>
          <w:sz w:val="20"/>
          <w:szCs w:val="20"/>
        </w:rPr>
        <w:br/>
      </w:r>
      <w:r w:rsidR="00372BDC" w:rsidRPr="0003043B">
        <w:rPr>
          <w:sz w:val="20"/>
          <w:szCs w:val="20"/>
        </w:rPr>
        <w:t>Rücksetzen der Schaltung auf Standardwerte</w:t>
      </w:r>
      <w:r w:rsidR="00CA0031">
        <w:rPr>
          <w:sz w:val="20"/>
          <w:szCs w:val="20"/>
        </w:rPr>
        <w:br/>
      </w:r>
      <w:r w:rsidR="00372BDC" w:rsidRPr="0003043B">
        <w:rPr>
          <w:sz w:val="20"/>
          <w:szCs w:val="20"/>
        </w:rPr>
        <w:t xml:space="preserve">Steuerung geht nach Trennen des Akkus bei eingeschalteter Lampe wieder in </w:t>
      </w:r>
      <w:proofErr w:type="spellStart"/>
      <w:r w:rsidR="00372BDC" w:rsidRPr="0003043B">
        <w:rPr>
          <w:sz w:val="20"/>
          <w:szCs w:val="20"/>
        </w:rPr>
        <w:t>Dimmstufe</w:t>
      </w:r>
      <w:proofErr w:type="spellEnd"/>
      <w:r w:rsidR="00372BDC" w:rsidRPr="0003043B">
        <w:rPr>
          <w:sz w:val="20"/>
          <w:szCs w:val="20"/>
        </w:rPr>
        <w:t xml:space="preserve"> 1</w:t>
      </w:r>
      <w:r w:rsidR="00CA0031">
        <w:rPr>
          <w:sz w:val="20"/>
          <w:szCs w:val="20"/>
        </w:rPr>
        <w:br/>
      </w:r>
      <w:r w:rsidR="00372BDC" w:rsidRPr="0003043B">
        <w:rPr>
          <w:sz w:val="20"/>
          <w:szCs w:val="20"/>
        </w:rPr>
        <w:t>Anschlussbeispiel für Leds hinzugefügt</w:t>
      </w:r>
    </w:p>
    <w:p w14:paraId="7529E9C6" w14:textId="77777777" w:rsidR="00597FCB" w:rsidRPr="0003043B" w:rsidRDefault="009328B0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0.11</w:t>
      </w:r>
      <w:r w:rsidRPr="0003043B">
        <w:rPr>
          <w:sz w:val="20"/>
          <w:szCs w:val="20"/>
        </w:rPr>
        <w:tab/>
        <w:t>26.11.07</w:t>
      </w:r>
      <w:r w:rsidRPr="0003043B">
        <w:rPr>
          <w:sz w:val="20"/>
          <w:szCs w:val="20"/>
        </w:rPr>
        <w:tab/>
        <w:t>zusätzlicher Lampenmodus: Konstante Spannungsausgabe über gesamten Entladeverlauf</w:t>
      </w:r>
      <w:r w:rsidRPr="0003043B">
        <w:rPr>
          <w:sz w:val="20"/>
          <w:szCs w:val="20"/>
        </w:rPr>
        <w:br/>
      </w:r>
      <w:proofErr w:type="spellStart"/>
      <w:r w:rsidR="00597FCB" w:rsidRPr="0003043B">
        <w:rPr>
          <w:sz w:val="20"/>
          <w:szCs w:val="20"/>
        </w:rPr>
        <w:t>Statusleds</w:t>
      </w:r>
      <w:proofErr w:type="spellEnd"/>
      <w:r w:rsidR="00597FCB" w:rsidRPr="0003043B">
        <w:rPr>
          <w:sz w:val="20"/>
          <w:szCs w:val="20"/>
        </w:rPr>
        <w:t xml:space="preserve"> dimmen im Betrieb leicht ab um nicht wä</w:t>
      </w:r>
      <w:r w:rsidR="00AA0502">
        <w:rPr>
          <w:sz w:val="20"/>
          <w:szCs w:val="20"/>
        </w:rPr>
        <w:t>h</w:t>
      </w:r>
      <w:r w:rsidR="00597FCB" w:rsidRPr="0003043B">
        <w:rPr>
          <w:sz w:val="20"/>
          <w:szCs w:val="20"/>
        </w:rPr>
        <w:t>rend der Fahrt zu blenden</w:t>
      </w:r>
    </w:p>
    <w:p w14:paraId="63FA3B07" w14:textId="77777777" w:rsidR="00FE40B6" w:rsidRPr="0003043B" w:rsidRDefault="00597FCB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8439FA">
        <w:rPr>
          <w:sz w:val="20"/>
          <w:szCs w:val="20"/>
        </w:rPr>
        <w:t>0.12</w:t>
      </w:r>
      <w:r w:rsidRPr="008439FA">
        <w:rPr>
          <w:sz w:val="20"/>
          <w:szCs w:val="20"/>
        </w:rPr>
        <w:tab/>
      </w:r>
      <w:r w:rsidRPr="008439FA">
        <w:rPr>
          <w:sz w:val="20"/>
          <w:szCs w:val="20"/>
        </w:rPr>
        <w:tab/>
      </w:r>
      <w:r w:rsidR="00137627" w:rsidRPr="008439FA">
        <w:rPr>
          <w:sz w:val="20"/>
          <w:szCs w:val="20"/>
        </w:rPr>
        <w:t>„</w:t>
      </w:r>
      <w:r w:rsidR="008439FA" w:rsidRPr="008439FA">
        <w:rPr>
          <w:sz w:val="20"/>
          <w:szCs w:val="20"/>
        </w:rPr>
        <w:t>Rücksetzen</w:t>
      </w:r>
      <w:r w:rsidR="00137627" w:rsidRPr="008439FA">
        <w:rPr>
          <w:sz w:val="20"/>
          <w:szCs w:val="20"/>
        </w:rPr>
        <w:t>“</w:t>
      </w:r>
      <w:r w:rsidRPr="008439FA">
        <w:rPr>
          <w:sz w:val="20"/>
          <w:szCs w:val="20"/>
        </w:rPr>
        <w:t xml:space="preserve"> ist nun im Programmiermenü nach dem Kalibrieren</w:t>
      </w:r>
      <w:r w:rsidR="00CA0031">
        <w:rPr>
          <w:sz w:val="20"/>
          <w:szCs w:val="20"/>
        </w:rPr>
        <w:br/>
      </w:r>
      <w:r w:rsidR="0016232C" w:rsidRPr="0003043B">
        <w:rPr>
          <w:sz w:val="20"/>
          <w:szCs w:val="20"/>
        </w:rPr>
        <w:t xml:space="preserve">Vierter Lampenmodus für Ansteuerung einer </w:t>
      </w:r>
      <w:proofErr w:type="spellStart"/>
      <w:r w:rsidR="0016232C" w:rsidRPr="0003043B">
        <w:rPr>
          <w:sz w:val="20"/>
          <w:szCs w:val="20"/>
        </w:rPr>
        <w:t>dim</w:t>
      </w:r>
      <w:r w:rsidR="00AA0502">
        <w:rPr>
          <w:sz w:val="20"/>
          <w:szCs w:val="20"/>
        </w:rPr>
        <w:t>m</w:t>
      </w:r>
      <w:r w:rsidR="0016232C" w:rsidRPr="0003043B">
        <w:rPr>
          <w:sz w:val="20"/>
          <w:szCs w:val="20"/>
        </w:rPr>
        <w:t>baren</w:t>
      </w:r>
      <w:proofErr w:type="spellEnd"/>
      <w:r w:rsidR="0016232C" w:rsidRPr="0003043B">
        <w:rPr>
          <w:sz w:val="20"/>
          <w:szCs w:val="20"/>
        </w:rPr>
        <w:t xml:space="preserve"> </w:t>
      </w:r>
      <w:proofErr w:type="spellStart"/>
      <w:r w:rsidR="0016232C" w:rsidRPr="0003043B">
        <w:rPr>
          <w:sz w:val="20"/>
          <w:szCs w:val="20"/>
        </w:rPr>
        <w:t>Konstantstromquelle</w:t>
      </w:r>
      <w:proofErr w:type="spellEnd"/>
      <w:r w:rsidR="00CA0031">
        <w:rPr>
          <w:sz w:val="20"/>
          <w:szCs w:val="20"/>
        </w:rPr>
        <w:br/>
      </w:r>
      <w:r w:rsidR="0016232C" w:rsidRPr="0003043B">
        <w:rPr>
          <w:sz w:val="20"/>
          <w:szCs w:val="20"/>
        </w:rPr>
        <w:t>PWM auf PHASE-CORRECT umgestellt</w:t>
      </w:r>
      <w:r w:rsidR="00137627">
        <w:rPr>
          <w:sz w:val="20"/>
          <w:szCs w:val="20"/>
        </w:rPr>
        <w:t xml:space="preserve"> </w:t>
      </w:r>
      <w:r w:rsidR="00FE40B6" w:rsidRPr="0003043B">
        <w:rPr>
          <w:sz w:val="20"/>
          <w:szCs w:val="20"/>
        </w:rPr>
        <w:sym w:font="Wingdings" w:char="F0E0"/>
      </w:r>
      <w:r w:rsidR="0016232C" w:rsidRPr="0003043B">
        <w:rPr>
          <w:sz w:val="20"/>
          <w:szCs w:val="20"/>
        </w:rPr>
        <w:t xml:space="preserve"> weniger Probleme mit Funktachos und Pulsgurten</w:t>
      </w:r>
    </w:p>
    <w:p w14:paraId="11B75D2D" w14:textId="77777777" w:rsidR="00FE40B6" w:rsidRDefault="00FE40B6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 w:rsidRPr="0003043B">
        <w:rPr>
          <w:sz w:val="20"/>
          <w:szCs w:val="20"/>
        </w:rPr>
        <w:t>0.13</w:t>
      </w:r>
      <w:r w:rsidRPr="0003043B">
        <w:rPr>
          <w:sz w:val="20"/>
          <w:szCs w:val="20"/>
        </w:rPr>
        <w:tab/>
      </w:r>
      <w:r w:rsidR="00D51C9E">
        <w:rPr>
          <w:sz w:val="20"/>
          <w:szCs w:val="20"/>
        </w:rPr>
        <w:t>14.01.08</w:t>
      </w:r>
      <w:r w:rsidRPr="0003043B">
        <w:rPr>
          <w:sz w:val="20"/>
          <w:szCs w:val="20"/>
        </w:rPr>
        <w:tab/>
        <w:t>Fünfter Lampenmodus: Konstante Ausgangsspannung, kein Softstart</w:t>
      </w:r>
      <w:r w:rsidR="00CA0031">
        <w:rPr>
          <w:sz w:val="20"/>
          <w:szCs w:val="20"/>
        </w:rPr>
        <w:br/>
      </w:r>
      <w:r w:rsidRPr="0003043B">
        <w:rPr>
          <w:sz w:val="20"/>
          <w:szCs w:val="20"/>
        </w:rPr>
        <w:t xml:space="preserve">Leistungstreiber  durch IRF7311 ersetzt </w:t>
      </w:r>
      <w:r w:rsidRPr="0003043B">
        <w:rPr>
          <w:sz w:val="20"/>
          <w:szCs w:val="20"/>
        </w:rPr>
        <w:sym w:font="Wingdings" w:char="F0E0"/>
      </w:r>
      <w:r w:rsidRPr="0003043B">
        <w:rPr>
          <w:sz w:val="20"/>
          <w:szCs w:val="20"/>
        </w:rPr>
        <w:t xml:space="preserve"> geringere Verlustleistung</w:t>
      </w:r>
    </w:p>
    <w:p w14:paraId="427E54D3" w14:textId="77777777" w:rsidR="00B923AB" w:rsidRDefault="00B923AB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>
        <w:rPr>
          <w:sz w:val="20"/>
          <w:szCs w:val="20"/>
        </w:rPr>
        <w:t>0.14</w:t>
      </w:r>
      <w:r>
        <w:rPr>
          <w:sz w:val="20"/>
          <w:szCs w:val="20"/>
        </w:rPr>
        <w:tab/>
        <w:t>20.02.08</w:t>
      </w:r>
      <w:r>
        <w:rPr>
          <w:sz w:val="20"/>
          <w:szCs w:val="20"/>
        </w:rPr>
        <w:tab/>
      </w:r>
      <w:r w:rsidR="00586FFD">
        <w:rPr>
          <w:sz w:val="20"/>
          <w:szCs w:val="20"/>
        </w:rPr>
        <w:t xml:space="preserve">Auswahl der </w:t>
      </w:r>
      <w:proofErr w:type="spellStart"/>
      <w:r w:rsidR="00CA0031">
        <w:rPr>
          <w:sz w:val="20"/>
          <w:szCs w:val="20"/>
        </w:rPr>
        <w:t>Dimmstufe</w:t>
      </w:r>
      <w:proofErr w:type="spellEnd"/>
      <w:r w:rsidR="00586FFD">
        <w:rPr>
          <w:sz w:val="20"/>
          <w:szCs w:val="20"/>
        </w:rPr>
        <w:t xml:space="preserve"> bei Kalibriervorgang</w:t>
      </w:r>
      <w:r w:rsidR="00CA0031">
        <w:rPr>
          <w:sz w:val="20"/>
          <w:szCs w:val="20"/>
        </w:rPr>
        <w:br/>
      </w:r>
      <w:r>
        <w:rPr>
          <w:sz w:val="20"/>
          <w:szCs w:val="20"/>
        </w:rPr>
        <w:t>Auflösung der Spannungsmessung dank zahlreicher Codeoptimierung wieder bei 10bit</w:t>
      </w:r>
    </w:p>
    <w:p w14:paraId="0388F574" w14:textId="77777777" w:rsidR="00CA0031" w:rsidRDefault="00586FFD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>
        <w:rPr>
          <w:sz w:val="20"/>
          <w:szCs w:val="20"/>
        </w:rPr>
        <w:t>0.15</w:t>
      </w:r>
      <w:r>
        <w:rPr>
          <w:sz w:val="20"/>
          <w:szCs w:val="20"/>
        </w:rPr>
        <w:tab/>
        <w:t>14.04.08</w:t>
      </w:r>
      <w:r>
        <w:rPr>
          <w:sz w:val="20"/>
          <w:szCs w:val="20"/>
        </w:rPr>
        <w:tab/>
        <w:t>Programmieroption für die PWM-Frequenz hinzugefügt</w:t>
      </w:r>
      <w:r w:rsidR="00CA0031">
        <w:rPr>
          <w:sz w:val="20"/>
          <w:szCs w:val="20"/>
        </w:rPr>
        <w:br/>
      </w:r>
      <w:r w:rsidR="003E722E">
        <w:rPr>
          <w:sz w:val="20"/>
          <w:szCs w:val="20"/>
        </w:rPr>
        <w:t xml:space="preserve">Nutzung von nur 2 </w:t>
      </w:r>
      <w:proofErr w:type="spellStart"/>
      <w:r w:rsidR="00CA0031">
        <w:rPr>
          <w:sz w:val="20"/>
          <w:szCs w:val="20"/>
        </w:rPr>
        <w:t>Dimmstufen</w:t>
      </w:r>
      <w:proofErr w:type="spellEnd"/>
      <w:r w:rsidR="003E722E">
        <w:rPr>
          <w:sz w:val="20"/>
          <w:szCs w:val="20"/>
        </w:rPr>
        <w:t xml:space="preserve"> einstellbar (Ausgänge in Stufe1 auf 0% setzen)</w:t>
      </w:r>
    </w:p>
    <w:p w14:paraId="383D0B9A" w14:textId="77777777" w:rsidR="00CA0031" w:rsidRPr="0003043B" w:rsidRDefault="00CA0031" w:rsidP="00CA0031">
      <w:pPr>
        <w:pStyle w:val="Listenabsatz"/>
        <w:tabs>
          <w:tab w:val="left" w:pos="567"/>
          <w:tab w:val="left" w:pos="1701"/>
        </w:tabs>
        <w:ind w:left="1701" w:hanging="1701"/>
        <w:rPr>
          <w:sz w:val="20"/>
          <w:szCs w:val="20"/>
        </w:rPr>
      </w:pPr>
      <w:r>
        <w:rPr>
          <w:sz w:val="20"/>
          <w:szCs w:val="20"/>
        </w:rPr>
        <w:t>0.16</w:t>
      </w:r>
      <w:r>
        <w:rPr>
          <w:sz w:val="20"/>
          <w:szCs w:val="20"/>
        </w:rPr>
        <w:tab/>
        <w:t>03.12.08</w:t>
      </w:r>
      <w:r>
        <w:rPr>
          <w:sz w:val="20"/>
          <w:szCs w:val="20"/>
        </w:rPr>
        <w:tab/>
        <w:t>Fehler beim Betrieb von 6V Lampen an einem Akku mit mehr Spannung (z.B. 14.4V) beseitigt</w:t>
      </w:r>
      <w:r>
        <w:rPr>
          <w:sz w:val="20"/>
          <w:szCs w:val="20"/>
        </w:rPr>
        <w:br/>
        <w:t>Alle Steuerungen ab dem 03.12.2008 laufen standardmäßig mit einer niedrigeren Betriebsspannung (5 bis 19V).</w:t>
      </w:r>
    </w:p>
    <w:p w14:paraId="18F2F015" w14:textId="77777777" w:rsidR="00EE634B" w:rsidRPr="00586DA1" w:rsidRDefault="00EE634B" w:rsidP="002F77B5">
      <w:pPr>
        <w:pStyle w:val="Listenabsatz"/>
        <w:tabs>
          <w:tab w:val="left" w:pos="567"/>
          <w:tab w:val="left" w:pos="1650"/>
        </w:tabs>
        <w:ind w:left="0"/>
      </w:pPr>
      <w:r w:rsidRPr="00586DA1">
        <w:br w:type="page"/>
      </w:r>
    </w:p>
    <w:bookmarkStart w:id="1" w:name="_Toc163036611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56649614"/>
        <w:docPartObj>
          <w:docPartGallery w:val="Table of Contents"/>
          <w:docPartUnique/>
        </w:docPartObj>
      </w:sdtPr>
      <w:sdtEndPr/>
      <w:sdtContent>
        <w:p w14:paraId="3AF12700" w14:textId="77777777" w:rsidR="005522C2" w:rsidRDefault="005522C2">
          <w:pPr>
            <w:pStyle w:val="Inhaltsverzeichnisberschrift"/>
          </w:pPr>
          <w:r>
            <w:t>Inhalt</w:t>
          </w:r>
        </w:p>
        <w:p w14:paraId="50720EE1" w14:textId="77777777" w:rsidR="006572E8" w:rsidRDefault="0087506B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 w:rsidR="005522C2">
            <w:instrText xml:space="preserve"> TOC \o "1-3" \h \z \u </w:instrText>
          </w:r>
          <w:r>
            <w:fldChar w:fldCharType="separate"/>
          </w:r>
          <w:hyperlink w:anchor="_Toc222055613" w:history="1">
            <w:r w:rsidR="006572E8" w:rsidRPr="00D70A93">
              <w:rPr>
                <w:rStyle w:val="Hyperlink"/>
                <w:noProof/>
              </w:rPr>
              <w:t>1.</w:t>
            </w:r>
            <w:r w:rsidR="006572E8">
              <w:rPr>
                <w:rFonts w:eastAsiaTheme="minorEastAsia"/>
                <w:noProof/>
                <w:lang w:eastAsia="de-DE"/>
              </w:rPr>
              <w:tab/>
            </w:r>
            <w:r w:rsidR="006572E8" w:rsidRPr="00D70A93">
              <w:rPr>
                <w:rStyle w:val="Hyperlink"/>
                <w:noProof/>
              </w:rPr>
              <w:t>Technische Daten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_Toc222055613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2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42B1AC73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14" w:history="1">
            <w:r w:rsidR="006572E8" w:rsidRPr="00D70A93">
              <w:rPr>
                <w:rStyle w:val="Hyperlink"/>
                <w:noProof/>
              </w:rPr>
              <w:t>Features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_Toc222055614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2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35318208" w14:textId="77777777" w:rsidR="006572E8" w:rsidRDefault="00614579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15" w:history="1">
            <w:r w:rsidR="006572E8" w:rsidRPr="00D70A93">
              <w:rPr>
                <w:rStyle w:val="Hyperlink"/>
                <w:noProof/>
              </w:rPr>
              <w:t>2.</w:t>
            </w:r>
            <w:r w:rsidR="006572E8">
              <w:rPr>
                <w:rFonts w:eastAsiaTheme="minorEastAsia"/>
                <w:noProof/>
                <w:lang w:eastAsia="de-DE"/>
              </w:rPr>
              <w:tab/>
            </w:r>
            <w:r w:rsidR="006572E8" w:rsidRPr="00D70A93">
              <w:rPr>
                <w:rStyle w:val="Hyperlink"/>
                <w:noProof/>
              </w:rPr>
              <w:t>Bedienung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_Toc222055615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3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475646F8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16" w:history="1">
            <w:r w:rsidR="006572E8" w:rsidRPr="00D70A93">
              <w:rPr>
                <w:rStyle w:val="Hyperlink"/>
                <w:noProof/>
              </w:rPr>
              <w:t>Taster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_Toc222055616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3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53ED7EAB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17" w:history="1">
            <w:r w:rsidR="006572E8" w:rsidRPr="00D70A93">
              <w:rPr>
                <w:rStyle w:val="Hyperlink"/>
                <w:noProof/>
              </w:rPr>
              <w:t>Leds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_Toc222055617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3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59215982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18" w:history="1">
            <w:r w:rsidR="006572E8" w:rsidRPr="00D70A93">
              <w:rPr>
                <w:rStyle w:val="Hyperlink"/>
                <w:noProof/>
              </w:rPr>
              <w:t>Übersicht - Normalbetrieb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_Toc222055618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4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6F73C5F0" w14:textId="77777777" w:rsidR="006572E8" w:rsidRDefault="00614579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19" w:history="1">
            <w:r w:rsidR="006572E8" w:rsidRPr="00D70A93">
              <w:rPr>
                <w:rStyle w:val="Hyperlink"/>
                <w:noProof/>
              </w:rPr>
              <w:t>3.</w:t>
            </w:r>
            <w:r w:rsidR="006572E8">
              <w:rPr>
                <w:rFonts w:eastAsiaTheme="minorEastAsia"/>
                <w:noProof/>
                <w:lang w:eastAsia="de-DE"/>
              </w:rPr>
              <w:tab/>
            </w:r>
            <w:r w:rsidR="006572E8" w:rsidRPr="00D70A93">
              <w:rPr>
                <w:rStyle w:val="Hyperlink"/>
                <w:noProof/>
              </w:rPr>
              <w:t>Programmiermodus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_Toc222055619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5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477D6FBD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20" w:history="1">
            <w:r w:rsidR="006572E8" w:rsidRPr="00D70A93">
              <w:rPr>
                <w:rStyle w:val="Hyperlink"/>
                <w:noProof/>
              </w:rPr>
              <w:t>Auswahl der Programmieroption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_Toc222055620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5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3234808D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21" w:history="1">
            <w:r w:rsidR="006572E8" w:rsidRPr="00D70A93">
              <w:rPr>
                <w:rStyle w:val="Hyperlink"/>
                <w:noProof/>
              </w:rPr>
              <w:t>Einstellung Lampenmodi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_Toc222055621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5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2334615D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22" w:history="1">
            <w:r w:rsidR="006572E8" w:rsidRPr="00D70A93">
              <w:rPr>
                <w:rStyle w:val="Hyperlink"/>
                <w:noProof/>
              </w:rPr>
              <w:t>Einstellung der Helligkeit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_Toc222055622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6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2B87F2D8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23" w:history="1">
            <w:r w:rsidR="006572E8" w:rsidRPr="00D70A93">
              <w:rPr>
                <w:rStyle w:val="Hyperlink"/>
                <w:noProof/>
              </w:rPr>
              <w:t>Einstellung PWM-Frequenz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_Toc222055623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6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197C1BF1" w14:textId="77777777" w:rsidR="006572E8" w:rsidRDefault="00614579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24" w:history="1">
            <w:r w:rsidR="006572E8" w:rsidRPr="00D70A93">
              <w:rPr>
                <w:rStyle w:val="Hyperlink"/>
                <w:noProof/>
              </w:rPr>
              <w:t>4.</w:t>
            </w:r>
            <w:r w:rsidR="006572E8">
              <w:rPr>
                <w:rFonts w:eastAsiaTheme="minorEastAsia"/>
                <w:noProof/>
                <w:lang w:eastAsia="de-DE"/>
              </w:rPr>
              <w:tab/>
            </w:r>
            <w:r w:rsidR="006572E8" w:rsidRPr="00D70A93">
              <w:rPr>
                <w:rStyle w:val="Hyperlink"/>
                <w:noProof/>
              </w:rPr>
              <w:t>Rücksetzen der Einstellungen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_Toc222055624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6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4948AD5D" w14:textId="77777777" w:rsidR="006572E8" w:rsidRDefault="00614579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25" w:history="1">
            <w:r w:rsidR="006572E8" w:rsidRPr="00D70A93">
              <w:rPr>
                <w:rStyle w:val="Hyperlink"/>
                <w:noProof/>
              </w:rPr>
              <w:t>5.</w:t>
            </w:r>
            <w:r w:rsidR="006572E8">
              <w:rPr>
                <w:rFonts w:eastAsiaTheme="minorEastAsia"/>
                <w:noProof/>
                <w:lang w:eastAsia="de-DE"/>
              </w:rPr>
              <w:tab/>
            </w:r>
            <w:r w:rsidR="006572E8" w:rsidRPr="00D70A93">
              <w:rPr>
                <w:rStyle w:val="Hyperlink"/>
                <w:noProof/>
              </w:rPr>
              <w:t>Versionserkennung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_Toc222055625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6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042FA733" w14:textId="77777777" w:rsidR="006572E8" w:rsidRDefault="00614579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26" w:history="1">
            <w:r w:rsidR="006572E8" w:rsidRPr="00D70A93">
              <w:rPr>
                <w:rStyle w:val="Hyperlink"/>
                <w:noProof/>
              </w:rPr>
              <w:t>6.</w:t>
            </w:r>
            <w:r w:rsidR="006572E8">
              <w:rPr>
                <w:rFonts w:eastAsiaTheme="minorEastAsia"/>
                <w:noProof/>
                <w:lang w:eastAsia="de-DE"/>
              </w:rPr>
              <w:tab/>
            </w:r>
            <w:r w:rsidR="006572E8" w:rsidRPr="00D70A93">
              <w:rPr>
                <w:rStyle w:val="Hyperlink"/>
                <w:noProof/>
              </w:rPr>
              <w:t>Kalibriermodus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_Toc222055626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7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332DFDE9" w14:textId="77777777" w:rsidR="006572E8" w:rsidRDefault="00614579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27" w:history="1">
            <w:r w:rsidR="006572E8" w:rsidRPr="00D70A93">
              <w:rPr>
                <w:rStyle w:val="Hyperlink"/>
                <w:noProof/>
              </w:rPr>
              <w:t>7.</w:t>
            </w:r>
            <w:r w:rsidR="006572E8">
              <w:rPr>
                <w:rFonts w:eastAsiaTheme="minorEastAsia"/>
                <w:noProof/>
                <w:lang w:eastAsia="de-DE"/>
              </w:rPr>
              <w:tab/>
            </w:r>
            <w:r w:rsidR="006572E8" w:rsidRPr="00D70A93">
              <w:rPr>
                <w:rStyle w:val="Hyperlink"/>
                <w:noProof/>
              </w:rPr>
              <w:t>Erklärung zum Kalibriermodus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_Toc222055627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8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067297D5" w14:textId="77777777" w:rsidR="006572E8" w:rsidRDefault="00614579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28" w:history="1">
            <w:r w:rsidR="006572E8" w:rsidRPr="00D70A93">
              <w:rPr>
                <w:rStyle w:val="Hyperlink"/>
                <w:noProof/>
              </w:rPr>
              <w:t>8.</w:t>
            </w:r>
            <w:r w:rsidR="006572E8">
              <w:rPr>
                <w:rFonts w:eastAsiaTheme="minorEastAsia"/>
                <w:noProof/>
                <w:lang w:eastAsia="de-DE"/>
              </w:rPr>
              <w:tab/>
            </w:r>
            <w:r w:rsidR="006572E8" w:rsidRPr="00D70A93">
              <w:rPr>
                <w:rStyle w:val="Hyperlink"/>
                <w:noProof/>
              </w:rPr>
              <w:t>Anschlussbelegung - Halogen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_Toc222055628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9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75378517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29" w:history="1">
            <w:r w:rsidR="006572E8" w:rsidRPr="00D70A93">
              <w:rPr>
                <w:rStyle w:val="Hyperlink"/>
                <w:noProof/>
              </w:rPr>
              <w:t>Anschlussbelegung – Eine Lampe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_Toc222055629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9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6DF9C4D4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30" w:history="1">
            <w:r w:rsidR="006572E8" w:rsidRPr="00D70A93">
              <w:rPr>
                <w:rStyle w:val="Hyperlink"/>
                <w:noProof/>
              </w:rPr>
              <w:t>Anschlussbelegung – Zwei Lampen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_Toc222055630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9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2200F46D" w14:textId="77777777" w:rsidR="006572E8" w:rsidRDefault="00614579">
          <w:pPr>
            <w:pStyle w:val="Verzeichnis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31" w:history="1">
            <w:r w:rsidR="006572E8" w:rsidRPr="00D70A93">
              <w:rPr>
                <w:rStyle w:val="Hyperlink"/>
                <w:noProof/>
              </w:rPr>
              <w:t>9.</w:t>
            </w:r>
            <w:r w:rsidR="006572E8">
              <w:rPr>
                <w:rFonts w:eastAsiaTheme="minorEastAsia"/>
                <w:noProof/>
                <w:lang w:eastAsia="de-DE"/>
              </w:rPr>
              <w:tab/>
            </w:r>
            <w:r w:rsidR="006572E8" w:rsidRPr="00D70A93">
              <w:rPr>
                <w:rStyle w:val="Hyperlink"/>
                <w:noProof/>
              </w:rPr>
              <w:t>Anschlussbelegung für Leds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_Toc222055631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10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19ADB35F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32" w:history="1">
            <w:r w:rsidR="006572E8" w:rsidRPr="00D70A93">
              <w:rPr>
                <w:rStyle w:val="Hyperlink"/>
                <w:noProof/>
              </w:rPr>
              <w:t>Konstantstromquelle dimmbar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_Toc222055632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10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37C6F8B6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33" w:history="1">
            <w:r w:rsidR="006572E8" w:rsidRPr="00D70A93">
              <w:rPr>
                <w:rStyle w:val="Hyperlink"/>
                <w:noProof/>
              </w:rPr>
              <w:t>Konstantstromquelle nicht dimmbar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_Toc222055633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10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6740369B" w14:textId="77777777" w:rsidR="006572E8" w:rsidRDefault="00614579">
          <w:pPr>
            <w:pStyle w:val="Verzeichnis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34" w:history="1">
            <w:r w:rsidR="006572E8" w:rsidRPr="00D70A93">
              <w:rPr>
                <w:rStyle w:val="Hyperlink"/>
                <w:noProof/>
              </w:rPr>
              <w:t>10.</w:t>
            </w:r>
            <w:r w:rsidR="006572E8">
              <w:rPr>
                <w:rFonts w:eastAsiaTheme="minorEastAsia"/>
                <w:noProof/>
                <w:lang w:eastAsia="de-DE"/>
              </w:rPr>
              <w:tab/>
            </w:r>
            <w:r w:rsidR="006572E8" w:rsidRPr="00D70A93">
              <w:rPr>
                <w:rStyle w:val="Hyperlink"/>
                <w:noProof/>
              </w:rPr>
              <w:t>Wasserdichte Verpackung der Steuerung (Vorschlag)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_Toc222055634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11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257BC601" w14:textId="77777777" w:rsidR="006572E8" w:rsidRDefault="00614579">
          <w:pPr>
            <w:pStyle w:val="Verzeichnis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35" w:history="1">
            <w:r w:rsidR="006572E8" w:rsidRPr="00D70A93">
              <w:rPr>
                <w:rStyle w:val="Hyperlink"/>
                <w:noProof/>
              </w:rPr>
              <w:t>11.</w:t>
            </w:r>
            <w:r w:rsidR="006572E8">
              <w:rPr>
                <w:rFonts w:eastAsiaTheme="minorEastAsia"/>
                <w:noProof/>
                <w:lang w:eastAsia="de-DE"/>
              </w:rPr>
              <w:tab/>
            </w:r>
            <w:r w:rsidR="006572E8" w:rsidRPr="00D70A93">
              <w:rPr>
                <w:rStyle w:val="Hyperlink"/>
                <w:noProof/>
              </w:rPr>
              <w:t>Modifikationen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_Toc222055635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12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1867EB35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36" w:history="1">
            <w:r w:rsidR="006572E8" w:rsidRPr="00D70A93">
              <w:rPr>
                <w:rStyle w:val="Hyperlink"/>
                <w:noProof/>
              </w:rPr>
              <w:t>Low-Voltage – Geringere Betriebsspannung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_Toc222055636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12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65B717BC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37" w:history="1">
            <w:r w:rsidR="006572E8" w:rsidRPr="00D70A93">
              <w:rPr>
                <w:rStyle w:val="Hyperlink"/>
                <w:noProof/>
              </w:rPr>
              <w:t>Koppelung beider Lampenausgänge zu einem stärker belastbaren Ausgang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_Toc222055637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12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3C166C13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38" w:history="1">
            <w:r w:rsidR="006572E8" w:rsidRPr="00D70A93">
              <w:rPr>
                <w:rStyle w:val="Hyperlink"/>
                <w:noProof/>
              </w:rPr>
              <w:t>Limitierende Faktoren für die ansteuerbare Leistung: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_Toc222055638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12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433CFA81" w14:textId="77777777" w:rsidR="006572E8" w:rsidRDefault="00614579">
          <w:pPr>
            <w:pStyle w:val="Verzeichnis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39" w:history="1">
            <w:r w:rsidR="006572E8" w:rsidRPr="00D70A93">
              <w:rPr>
                <w:rStyle w:val="Hyperlink"/>
                <w:noProof/>
              </w:rPr>
              <w:t>12.</w:t>
            </w:r>
            <w:r w:rsidR="006572E8">
              <w:rPr>
                <w:rFonts w:eastAsiaTheme="minorEastAsia"/>
                <w:noProof/>
                <w:lang w:eastAsia="de-DE"/>
              </w:rPr>
              <w:tab/>
            </w:r>
            <w:r w:rsidR="006572E8" w:rsidRPr="00D70A93">
              <w:rPr>
                <w:rStyle w:val="Hyperlink"/>
                <w:noProof/>
              </w:rPr>
              <w:t>Beispiele für die Leistungsaufnahme einiger Halogenlampen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_Toc222055639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13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15630C65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40" w:history="1">
            <w:r w:rsidR="006572E8" w:rsidRPr="00D70A93">
              <w:rPr>
                <w:rStyle w:val="Hyperlink"/>
                <w:noProof/>
              </w:rPr>
              <w:t>2 Ausgäng: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_Toc222055640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13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13DF36E4" w14:textId="77777777" w:rsidR="006572E8" w:rsidRDefault="00614579">
          <w:pPr>
            <w:pStyle w:val="Verzeichnis2"/>
            <w:tabs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41" w:history="1">
            <w:r w:rsidR="006572E8" w:rsidRPr="00D70A93">
              <w:rPr>
                <w:rStyle w:val="Hyperlink"/>
                <w:noProof/>
              </w:rPr>
              <w:t>1 Ausgang: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_Toc222055641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13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75498524" w14:textId="77777777" w:rsidR="006572E8" w:rsidRDefault="00614579">
          <w:pPr>
            <w:pStyle w:val="Verzeichnis1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de-DE"/>
            </w:rPr>
          </w:pPr>
          <w:hyperlink w:anchor="_Toc222055642" w:history="1">
            <w:r w:rsidR="006572E8" w:rsidRPr="00D70A93">
              <w:rPr>
                <w:rStyle w:val="Hyperlink"/>
                <w:noProof/>
              </w:rPr>
              <w:t>13.</w:t>
            </w:r>
            <w:r w:rsidR="006572E8">
              <w:rPr>
                <w:rFonts w:eastAsiaTheme="minorEastAsia"/>
                <w:noProof/>
                <w:lang w:eastAsia="de-DE"/>
              </w:rPr>
              <w:tab/>
            </w:r>
            <w:r w:rsidR="006572E8" w:rsidRPr="00D70A93">
              <w:rPr>
                <w:rStyle w:val="Hyperlink"/>
                <w:noProof/>
              </w:rPr>
              <w:t>Hinweis für die 2-Tastenversion Duo V2</w:t>
            </w:r>
            <w:r w:rsidR="006572E8">
              <w:rPr>
                <w:noProof/>
                <w:webHidden/>
              </w:rPr>
              <w:tab/>
            </w:r>
            <w:r w:rsidR="006572E8">
              <w:rPr>
                <w:noProof/>
                <w:webHidden/>
              </w:rPr>
              <w:fldChar w:fldCharType="begin"/>
            </w:r>
            <w:r w:rsidR="006572E8">
              <w:rPr>
                <w:noProof/>
                <w:webHidden/>
              </w:rPr>
              <w:instrText xml:space="preserve"> PAGEREF _Toc222055642 \h </w:instrText>
            </w:r>
            <w:r w:rsidR="006572E8">
              <w:rPr>
                <w:noProof/>
                <w:webHidden/>
              </w:rPr>
            </w:r>
            <w:r w:rsidR="006572E8">
              <w:rPr>
                <w:noProof/>
                <w:webHidden/>
              </w:rPr>
              <w:fldChar w:fldCharType="separate"/>
            </w:r>
            <w:r w:rsidR="004A5271">
              <w:rPr>
                <w:noProof/>
                <w:webHidden/>
              </w:rPr>
              <w:t>14</w:t>
            </w:r>
            <w:r w:rsidR="006572E8">
              <w:rPr>
                <w:noProof/>
                <w:webHidden/>
              </w:rPr>
              <w:fldChar w:fldCharType="end"/>
            </w:r>
          </w:hyperlink>
        </w:p>
        <w:p w14:paraId="2085BEC0" w14:textId="77777777" w:rsidR="005522C2" w:rsidRDefault="0087506B">
          <w:r>
            <w:fldChar w:fldCharType="end"/>
          </w:r>
        </w:p>
      </w:sdtContent>
    </w:sdt>
    <w:p w14:paraId="45F38B37" w14:textId="77777777" w:rsidR="004B4393" w:rsidRDefault="004B4393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28"/>
          <w:szCs w:val="28"/>
        </w:rPr>
      </w:pPr>
      <w:r>
        <w:br w:type="page"/>
      </w:r>
    </w:p>
    <w:p w14:paraId="2B30910D" w14:textId="77777777" w:rsidR="00427706" w:rsidRDefault="00427706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2" w:name="_Toc222055613"/>
      <w:r>
        <w:lastRenderedPageBreak/>
        <w:t>Technische Daten</w:t>
      </w:r>
      <w:bookmarkEnd w:id="1"/>
      <w:bookmarkEnd w:id="2"/>
    </w:p>
    <w:p w14:paraId="013971EC" w14:textId="77777777" w:rsidR="00FE40B6" w:rsidRDefault="0042770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Betriebsspannung:</w:t>
      </w:r>
    </w:p>
    <w:p w14:paraId="13D4282E" w14:textId="77777777" w:rsidR="00FE40B6" w:rsidRDefault="00427706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 xml:space="preserve">8 </w:t>
      </w:r>
      <w:r w:rsidR="00EE634B">
        <w:t xml:space="preserve">bis </w:t>
      </w:r>
      <w:r w:rsidR="002F77B5">
        <w:t>19</w:t>
      </w:r>
      <w:r>
        <w:t>V</w:t>
      </w:r>
    </w:p>
    <w:p w14:paraId="4D161E17" w14:textId="77777777" w:rsidR="00FE40B6" w:rsidRDefault="00EE634B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>Eingang</w:t>
      </w:r>
      <w:r w:rsidR="00D846F6">
        <w:t xml:space="preserve"> ist gegen </w:t>
      </w:r>
      <w:proofErr w:type="spellStart"/>
      <w:r w:rsidR="00D846F6">
        <w:t>Verpol</w:t>
      </w:r>
      <w:r w:rsidR="00F64D1F">
        <w:t>ung</w:t>
      </w:r>
      <w:proofErr w:type="spellEnd"/>
      <w:r w:rsidR="00F64D1F">
        <w:t xml:space="preserve"> </w:t>
      </w:r>
      <w:r w:rsidR="00D846F6">
        <w:t>geschützt</w:t>
      </w:r>
    </w:p>
    <w:p w14:paraId="648D323B" w14:textId="77777777" w:rsidR="00FE40B6" w:rsidRDefault="00D0709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Stromaufnahme:</w:t>
      </w:r>
    </w:p>
    <w:p w14:paraId="17CCE9D0" w14:textId="77777777" w:rsidR="00D846F6" w:rsidRDefault="00EE634B" w:rsidP="002E0636">
      <w:pPr>
        <w:pStyle w:val="Listenabsatz"/>
        <w:numPr>
          <w:ilvl w:val="1"/>
          <w:numId w:val="5"/>
        </w:numPr>
        <w:tabs>
          <w:tab w:val="left" w:pos="2730"/>
        </w:tabs>
      </w:pPr>
      <w:r>
        <w:t xml:space="preserve">ca. </w:t>
      </w:r>
      <w:r w:rsidR="00D07096">
        <w:t>2</w:t>
      </w:r>
      <w:r w:rsidR="003E592B">
        <w:t>0</w:t>
      </w:r>
      <w:r w:rsidR="00D07096">
        <w:t xml:space="preserve">mA </w:t>
      </w:r>
      <w:r>
        <w:t>Betrieb</w:t>
      </w:r>
      <w:r w:rsidR="00880BB2">
        <w:t xml:space="preserve">, </w:t>
      </w:r>
      <w:r>
        <w:t xml:space="preserve">ca. </w:t>
      </w:r>
      <w:r w:rsidR="007F0F2F">
        <w:t>5</w:t>
      </w:r>
      <w:r w:rsidR="00D07096">
        <w:t>mA im Ruhemodus</w:t>
      </w:r>
    </w:p>
    <w:p w14:paraId="2B328504" w14:textId="77777777" w:rsidR="00FE40B6" w:rsidRDefault="00FE40B6" w:rsidP="002E0636">
      <w:pPr>
        <w:pStyle w:val="Listenabsatz"/>
        <w:numPr>
          <w:ilvl w:val="0"/>
          <w:numId w:val="5"/>
        </w:numPr>
        <w:tabs>
          <w:tab w:val="left" w:pos="2730"/>
        </w:tabs>
      </w:pPr>
      <w:r>
        <w:t>Anschlussleistung:</w:t>
      </w:r>
    </w:p>
    <w:p w14:paraId="4C25A39F" w14:textId="77777777" w:rsidR="00FE40B6" w:rsidRDefault="00FE40B6" w:rsidP="002E0636">
      <w:pPr>
        <w:pStyle w:val="Listenabsatz"/>
        <w:numPr>
          <w:ilvl w:val="1"/>
          <w:numId w:val="5"/>
        </w:numPr>
        <w:tabs>
          <w:tab w:val="left" w:pos="4678"/>
        </w:tabs>
      </w:pPr>
      <w:r>
        <w:t xml:space="preserve">Version mit 2 Ausgängen (IRF7311): </w:t>
      </w:r>
      <w:r>
        <w:tab/>
      </w:r>
      <w:r w:rsidR="00C32F73">
        <w:t>4</w:t>
      </w:r>
      <w:r w:rsidR="00C46C6C">
        <w:t>A</w:t>
      </w:r>
      <w:r w:rsidR="00211BBF">
        <w:t xml:space="preserve"> je Ausgang, max. </w:t>
      </w:r>
      <w:r w:rsidR="00AA0502">
        <w:t>6</w:t>
      </w:r>
      <w:r w:rsidR="00211BBF">
        <w:t>A für beide zusammen</w:t>
      </w:r>
    </w:p>
    <w:p w14:paraId="5B02FB4D" w14:textId="77777777" w:rsidR="00D846F6" w:rsidRDefault="00FE40B6" w:rsidP="002E0636">
      <w:pPr>
        <w:pStyle w:val="Listenabsatz"/>
        <w:numPr>
          <w:ilvl w:val="1"/>
          <w:numId w:val="5"/>
        </w:numPr>
        <w:tabs>
          <w:tab w:val="left" w:pos="4678"/>
        </w:tabs>
      </w:pPr>
      <w:r>
        <w:t>Version mit 1 Ausgang (IRF7456):</w:t>
      </w:r>
      <w:r>
        <w:tab/>
        <w:t xml:space="preserve">6A </w:t>
      </w:r>
    </w:p>
    <w:p w14:paraId="1C6FB26F" w14:textId="77777777" w:rsidR="00CA709A" w:rsidRDefault="00CA709A" w:rsidP="00CA709A">
      <w:r w:rsidRPr="00D846F6">
        <w:rPr>
          <w:b/>
          <w:color w:val="FF0000"/>
        </w:rPr>
        <w:t>ACHTUNG:</w:t>
      </w:r>
      <w:r w:rsidRPr="00D846F6">
        <w:rPr>
          <w:b/>
          <w:color w:val="FF0000"/>
        </w:rPr>
        <w:br/>
      </w:r>
      <w:r>
        <w:t>Es muss dafür gesorgt werden, dass die Eingangsspannung den maximalen Wert nicht überschreitet!</w:t>
      </w:r>
      <w:r>
        <w:br/>
      </w:r>
      <w:r w:rsidR="00EE634B">
        <w:t xml:space="preserve">Die Schaltung kann bei Überschreitung der angegebenen Werte </w:t>
      </w:r>
      <w:r>
        <w:t>beschädigt werden.</w:t>
      </w:r>
    </w:p>
    <w:p w14:paraId="041D10AA" w14:textId="77777777" w:rsidR="00CA709A" w:rsidRDefault="00CA709A" w:rsidP="00CB39EB">
      <w:pPr>
        <w:pStyle w:val="berschrift2"/>
      </w:pPr>
      <w:bookmarkStart w:id="3" w:name="_Toc163036612"/>
      <w:bookmarkStart w:id="4" w:name="_Toc222055614"/>
      <w:r>
        <w:t>Features</w:t>
      </w:r>
      <w:bookmarkEnd w:id="3"/>
      <w:bookmarkEnd w:id="4"/>
    </w:p>
    <w:p w14:paraId="6A14F00B" w14:textId="77777777" w:rsidR="00CA709A" w:rsidRDefault="00CA709A" w:rsidP="002E0636">
      <w:pPr>
        <w:pStyle w:val="Listenabsatz"/>
        <w:numPr>
          <w:ilvl w:val="0"/>
          <w:numId w:val="2"/>
        </w:numPr>
      </w:pPr>
      <w:r>
        <w:t>Mikropr</w:t>
      </w:r>
      <w:r w:rsidR="00356AE7">
        <w:t>o</w:t>
      </w:r>
      <w:r>
        <w:t>zessorgesteuerte Lam</w:t>
      </w:r>
      <w:r w:rsidR="00356AE7">
        <w:t>p</w:t>
      </w:r>
      <w:r>
        <w:t>enregelung</w:t>
      </w:r>
    </w:p>
    <w:p w14:paraId="4049CF3B" w14:textId="77777777" w:rsidR="00356AE7" w:rsidRDefault="00880BB2" w:rsidP="002E0636">
      <w:pPr>
        <w:pStyle w:val="Listenabsatz"/>
        <w:numPr>
          <w:ilvl w:val="0"/>
          <w:numId w:val="2"/>
        </w:numPr>
      </w:pPr>
      <w:r>
        <w:t xml:space="preserve">2 </w:t>
      </w:r>
      <w:r w:rsidR="00CA709A">
        <w:t>Lampen</w:t>
      </w:r>
      <w:r>
        <w:t>ausgänge</w:t>
      </w:r>
    </w:p>
    <w:p w14:paraId="6A9FE039" w14:textId="77777777" w:rsidR="00CA709A" w:rsidRDefault="00CA709A" w:rsidP="002E0636">
      <w:pPr>
        <w:pStyle w:val="Listenabsatz"/>
        <w:numPr>
          <w:ilvl w:val="0"/>
          <w:numId w:val="2"/>
        </w:numPr>
      </w:pPr>
      <w:r>
        <w:t xml:space="preserve">3 programmierbare </w:t>
      </w:r>
      <w:proofErr w:type="spellStart"/>
      <w:r>
        <w:t>Dimmstufen</w:t>
      </w:r>
      <w:proofErr w:type="spellEnd"/>
    </w:p>
    <w:p w14:paraId="1269EA17" w14:textId="77777777" w:rsidR="00880BB2" w:rsidRDefault="00880BB2" w:rsidP="002E0636">
      <w:pPr>
        <w:pStyle w:val="Listenabsatz"/>
        <w:numPr>
          <w:ilvl w:val="0"/>
          <w:numId w:val="2"/>
        </w:numPr>
      </w:pPr>
      <w:r>
        <w:t>5 Modi pro Lampenausgang (u.a. Softstart, Invertierung, Nachregelung des PWM-Verhältnis)</w:t>
      </w:r>
    </w:p>
    <w:p w14:paraId="04461FBE" w14:textId="77777777" w:rsidR="00880BB2" w:rsidRDefault="00880BB2" w:rsidP="002E0636">
      <w:pPr>
        <w:pStyle w:val="Listenabsatz"/>
        <w:numPr>
          <w:ilvl w:val="0"/>
          <w:numId w:val="2"/>
        </w:numPr>
      </w:pPr>
      <w:r>
        <w:t>Einstellbare PWM-Frequenz</w:t>
      </w:r>
    </w:p>
    <w:p w14:paraId="113C7605" w14:textId="77777777" w:rsidR="00CA709A" w:rsidRPr="00CA709A" w:rsidRDefault="00880BB2" w:rsidP="002E0636">
      <w:pPr>
        <w:pStyle w:val="Listenabsatz"/>
        <w:numPr>
          <w:ilvl w:val="0"/>
          <w:numId w:val="2"/>
        </w:numPr>
      </w:pPr>
      <w:r>
        <w:t>Abschätzung der Restleuchtdauer mit farbiger Led-</w:t>
      </w:r>
    </w:p>
    <w:p w14:paraId="578867EB" w14:textId="77777777" w:rsidR="00880BB2" w:rsidRDefault="00880BB2">
      <w:pPr>
        <w:rPr>
          <w:rFonts w:asciiTheme="majorHAnsi" w:eastAsiaTheme="majorEastAsia" w:hAnsiTheme="majorHAnsi" w:cstheme="majorBidi"/>
          <w:b/>
          <w:bCs/>
          <w:color w:val="376092" w:themeColor="accent1" w:themeShade="BF"/>
          <w:sz w:val="32"/>
          <w:szCs w:val="28"/>
        </w:rPr>
      </w:pPr>
      <w:bookmarkStart w:id="5" w:name="_Toc163036616"/>
      <w:r>
        <w:br w:type="page"/>
      </w:r>
    </w:p>
    <w:p w14:paraId="270794DD" w14:textId="77777777" w:rsidR="00885ECF" w:rsidRDefault="00885ECF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6" w:name="_Toc222055615"/>
      <w:r>
        <w:lastRenderedPageBreak/>
        <w:t>Bedienung</w:t>
      </w:r>
      <w:bookmarkEnd w:id="5"/>
      <w:bookmarkEnd w:id="6"/>
    </w:p>
    <w:p w14:paraId="68E6AABD" w14:textId="77777777" w:rsidR="006C5FE2" w:rsidRPr="006C5FE2" w:rsidRDefault="00614579" w:rsidP="006C5FE2">
      <w:r>
        <w:pict>
          <v:group id="_x0000_s1486" editas="canvas" style="width:450.45pt;height:131.95pt;mso-position-horizontal-relative:char;mso-position-vertical-relative:line" coordorigin="2324,6238" coordsize="7189,210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485" type="#_x0000_t75" style="position:absolute;left:2324;top:6238;width:7189;height:2102" o:preferrelative="f">
              <v:fill o:detectmouseclick="t"/>
              <v:path o:extrusionok="t" o:connecttype="none"/>
              <o:lock v:ext="edit" text="t"/>
            </v:shape>
            <v:group id="_x0000_s2150" style="position:absolute;left:2500;top:6383;width:4112;height:1853" coordorigin="3202,6383" coordsize="4112,1853">
              <v:roundrect id="_x0000_s2122" style="position:absolute;left:5040;top:7294;width:790;height:517" arcsize="10923f" fillcolor="#666 [1936]" strokecolor="black [3200]" strokeweight="1pt">
                <v:fill color2="black [3200]" focus="50%" type="gradient"/>
                <v:shadow on="t" type="perspective" color="#7f7f7f" offset="1pt" offset2="-3pt"/>
                <v:textbox style="mso-next-textbox:#_x0000_s2122" inset="0">
                  <w:txbxContent>
                    <w:p w14:paraId="4E1612B8" w14:textId="77777777" w:rsidR="00415BAD" w:rsidRPr="00421E3A" w:rsidRDefault="00415BAD" w:rsidP="00421E3A">
                      <w:pPr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</w:pPr>
                      <w:proofErr w:type="spellStart"/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t>single</w:t>
                      </w:r>
                      <w:proofErr w:type="spellEnd"/>
                      <w:r w:rsidRPr="00421E3A">
                        <w:rPr>
                          <w:rFonts w:ascii="Courier New" w:hAnsi="Courier New" w:cs="Courier New"/>
                          <w:b/>
                          <w:color w:val="FFFFFF" w:themeColor="background1"/>
                          <w:spacing w:val="20"/>
                          <w:sz w:val="16"/>
                          <w:szCs w:val="16"/>
                        </w:rPr>
                        <w:br/>
                        <w:t xml:space="preserve"> v.3</w:t>
                      </w:r>
                    </w:p>
                  </w:txbxContent>
                </v:textbox>
              </v:roundrect>
              <v:roundrect id="_x0000_s2101" style="position:absolute;left:5655;top:7036;width:1659;height:1016" arcsize="10923f" fillcolor="#666 [1936]" strokecolor="black [3200]" strokeweight="1pt">
                <v:fill color2="black [3200]" focus="50%" type="gradient"/>
                <v:shadow on="t" type="perspective" color="#7f7f7f" offset="1pt" offset2="-3pt"/>
              </v:roundrect>
              <v:group id="_x0000_s2103" style="position:absolute;left:5747;top:7209;width:268;height:215" coordorigin="7631,6843" coordsize="267,216">
                <v:rect id="_x0000_s2102" style="position:absolute;left:7631;top:6845;width:267;height:214"/>
                <v:group id="_x0000_s1392" style="position:absolute;left:7631;top:6843;width:267;height:207" coordorigin="2765,11029" coordsize="178,167">
                  <v:oval id="_x0000_s1393" style="position:absolute;left:2808;top:11029;width:90;height:89" fillcolor="red"/>
                  <v:oval id="_x0000_s1394" style="position:absolute;left:2765;top:11106;width:86;height:90" fillcolor="yellow">
                    <o:lock v:ext="edit" aspectratio="t"/>
                  </v:oval>
                  <v:oval id="_x0000_s1395" style="position:absolute;left:2857;top:11106;width:86;height:89" fillcolor="#0070c0">
                    <o:lock v:ext="edit" aspectratio="t"/>
                  </v:oval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00" type="#_x0000_t202" style="position:absolute;left:5908;top:6383;width:1222;height:291;v-text-anchor:bottom" filled="f" stroked="f">
                <v:fill opacity="0"/>
                <v:textbox style="mso-next-textbox:#_x0000_s1400" inset="1mm,1mm,1mm,1mm">
                  <w:txbxContent>
                    <w:p w14:paraId="019927F5" w14:textId="77777777" w:rsidR="00415BAD" w:rsidRPr="00561628" w:rsidRDefault="00415BAD" w:rsidP="00421E3A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Taster</w:t>
                      </w:r>
                    </w:p>
                  </w:txbxContent>
                </v:textbox>
              </v:shape>
              <v:shape id="_x0000_s1402" type="#_x0000_t202" style="position:absolute;left:3202;top:7849;width:1662;height:387" filled="f" stroked="f">
                <v:fill opacity="0"/>
                <v:textbox style="mso-next-textbox:#_x0000_s1402">
                  <w:txbxContent>
                    <w:p w14:paraId="3D5AE70C" w14:textId="77777777" w:rsidR="00415BAD" w:rsidRDefault="00415BAD" w:rsidP="002C6C95">
                      <w:pPr>
                        <w:jc w:val="right"/>
                      </w:pPr>
                      <w:r>
                        <w:t>untere Led</w:t>
                      </w:r>
                    </w:p>
                  </w:txbxContent>
                </v:textbox>
              </v:shape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406" type="#_x0000_t32" style="position:absolute;left:4864;top:6992;width:704;height:121" o:connectortype="straight">
                <v:stroke endarrow="block"/>
              </v:shape>
              <v:shape id="_x0000_s1407" type="#_x0000_t32" style="position:absolute;left:4864;top:7918;width:704;height:125;flip:y" o:connectortype="straight">
                <v:stroke endarrow="block"/>
              </v:shape>
              <v:group id="_x0000_s2104" style="position:absolute;left:5747;top:7700;width:268;height:218" coordorigin="7631,6843" coordsize="267,216">
                <v:rect id="_x0000_s2105" style="position:absolute;left:7631;top:6845;width:267;height:214"/>
                <v:group id="_x0000_s2106" style="position:absolute;left:7631;top:6843;width:267;height:207" coordorigin="2765,11029" coordsize="178,167">
                  <v:oval id="_x0000_s2107" style="position:absolute;left:2808;top:11029;width:90;height:89" fillcolor="red"/>
                  <v:oval id="_x0000_s2108" style="position:absolute;left:2765;top:11106;width:86;height:90" fillcolor="yellow">
                    <o:lock v:ext="edit" aspectratio="t"/>
                  </v:oval>
                  <v:oval id="_x0000_s2109" style="position:absolute;left:2857;top:11106;width:86;height:89" fillcolor="#0070c0">
                    <o:lock v:ext="edit" aspectratio="t"/>
                  </v:oval>
                </v:group>
              </v:group>
              <v:rect id="_x0000_s2111" style="position:absolute;left:6972;top:7424;width:87;height:151"/>
              <v:rect id="_x0000_s2112" style="position:absolute;left:7130;top:7209;width:85;height:151"/>
              <v:rect id="_x0000_s2113" style="position:absolute;left:7128;top:7748;width:87;height:152"/>
              <v:rect id="_x0000_s2114" style="position:absolute;left:6974;top:7756;width:85;height:151"/>
              <v:group id="_x0000_s2120" style="position:absolute;left:6094;top:7114;width:790;height:867" coordorigin="6976,7254" coordsize="790,868">
                <v:group id="_x0000_s2115" style="position:absolute;left:6976;top:7325;width:790;height:728" coordorigin="5396,7276" coordsize="790,713">
                  <v:rect id="_x0000_s1388" style="position:absolute;left:5396;top:7276;width:790;height:713" fillcolor="#7f7f7f">
                    <o:lock v:ext="edit" aspectratio="t"/>
                  </v:rect>
                  <v:oval id="_x0000_s1391" style="position:absolute;left:5484;top:7325;width:614;height:602" fillcolor="#d8d8d8"/>
                </v:group>
                <v:rect id="_x0000_s2116" style="position:absolute;left:7041;top:7254;width:88;height:71"/>
                <v:rect id="_x0000_s2117" style="position:absolute;left:7591;top:7254;width:87;height:70"/>
                <v:rect id="_x0000_s2118" style="position:absolute;left:7042;top:8053;width:87;height:69"/>
                <v:rect id="_x0000_s2119" style="position:absolute;left:7591;top:8053;width:87;height:69"/>
              </v:group>
              <v:shape id="_x0000_s2123" type="#_x0000_t202" style="position:absolute;left:3465;top:6798;width:1399;height:386" filled="f" stroked="f">
                <v:fill opacity="0"/>
                <v:textbox style="mso-next-textbox:#_x0000_s2123">
                  <w:txbxContent>
                    <w:p w14:paraId="3E0C222A" w14:textId="77777777" w:rsidR="00415BAD" w:rsidRDefault="00415BAD" w:rsidP="002C6C95">
                      <w:pPr>
                        <w:jc w:val="right"/>
                      </w:pPr>
                      <w:r>
                        <w:t>oberer Led</w:t>
                      </w:r>
                    </w:p>
                  </w:txbxContent>
                </v:textbox>
              </v:shape>
              <v:shape id="_x0000_s2124" type="#_x0000_t32" style="position:absolute;left:6489;top:6674;width:30;height:511;flip:x" o:connectortype="straight">
                <v:stroke endarrow="block"/>
              </v:shape>
            </v:group>
            <v:shape id="_x0000_s2149" type="#_x0000_t202" style="position:absolute;left:7152;top:7804;width:2361;height:536">
              <v:textbox style="mso-next-textbox:#_x0000_s2149">
                <w:txbxContent>
                  <w:p w14:paraId="53E16B38" w14:textId="77777777" w:rsidR="00415BAD" w:rsidRPr="002C6C95" w:rsidRDefault="00415BAD">
                    <w:pPr>
                      <w:rPr>
                        <w:sz w:val="20"/>
                        <w:szCs w:val="20"/>
                      </w:rPr>
                    </w:pPr>
                    <w:r w:rsidRPr="002C6C95">
                      <w:rPr>
                        <w:sz w:val="20"/>
                        <w:szCs w:val="20"/>
                      </w:rPr>
                      <w:t>Ansicht von Oben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  <w:r w:rsidRPr="002C6C95">
                      <w:rPr>
                        <w:sz w:val="20"/>
                        <w:szCs w:val="20"/>
                      </w:rPr>
                      <w:br/>
                      <w:t xml:space="preserve">Anschlüsse </w:t>
                    </w:r>
                    <w:r>
                      <w:rPr>
                        <w:sz w:val="20"/>
                        <w:szCs w:val="20"/>
                      </w:rPr>
                      <w:t>befinden sich</w:t>
                    </w:r>
                    <w:r w:rsidRPr="002C6C95">
                      <w:rPr>
                        <w:sz w:val="20"/>
                        <w:szCs w:val="20"/>
                      </w:rPr>
                      <w:t xml:space="preserve"> links</w:t>
                    </w:r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431074C" w14:textId="77777777" w:rsidR="00D846F6" w:rsidRDefault="00D846F6" w:rsidP="00F64D1F">
      <w:pPr>
        <w:pStyle w:val="berschrift2"/>
      </w:pPr>
      <w:bookmarkStart w:id="7" w:name="_Toc222055616"/>
      <w:bookmarkStart w:id="8" w:name="_Toc163036617"/>
      <w:r>
        <w:t>Taster</w:t>
      </w:r>
      <w:bookmarkEnd w:id="7"/>
      <w:r>
        <w:t xml:space="preserve"> </w:t>
      </w:r>
      <w:bookmarkEnd w:id="8"/>
    </w:p>
    <w:p w14:paraId="17F1EB5E" w14:textId="77777777" w:rsidR="00EA103A" w:rsidRDefault="00D846F6" w:rsidP="00EA103A">
      <w:pPr>
        <w:ind w:left="2090" w:hanging="2090"/>
      </w:pPr>
      <w:r w:rsidRPr="00FB1CD6">
        <w:t>Kurz gedrückt</w:t>
      </w:r>
      <w:r w:rsidR="00FB1CD6" w:rsidRPr="00FB1CD6">
        <w:tab/>
      </w:r>
      <w:proofErr w:type="spellStart"/>
      <w:r w:rsidR="00C6220C">
        <w:t>Dimmstufe</w:t>
      </w:r>
      <w:proofErr w:type="spellEnd"/>
      <w:r w:rsidR="00C6220C">
        <w:t xml:space="preserve"> erhöhen, bzw. zwischen 2 und 3 wechseln</w:t>
      </w:r>
    </w:p>
    <w:p w14:paraId="36DF3942" w14:textId="77777777" w:rsidR="00C6220C" w:rsidRPr="00FB1CD6" w:rsidRDefault="00D846F6" w:rsidP="00EA103A">
      <w:pPr>
        <w:ind w:left="2090" w:hanging="2090"/>
      </w:pPr>
      <w:r w:rsidRPr="00FB1CD6">
        <w:t>Lange gedrückt</w:t>
      </w:r>
      <w:r w:rsidR="00FB1CD6" w:rsidRPr="00FB1CD6">
        <w:tab/>
      </w:r>
      <w:proofErr w:type="spellStart"/>
      <w:r w:rsidR="00C6220C">
        <w:t>Dimmstufe</w:t>
      </w:r>
      <w:proofErr w:type="spellEnd"/>
      <w:r w:rsidR="00C6220C">
        <w:t xml:space="preserve"> verringern, Lampe ausschalten</w:t>
      </w:r>
      <w:r w:rsidR="00EA103A">
        <w:br/>
        <w:t xml:space="preserve">Ist die Lampe ausgeschalten, wird durch langes Drücken in den </w:t>
      </w:r>
      <w:r w:rsidR="002F77B5">
        <w:t>Programmier</w:t>
      </w:r>
      <w:r w:rsidR="00EA103A">
        <w:t>modus gewechselt.</w:t>
      </w:r>
    </w:p>
    <w:p w14:paraId="2CA47717" w14:textId="77777777" w:rsidR="00FB1CD6" w:rsidRDefault="00163356" w:rsidP="00F64D1F">
      <w:pPr>
        <w:pStyle w:val="berschrift2"/>
      </w:pPr>
      <w:bookmarkStart w:id="9" w:name="_Toc222055617"/>
      <w:r>
        <w:t>Leds</w:t>
      </w:r>
      <w:bookmarkEnd w:id="9"/>
    </w:p>
    <w:p w14:paraId="3C79663A" w14:textId="77777777" w:rsidR="00163356" w:rsidRPr="00163356" w:rsidRDefault="00163356" w:rsidP="00163356">
      <w:proofErr w:type="gramStart"/>
      <w:r>
        <w:t>Die untere</w:t>
      </w:r>
      <w:proofErr w:type="gramEnd"/>
      <w:r>
        <w:t xml:space="preserve"> Led zeigt die aktuelle </w:t>
      </w:r>
      <w:proofErr w:type="spellStart"/>
      <w:r>
        <w:t>Dimmstufe</w:t>
      </w:r>
      <w:proofErr w:type="spellEnd"/>
      <w:r>
        <w:t>.</w:t>
      </w:r>
      <w:r>
        <w:br/>
        <w:t>Die obere Led die ungefähre Restleuchtdauer.</w:t>
      </w:r>
    </w:p>
    <w:tbl>
      <w:tblPr>
        <w:tblStyle w:val="Tabellengitternetz"/>
        <w:tblW w:w="8922" w:type="dxa"/>
        <w:tblInd w:w="438" w:type="dxa"/>
        <w:tblLook w:val="04A0" w:firstRow="1" w:lastRow="0" w:firstColumn="1" w:lastColumn="0" w:noHBand="0" w:noVBand="1"/>
      </w:tblPr>
      <w:tblGrid>
        <w:gridCol w:w="1790"/>
        <w:gridCol w:w="1790"/>
        <w:gridCol w:w="5342"/>
      </w:tblGrid>
      <w:tr w:rsidR="00163356" w14:paraId="2FBEA229" w14:textId="77777777" w:rsidTr="002124AF">
        <w:trPr>
          <w:trHeight w:val="273"/>
        </w:trPr>
        <w:tc>
          <w:tcPr>
            <w:tcW w:w="1790" w:type="dxa"/>
          </w:tcPr>
          <w:p w14:paraId="185393BE" w14:textId="77777777" w:rsidR="00163356" w:rsidRDefault="00163356" w:rsidP="002124AF">
            <w:r>
              <w:t>untere Led</w:t>
            </w:r>
          </w:p>
        </w:tc>
        <w:tc>
          <w:tcPr>
            <w:tcW w:w="1790" w:type="dxa"/>
          </w:tcPr>
          <w:p w14:paraId="59579D3D" w14:textId="77777777" w:rsidR="00163356" w:rsidRDefault="00163356" w:rsidP="002124AF">
            <w:r>
              <w:t>obere Led</w:t>
            </w:r>
          </w:p>
        </w:tc>
        <w:tc>
          <w:tcPr>
            <w:tcW w:w="5342" w:type="dxa"/>
          </w:tcPr>
          <w:p w14:paraId="1138165D" w14:textId="77777777" w:rsidR="00163356" w:rsidRDefault="00163356" w:rsidP="002124AF">
            <w:r>
              <w:t>Bedeutung</w:t>
            </w:r>
          </w:p>
        </w:tc>
      </w:tr>
      <w:tr w:rsidR="00163356" w14:paraId="2F4203D4" w14:textId="77777777" w:rsidTr="002124AF">
        <w:trPr>
          <w:trHeight w:val="273"/>
        </w:trPr>
        <w:tc>
          <w:tcPr>
            <w:tcW w:w="1790" w:type="dxa"/>
          </w:tcPr>
          <w:p w14:paraId="3F5FD776" w14:textId="77777777"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14:paraId="5AD9982A" w14:textId="77777777" w:rsidR="00163356" w:rsidRDefault="00163356" w:rsidP="002124AF">
            <w:r>
              <w:t>Aus</w:t>
            </w:r>
          </w:p>
        </w:tc>
        <w:tc>
          <w:tcPr>
            <w:tcW w:w="5342" w:type="dxa"/>
          </w:tcPr>
          <w:p w14:paraId="68AF7C57" w14:textId="77777777" w:rsidR="00163356" w:rsidRDefault="00163356" w:rsidP="002124AF">
            <w:r>
              <w:t>Ruhemodus</w:t>
            </w:r>
          </w:p>
        </w:tc>
      </w:tr>
      <w:tr w:rsidR="00163356" w14:paraId="1EA47D23" w14:textId="77777777" w:rsidTr="002124AF">
        <w:trPr>
          <w:trHeight w:val="273"/>
        </w:trPr>
        <w:tc>
          <w:tcPr>
            <w:tcW w:w="1790" w:type="dxa"/>
          </w:tcPr>
          <w:p w14:paraId="129996EA" w14:textId="77777777" w:rsidR="00163356" w:rsidRDefault="00163356" w:rsidP="002124AF">
            <w:r>
              <w:t>Aus</w:t>
            </w:r>
          </w:p>
        </w:tc>
        <w:tc>
          <w:tcPr>
            <w:tcW w:w="1790" w:type="dxa"/>
          </w:tcPr>
          <w:p w14:paraId="293F39A5" w14:textId="77777777" w:rsidR="00163356" w:rsidRDefault="00163356" w:rsidP="002124AF">
            <w:r>
              <w:t>Leuchtet</w:t>
            </w:r>
          </w:p>
        </w:tc>
        <w:tc>
          <w:tcPr>
            <w:tcW w:w="5342" w:type="dxa"/>
          </w:tcPr>
          <w:p w14:paraId="79932FFA" w14:textId="77777777" w:rsidR="00163356" w:rsidRDefault="00163356" w:rsidP="002124AF">
            <w:r>
              <w:t>Lampen sind ausgeschalten</w:t>
            </w:r>
          </w:p>
        </w:tc>
      </w:tr>
      <w:tr w:rsidR="00163356" w14:paraId="3B2D0455" w14:textId="77777777" w:rsidTr="002124AF">
        <w:trPr>
          <w:trHeight w:val="273"/>
        </w:trPr>
        <w:tc>
          <w:tcPr>
            <w:tcW w:w="1790" w:type="dxa"/>
          </w:tcPr>
          <w:p w14:paraId="2761702C" w14:textId="77777777" w:rsidR="00163356" w:rsidRDefault="00614579" w:rsidP="002124AF">
            <w:r>
              <w:pict>
                <v:oval id="_x0000_s3208" style="width:11pt;height:9.1pt;mso-left-percent:-10001;mso-top-percent:-10001;mso-position-horizontal:absolute;mso-position-horizontal-relative:char;mso-position-vertical:absolute;mso-position-vertical-relative:line;mso-left-percent:-10001;mso-top-percent:-10001" fillcolor="#f2dbdb">
                  <w10:wrap type="none"/>
                  <w10:anchorlock/>
                </v:oval>
              </w:pict>
            </w:r>
            <w:r w:rsidR="006572E8">
              <w:t xml:space="preserve"> rosa</w:t>
            </w:r>
          </w:p>
        </w:tc>
        <w:tc>
          <w:tcPr>
            <w:tcW w:w="1790" w:type="dxa"/>
          </w:tcPr>
          <w:p w14:paraId="60191442" w14:textId="77777777"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14:paraId="3D2B24BC" w14:textId="77777777" w:rsidR="00163356" w:rsidRDefault="00163356" w:rsidP="002124AF">
            <w:proofErr w:type="spellStart"/>
            <w:r>
              <w:t>Dimmstufe</w:t>
            </w:r>
            <w:proofErr w:type="spellEnd"/>
            <w:r>
              <w:t xml:space="preserve"> 1</w:t>
            </w:r>
          </w:p>
        </w:tc>
      </w:tr>
      <w:tr w:rsidR="00163356" w14:paraId="2AB5E9F9" w14:textId="77777777" w:rsidTr="002124AF">
        <w:trPr>
          <w:trHeight w:val="273"/>
        </w:trPr>
        <w:tc>
          <w:tcPr>
            <w:tcW w:w="1790" w:type="dxa"/>
          </w:tcPr>
          <w:p w14:paraId="490C0805" w14:textId="77777777" w:rsidR="00163356" w:rsidRDefault="00614579" w:rsidP="002124AF">
            <w:r>
              <w:pict>
                <v:oval id="_x0000_s3207" style="width:11pt;height:9.1pt;mso-left-percent:-10001;mso-top-percent:-10001;mso-position-horizontal:absolute;mso-position-horizontal-relative:char;mso-position-vertical:absolute;mso-position-vertical-relative:line;mso-left-percent:-10001;mso-top-percent:-10001" fillcolor="#92d050">
                  <w10:wrap type="none"/>
                  <w10:anchorlock/>
                </v:oval>
              </w:pict>
            </w:r>
            <w:r w:rsidR="006572E8">
              <w:t xml:space="preserve"> grün</w:t>
            </w:r>
          </w:p>
        </w:tc>
        <w:tc>
          <w:tcPr>
            <w:tcW w:w="1790" w:type="dxa"/>
          </w:tcPr>
          <w:p w14:paraId="6D9C8B2B" w14:textId="77777777"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14:paraId="2993EB48" w14:textId="77777777" w:rsidR="00163356" w:rsidRDefault="00163356" w:rsidP="002124AF">
            <w:proofErr w:type="spellStart"/>
            <w:r>
              <w:t>Dimmstufe</w:t>
            </w:r>
            <w:proofErr w:type="spellEnd"/>
            <w:r>
              <w:t xml:space="preserve"> 2</w:t>
            </w:r>
          </w:p>
        </w:tc>
      </w:tr>
      <w:tr w:rsidR="00163356" w14:paraId="5BA85CA3" w14:textId="77777777" w:rsidTr="002124AF">
        <w:trPr>
          <w:trHeight w:val="273"/>
        </w:trPr>
        <w:tc>
          <w:tcPr>
            <w:tcW w:w="1790" w:type="dxa"/>
          </w:tcPr>
          <w:p w14:paraId="1FDDAD81" w14:textId="77777777" w:rsidR="00163356" w:rsidRDefault="00614579" w:rsidP="002124AF">
            <w:r>
              <w:pict>
                <v:oval id="_x0000_s3206" style="width:11pt;height:9.1pt;mso-left-percent:-10001;mso-top-percent:-10001;mso-position-horizontal:absolute;mso-position-horizontal-relative:char;mso-position-vertical:absolute;mso-position-vertical-relative:line;mso-left-percent:-10001;mso-top-percent:-10001" fillcolor="#548dd4">
                  <w10:wrap type="none"/>
                  <w10:anchorlock/>
                </v:oval>
              </w:pict>
            </w:r>
            <w:r w:rsidR="006572E8">
              <w:t xml:space="preserve"> blau</w:t>
            </w:r>
          </w:p>
        </w:tc>
        <w:tc>
          <w:tcPr>
            <w:tcW w:w="1790" w:type="dxa"/>
          </w:tcPr>
          <w:p w14:paraId="1656029C" w14:textId="77777777" w:rsidR="00163356" w:rsidRDefault="00163356" w:rsidP="002124AF">
            <w:r>
              <w:t>…</w:t>
            </w:r>
          </w:p>
        </w:tc>
        <w:tc>
          <w:tcPr>
            <w:tcW w:w="5342" w:type="dxa"/>
          </w:tcPr>
          <w:p w14:paraId="7CAEDEDA" w14:textId="77777777" w:rsidR="00163356" w:rsidRDefault="00163356" w:rsidP="002124AF">
            <w:proofErr w:type="spellStart"/>
            <w:r>
              <w:t>Dimmstufe</w:t>
            </w:r>
            <w:proofErr w:type="spellEnd"/>
            <w:r>
              <w:t xml:space="preserve"> 3</w:t>
            </w:r>
          </w:p>
        </w:tc>
      </w:tr>
      <w:tr w:rsidR="00163356" w14:paraId="02C94E87" w14:textId="77777777" w:rsidTr="002124AF">
        <w:trPr>
          <w:trHeight w:val="273"/>
        </w:trPr>
        <w:tc>
          <w:tcPr>
            <w:tcW w:w="1790" w:type="dxa"/>
          </w:tcPr>
          <w:p w14:paraId="64F6B467" w14:textId="77777777"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14:paraId="6773AF6E" w14:textId="77777777" w:rsidR="00163356" w:rsidRDefault="00614579" w:rsidP="002124AF">
            <w:r>
              <w:pict>
                <v:oval id="_x0000_s3205" style="width:11pt;height:9.1pt;mso-left-percent:-10001;mso-top-percent:-10001;mso-position-horizontal:absolute;mso-position-horizontal-relative:char;mso-position-vertical:absolute;mso-position-vertical-relative:line;mso-left-percent:-10001;mso-top-percent:-10001" fillcolor="white [3212]">
                  <w10:wrap type="none"/>
                  <w10:anchorlock/>
                </v:oval>
              </w:pict>
            </w:r>
            <w:r w:rsidR="006572E8">
              <w:t xml:space="preserve"> weiß</w:t>
            </w:r>
          </w:p>
        </w:tc>
        <w:tc>
          <w:tcPr>
            <w:tcW w:w="5342" w:type="dxa"/>
          </w:tcPr>
          <w:p w14:paraId="5C1DEAE6" w14:textId="77777777" w:rsidR="00163356" w:rsidRDefault="00163356" w:rsidP="002124AF">
            <w:r>
              <w:t>Leuchtdauer &gt; 4 Stunden</w:t>
            </w:r>
          </w:p>
        </w:tc>
      </w:tr>
      <w:tr w:rsidR="00163356" w14:paraId="52F7F098" w14:textId="77777777" w:rsidTr="002124AF">
        <w:trPr>
          <w:trHeight w:val="273"/>
        </w:trPr>
        <w:tc>
          <w:tcPr>
            <w:tcW w:w="1790" w:type="dxa"/>
          </w:tcPr>
          <w:p w14:paraId="7FD643C4" w14:textId="77777777"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14:paraId="59F2B548" w14:textId="77777777" w:rsidR="00163356" w:rsidRDefault="00614579" w:rsidP="002124AF">
            <w:r>
              <w:pict>
                <v:oval id="_x0000_s3204" style="width:11pt;height:9.1pt;mso-left-percent:-10001;mso-top-percent:-10001;mso-position-horizontal:absolute;mso-position-horizontal-relative:char;mso-position-vertical:absolute;mso-position-vertical-relative:line;mso-left-percent:-10001;mso-top-percent:-10001" fillcolor="#548dd4">
                  <w10:wrap type="none"/>
                  <w10:anchorlock/>
                </v:oval>
              </w:pict>
            </w:r>
            <w:r w:rsidR="006572E8">
              <w:t xml:space="preserve"> blau</w:t>
            </w:r>
          </w:p>
        </w:tc>
        <w:tc>
          <w:tcPr>
            <w:tcW w:w="5342" w:type="dxa"/>
          </w:tcPr>
          <w:p w14:paraId="4F217E52" w14:textId="77777777" w:rsidR="00163356" w:rsidRDefault="00163356" w:rsidP="00163356">
            <w:r>
              <w:t>Leuchtdauer &gt; 3 Stunden</w:t>
            </w:r>
          </w:p>
        </w:tc>
      </w:tr>
      <w:tr w:rsidR="00163356" w14:paraId="20C80F75" w14:textId="77777777" w:rsidTr="002124AF">
        <w:trPr>
          <w:trHeight w:val="273"/>
        </w:trPr>
        <w:tc>
          <w:tcPr>
            <w:tcW w:w="1790" w:type="dxa"/>
          </w:tcPr>
          <w:p w14:paraId="0CD5EB23" w14:textId="77777777"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14:paraId="05AA511F" w14:textId="77777777" w:rsidR="00163356" w:rsidRDefault="00614579" w:rsidP="002124AF">
            <w:r>
              <w:pict>
                <v:oval id="_x0000_s3203" style="width:11pt;height:9.1pt;mso-left-percent:-10001;mso-top-percent:-10001;mso-position-horizontal:absolute;mso-position-horizontal-relative:char;mso-position-vertical:absolute;mso-position-vertical-relative:line;mso-left-percent:-10001;mso-top-percent:-10001" fillcolor="#92d050">
                  <w10:wrap type="none"/>
                  <w10:anchorlock/>
                </v:oval>
              </w:pict>
            </w:r>
            <w:r w:rsidR="006572E8">
              <w:t xml:space="preserve"> grün</w:t>
            </w:r>
          </w:p>
        </w:tc>
        <w:tc>
          <w:tcPr>
            <w:tcW w:w="5342" w:type="dxa"/>
          </w:tcPr>
          <w:p w14:paraId="71F6B699" w14:textId="77777777" w:rsidR="00163356" w:rsidRDefault="00163356" w:rsidP="00163356">
            <w:r>
              <w:t>Leuchtdauer &gt; 2 Stunden</w:t>
            </w:r>
          </w:p>
        </w:tc>
      </w:tr>
      <w:tr w:rsidR="00163356" w14:paraId="5ACD05E0" w14:textId="77777777" w:rsidTr="002124AF">
        <w:trPr>
          <w:trHeight w:val="273"/>
        </w:trPr>
        <w:tc>
          <w:tcPr>
            <w:tcW w:w="1790" w:type="dxa"/>
          </w:tcPr>
          <w:p w14:paraId="3605C95B" w14:textId="77777777"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14:paraId="170A7756" w14:textId="77777777" w:rsidR="00163356" w:rsidRDefault="00614579" w:rsidP="002124AF">
            <w:r>
              <w:pict>
                <v:oval id="_x0000_s3202" style="width:11pt;height:9.1pt;mso-left-percent:-10001;mso-top-percent:-10001;mso-position-horizontal:absolute;mso-position-horizontal-relative:char;mso-position-vertical:absolute;mso-position-vertical-relative:line;mso-left-percent:-10001;mso-top-percent:-10001" fillcolor="yellow">
                  <w10:wrap type="none"/>
                  <w10:anchorlock/>
                </v:oval>
              </w:pict>
            </w:r>
            <w:r w:rsidR="006572E8">
              <w:t xml:space="preserve"> gelb</w:t>
            </w:r>
          </w:p>
        </w:tc>
        <w:tc>
          <w:tcPr>
            <w:tcW w:w="5342" w:type="dxa"/>
          </w:tcPr>
          <w:p w14:paraId="0790D877" w14:textId="77777777" w:rsidR="00163356" w:rsidRDefault="00163356" w:rsidP="00163356">
            <w:r>
              <w:t>Leuchtdauer &gt; 1 Stunden</w:t>
            </w:r>
          </w:p>
        </w:tc>
      </w:tr>
      <w:tr w:rsidR="00163356" w14:paraId="6F74C1ED" w14:textId="77777777" w:rsidTr="002124AF">
        <w:trPr>
          <w:trHeight w:val="273"/>
        </w:trPr>
        <w:tc>
          <w:tcPr>
            <w:tcW w:w="1790" w:type="dxa"/>
          </w:tcPr>
          <w:p w14:paraId="06674882" w14:textId="77777777"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14:paraId="43554671" w14:textId="77777777" w:rsidR="00163356" w:rsidRDefault="00614579" w:rsidP="002124AF">
            <w:r>
              <w:pict>
                <v:oval id="_x0000_s3201" style="width:11pt;height:9.1pt;mso-left-percent:-10001;mso-top-percent:-10001;mso-position-horizontal:absolute;mso-position-horizontal-relative:char;mso-position-vertical:absolute;mso-position-vertical-relative:line;mso-left-percent:-10001;mso-top-percent:-10001" fillcolor="red">
                  <w10:wrap type="none"/>
                  <w10:anchorlock/>
                </v:oval>
              </w:pict>
            </w:r>
            <w:r w:rsidR="006572E8">
              <w:t xml:space="preserve"> rot</w:t>
            </w:r>
          </w:p>
        </w:tc>
        <w:tc>
          <w:tcPr>
            <w:tcW w:w="5342" w:type="dxa"/>
          </w:tcPr>
          <w:p w14:paraId="397C4520" w14:textId="77777777" w:rsidR="00163356" w:rsidRDefault="00163356" w:rsidP="00163356">
            <w:r>
              <w:t>Leuchtdauer &gt; 30 Minuten</w:t>
            </w:r>
          </w:p>
        </w:tc>
      </w:tr>
      <w:tr w:rsidR="00163356" w14:paraId="2AD12812" w14:textId="77777777" w:rsidTr="002124AF">
        <w:trPr>
          <w:trHeight w:val="273"/>
        </w:trPr>
        <w:tc>
          <w:tcPr>
            <w:tcW w:w="1790" w:type="dxa"/>
          </w:tcPr>
          <w:p w14:paraId="6D40911D" w14:textId="77777777" w:rsidR="00163356" w:rsidRDefault="00163356" w:rsidP="002124AF">
            <w:r>
              <w:t>…</w:t>
            </w:r>
          </w:p>
        </w:tc>
        <w:tc>
          <w:tcPr>
            <w:tcW w:w="1790" w:type="dxa"/>
          </w:tcPr>
          <w:p w14:paraId="610BF4A7" w14:textId="77777777" w:rsidR="00163356" w:rsidRDefault="00614579" w:rsidP="002124AF">
            <w:r>
              <w:pict>
                <v:oval id="_x0000_s3200" style="width:11pt;height:9.1pt;mso-left-percent:-10001;mso-top-percent:-10001;mso-position-horizontal:absolute;mso-position-horizontal-relative:char;mso-position-vertical:absolute;mso-position-vertical-relative:line;mso-left-percent:-10001;mso-top-percent:-10001" fillcolor="red">
                  <w10:wrap type="none"/>
                  <w10:anchorlock/>
                </v:oval>
              </w:pict>
            </w:r>
            <w:r w:rsidR="00163356">
              <w:t xml:space="preserve"> </w:t>
            </w:r>
            <w:r w:rsidR="006572E8">
              <w:t xml:space="preserve">rot, </w:t>
            </w:r>
            <w:r w:rsidR="00163356">
              <w:t>blinkt</w:t>
            </w:r>
          </w:p>
        </w:tc>
        <w:tc>
          <w:tcPr>
            <w:tcW w:w="5342" w:type="dxa"/>
          </w:tcPr>
          <w:p w14:paraId="22B592E5" w14:textId="77777777" w:rsidR="00163356" w:rsidRDefault="00163356" w:rsidP="00163356">
            <w:r>
              <w:t>Leuchtdauer &lt; 30 Minuten</w:t>
            </w:r>
          </w:p>
        </w:tc>
      </w:tr>
    </w:tbl>
    <w:p w14:paraId="34FAFBF4" w14:textId="77777777" w:rsidR="00163356" w:rsidRPr="00163356" w:rsidRDefault="00163356" w:rsidP="00163356">
      <w:r>
        <w:t xml:space="preserve">Die Werte für die Restleuchtdauer wurden mit einem 14.4V Li-Ion Akku </w:t>
      </w:r>
      <w:r w:rsidR="00FE40B6">
        <w:t>(4s4p) mit 9,4</w:t>
      </w:r>
      <w:r>
        <w:t>Ah und einer Osram IRC 20W bei maximaler Helligkeit ermittelt.</w:t>
      </w:r>
    </w:p>
    <w:p w14:paraId="1BA08913" w14:textId="77777777" w:rsidR="00B44F0B" w:rsidRDefault="00B44F0B" w:rsidP="003675E1">
      <w:pPr>
        <w:pStyle w:val="KeinLeerraum"/>
      </w:pPr>
      <w:r w:rsidRPr="00B44F0B">
        <w:rPr>
          <w:b/>
          <w:color w:val="FF0000"/>
        </w:rPr>
        <w:t>Hinweis:</w:t>
      </w:r>
      <w:r w:rsidRPr="00B44F0B">
        <w:rPr>
          <w:b/>
          <w:color w:val="FF0000"/>
        </w:rPr>
        <w:br/>
      </w:r>
      <w:r>
        <w:t>Nach dem Anstecken des Akkus leuchten beid</w:t>
      </w:r>
      <w:r w:rsidR="00756195">
        <w:t>e Leds für ca. 2 Sekunden weiß.</w:t>
      </w:r>
    </w:p>
    <w:p w14:paraId="78B751AD" w14:textId="77777777" w:rsidR="003675E1" w:rsidRDefault="003675E1" w:rsidP="003675E1">
      <w:pPr>
        <w:pStyle w:val="KeinLeerraum"/>
      </w:pPr>
    </w:p>
    <w:p w14:paraId="2BC54765" w14:textId="77777777" w:rsidR="00B44F0B" w:rsidRDefault="00B44F0B" w:rsidP="003675E1">
      <w:pPr>
        <w:pStyle w:val="KeinLeerraum"/>
      </w:pPr>
      <w:r>
        <w:t xml:space="preserve">Befindet  sich die Steuerung länger als </w:t>
      </w:r>
      <w:r w:rsidR="00FD2FED">
        <w:t>5</w:t>
      </w:r>
      <w:r>
        <w:t xml:space="preserve"> Minuten im Bereitschaftsmodus, geht die Steuerung in den Ruhemodus um Strom zu sparen. Beide Leds erlöschen in diesem Fall.</w:t>
      </w:r>
      <w:r>
        <w:br/>
        <w:t>Durch einen kurzen Tastendruck wird die Schaltung reaktiviert.</w:t>
      </w:r>
    </w:p>
    <w:p w14:paraId="4A50B699" w14:textId="77777777" w:rsidR="003675E1" w:rsidRDefault="003675E1" w:rsidP="003675E1">
      <w:pPr>
        <w:pStyle w:val="KeinLeerraum"/>
      </w:pPr>
    </w:p>
    <w:p w14:paraId="1579DB4F" w14:textId="77777777" w:rsidR="003675E1" w:rsidRPr="003675E1" w:rsidRDefault="003675E1" w:rsidP="003675E1">
      <w:pPr>
        <w:pStyle w:val="KeinLeerraum"/>
        <w:rPr>
          <w:b/>
          <w:color w:val="FF0000"/>
        </w:rPr>
      </w:pPr>
      <w:r w:rsidRPr="003675E1">
        <w:rPr>
          <w:b/>
          <w:color w:val="FF0000"/>
        </w:rPr>
        <w:t>Reaktion bei möglichem Wackelkontakt in der Stromversorgung</w:t>
      </w:r>
      <w:r>
        <w:rPr>
          <w:b/>
          <w:color w:val="FF0000"/>
        </w:rPr>
        <w:t>:</w:t>
      </w:r>
    </w:p>
    <w:p w14:paraId="7EDF235D" w14:textId="77777777" w:rsidR="009F48FE" w:rsidRDefault="00FD2FED" w:rsidP="003675E1">
      <w:pPr>
        <w:pStyle w:val="KeinLeerraum"/>
      </w:pPr>
      <w:r>
        <w:t xml:space="preserve">Wird bei eingeschalter Lampe die Steuerung vom Akku getrennt, geht die Schaltung sofort nach </w:t>
      </w:r>
      <w:r w:rsidR="00756195">
        <w:t xml:space="preserve">wiederhergestellter Verbindung zum Akku in die erste </w:t>
      </w:r>
      <w:proofErr w:type="spellStart"/>
      <w:r w:rsidR="00756195">
        <w:t>Dimmstufe</w:t>
      </w:r>
      <w:proofErr w:type="spellEnd"/>
      <w:r w:rsidR="00756195">
        <w:t>.</w:t>
      </w:r>
      <w:r w:rsidR="00756195">
        <w:br/>
        <w:t>Wird dies nicht gewünscht, muss beim Verbinden mit dem Akku der Taster gedrückt sein und dan</w:t>
      </w:r>
      <w:r w:rsidR="003675E1">
        <w:t>a</w:t>
      </w:r>
      <w:r w:rsidR="00756195">
        <w:t>ch der Akku erneut getrennt werden.</w:t>
      </w:r>
    </w:p>
    <w:p w14:paraId="515C936E" w14:textId="77777777" w:rsidR="00D846F6" w:rsidRPr="00F64D1F" w:rsidRDefault="006C5FE2" w:rsidP="00F64D1F">
      <w:pPr>
        <w:pStyle w:val="berschrift2"/>
      </w:pPr>
      <w:bookmarkStart w:id="10" w:name="_Toc163036621"/>
      <w:bookmarkStart w:id="11" w:name="_Toc222055618"/>
      <w:r w:rsidRPr="00F64D1F">
        <w:lastRenderedPageBreak/>
        <w:t>Übersicht</w:t>
      </w:r>
      <w:r w:rsidR="0055126C" w:rsidRPr="00F64D1F">
        <w:t xml:space="preserve"> - Normalbetrieb</w:t>
      </w:r>
      <w:bookmarkEnd w:id="10"/>
      <w:bookmarkEnd w:id="11"/>
    </w:p>
    <w:p w14:paraId="6790CB55" w14:textId="77777777" w:rsidR="00561628" w:rsidRDefault="00614579" w:rsidP="00561628">
      <w:r>
        <w:pict>
          <v:group id="_x0000_s1383" editas="canvas" style="width:453.6pt;height:459.55pt;mso-position-horizontal-relative:char;mso-position-vertical-relative:line" coordorigin="2558,14734" coordsize="7200,7295">
            <o:lock v:ext="edit" aspectratio="t"/>
            <v:shape id="_x0000_s1384" type="#_x0000_t75" style="position:absolute;left:2558;top:14734;width:7200;height:7295" o:preferrelative="f">
              <v:fill o:detectmouseclick="t"/>
              <v:path o:extrusionok="t" o:connecttype="none"/>
              <o:lock v:ext="edit" text="t"/>
            </v:shape>
            <v:roundrect id="_x0000_s1411" style="position:absolute;left:5264;top:17695;width:1800;height:676" arcsize="10923f" fillcolor="#ffc9e4">
              <v:textbox style="mso-next-textbox:#_x0000_s1411">
                <w:txbxContent>
                  <w:p w14:paraId="3565EC79" w14:textId="77777777" w:rsidR="00415BAD" w:rsidRDefault="00415BAD" w:rsidP="00F64D1F">
                    <w:pPr>
                      <w:jc w:val="center"/>
                    </w:pPr>
                    <w:proofErr w:type="spellStart"/>
                    <w:r w:rsidRPr="001D3666">
                      <w:rPr>
                        <w:b/>
                        <w:sz w:val="24"/>
                        <w:szCs w:val="24"/>
                      </w:rPr>
                      <w:t>Dimmstufe</w:t>
                    </w:r>
                    <w:proofErr w:type="spellEnd"/>
                    <w:r w:rsidRPr="001D3666">
                      <w:rPr>
                        <w:b/>
                        <w:sz w:val="24"/>
                        <w:szCs w:val="24"/>
                      </w:rPr>
                      <w:t xml:space="preserve"> 1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Rosa</w:t>
                    </w:r>
                  </w:p>
                </w:txbxContent>
              </v:textbox>
            </v:roundrect>
            <v:roundrect id="_x0000_s1412" style="position:absolute;left:5269;top:19284;width:1800;height:673;v-text-anchor:middle" arcsize="10923f" fillcolor="#d2ecb6" strokecolor="black [3213]">
              <v:fill color2="#9bbb59 [3206]"/>
              <v:shadow type="perspective" color="#4e6128" offset="1pt" offset2="-3pt"/>
              <v:textbox style="mso-next-textbox:#_x0000_s1412">
                <w:txbxContent>
                  <w:p w14:paraId="4C7E3AF9" w14:textId="77777777" w:rsidR="00415BAD" w:rsidRPr="001D3666" w:rsidRDefault="00415BAD" w:rsidP="00F64D1F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proofErr w:type="spellStart"/>
                    <w:r w:rsidRPr="001D3666">
                      <w:rPr>
                        <w:b/>
                        <w:sz w:val="24"/>
                        <w:szCs w:val="24"/>
                      </w:rPr>
                      <w:t>Dimmstufe</w:t>
                    </w:r>
                    <w:proofErr w:type="spellEnd"/>
                    <w:r w:rsidRPr="001D3666">
                      <w:rPr>
                        <w:b/>
                        <w:sz w:val="24"/>
                        <w:szCs w:val="24"/>
                      </w:rPr>
                      <w:t xml:space="preserve"> 2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 w:rsidRPr="001D3666">
                      <w:t xml:space="preserve">LED2: </w:t>
                    </w:r>
                    <w:r>
                      <w:t>Hellgrün</w:t>
                    </w:r>
                  </w:p>
                </w:txbxContent>
              </v:textbox>
            </v:roundrect>
            <v:roundrect id="_x0000_s1413" style="position:absolute;left:5269;top:20873;width:1800;height:677;v-text-anchor:middle" arcsize="10923f" fillcolor="#ddf">
              <v:textbox style="mso-next-textbox:#_x0000_s1413">
                <w:txbxContent>
                  <w:p w14:paraId="76D0E661" w14:textId="77777777" w:rsidR="00415BAD" w:rsidRDefault="00415BAD" w:rsidP="00F64D1F">
                    <w:pPr>
                      <w:jc w:val="center"/>
                    </w:pPr>
                    <w:proofErr w:type="spellStart"/>
                    <w:r w:rsidRPr="001D3666">
                      <w:rPr>
                        <w:b/>
                        <w:sz w:val="24"/>
                        <w:szCs w:val="24"/>
                      </w:rPr>
                      <w:t>Dimmstufe</w:t>
                    </w:r>
                    <w:proofErr w:type="spellEnd"/>
                    <w:r w:rsidRPr="001D3666">
                      <w:rPr>
                        <w:b/>
                        <w:sz w:val="24"/>
                        <w:szCs w:val="24"/>
                      </w:rPr>
                      <w:t xml:space="preserve"> 3</w:t>
                    </w:r>
                    <w:r>
                      <w:br/>
                      <w:t>LED1: Hellblau</w:t>
                    </w:r>
                  </w:p>
                </w:txbxContent>
              </v:textbox>
            </v:roundrect>
            <v:roundrect id="_x0000_s1416" style="position:absolute;left:5269;top:16179;width:1800;height:673;v-text-anchor:middle" arcsize="10923f">
              <v:textbox style="mso-next-textbox:#_x0000_s1416">
                <w:txbxContent>
                  <w:p w14:paraId="263BF356" w14:textId="77777777" w:rsidR="00415BAD" w:rsidRDefault="00415BAD" w:rsidP="00F64D1F">
                    <w:pPr>
                      <w:jc w:val="center"/>
                    </w:pPr>
                    <w:r w:rsidRPr="001D3666">
                      <w:rPr>
                        <w:b/>
                        <w:sz w:val="24"/>
                        <w:szCs w:val="24"/>
                      </w:rPr>
                      <w:t>Aus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LED1: Aus</w:t>
                    </w:r>
                  </w:p>
                </w:txbxContent>
              </v:textbox>
            </v:roundrect>
            <v:shape id="_x0000_s1425" type="#_x0000_t202" style="position:absolute;left:2733;top:15865;width:1650;height:327;v-text-anchor:middle" filled="f" stroked="f">
              <v:textbox style="mso-next-textbox:#_x0000_s1425" inset="1mm,1mm,1mm,1mm">
                <w:txbxContent>
                  <w:p w14:paraId="58555DCB" w14:textId="77777777" w:rsidR="00415BAD" w:rsidRDefault="00415BAD" w:rsidP="00F64D1F">
                    <w:pPr>
                      <w:jc w:val="right"/>
                    </w:pPr>
                    <w:r>
                      <w:t>Taster lange drücken</w:t>
                    </w:r>
                  </w:p>
                </w:txbxContent>
              </v:textbox>
            </v:shape>
            <v:roundrect id="_x0000_s1427" style="position:absolute;left:7360;top:14844;width:2344;height:675;v-text-anchor:middle" arcsize="10923f">
              <v:textbox style="mso-next-textbox:#_x0000_s1427">
                <w:txbxContent>
                  <w:p w14:paraId="2BCAEB04" w14:textId="77777777" w:rsidR="00415BAD" w:rsidRDefault="00415BAD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Ruhemodus</w:t>
                    </w:r>
                    <w:r w:rsidRPr="001D3666"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>Beide Leds: Aus</w:t>
                    </w:r>
                  </w:p>
                </w:txbxContent>
              </v:textbox>
            </v:roundrect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428" type="#_x0000_t37" style="position:absolute;left:7302;top:15286;width:997;height:1464;rotation:90" o:connectortype="curved" adj="-153848,-25665,-153848">
              <v:stroke endarrow="block"/>
            </v:shape>
            <v:shape id="_x0000_s1429" type="#_x0000_t37" style="position:absolute;left:6266;top:15085;width:997;height:1191;rotation:270" o:connectortype="curved" adj="-102553,-43502,-102553" strokecolor="#bfbfbf [2412]">
              <v:stroke endarrow="block"/>
            </v:shape>
            <v:shape id="_x0000_s1430" type="#_x0000_t202" style="position:absolute;left:2733;top:16573;width:1658;height:363;v-text-anchor:middle" filled="f" stroked="f">
              <v:textbox style="mso-next-textbox:#_x0000_s1430" inset="1mm,1mm,1mm,1mm">
                <w:txbxContent>
                  <w:p w14:paraId="737CC8D2" w14:textId="77777777" w:rsidR="00415BAD" w:rsidRDefault="00415BAD" w:rsidP="00F64D1F">
                    <w:pPr>
                      <w:jc w:val="center"/>
                    </w:pPr>
                    <w:r>
                      <w:t>Taster kurz drücken</w:t>
                    </w:r>
                  </w:p>
                </w:txbxContent>
              </v:textbox>
            </v:shape>
            <v:shape id="_x0000_s1431" type="#_x0000_t202" style="position:absolute;left:6219;top:14844;width:1141;height:554;v-text-anchor:middle" filled="f" stroked="f">
              <v:textbox style="mso-next-textbox:#_x0000_s1431" inset="0,0,0,0">
                <w:txbxContent>
                  <w:p w14:paraId="19E06621" w14:textId="77777777" w:rsidR="00415BAD" w:rsidRDefault="00415BAD" w:rsidP="00F64D1F">
                    <w:r>
                      <w:t>2min Inaktivität</w:t>
                    </w:r>
                  </w:p>
                </w:txbxContent>
              </v:textbox>
            </v:shape>
            <v:roundrect id="_x0000_s1432" style="position:absolute;left:2656;top:14844;width:2870;height:675;v-text-anchor:middle" arcsize="10923f">
              <v:textbox style="mso-next-textbox:#_x0000_s1432">
                <w:txbxContent>
                  <w:p w14:paraId="251392F3" w14:textId="77777777" w:rsidR="00415BAD" w:rsidRPr="00561628" w:rsidRDefault="00415BAD" w:rsidP="00F64D1F">
                    <w:pPr>
                      <w:jc w:val="center"/>
                    </w:pPr>
                    <w:r>
                      <w:rPr>
                        <w:b/>
                        <w:sz w:val="24"/>
                        <w:szCs w:val="24"/>
                      </w:rPr>
                      <w:t>Akku anstecken</w:t>
                    </w:r>
                    <w:r>
                      <w:rPr>
                        <w:b/>
                        <w:sz w:val="24"/>
                        <w:szCs w:val="24"/>
                      </w:rPr>
                      <w:br/>
                    </w:r>
                    <w:r>
                      <w:t xml:space="preserve">Für 2 Sekunden beide </w:t>
                    </w:r>
                    <w:r w:rsidRPr="00561628">
                      <w:t>L</w:t>
                    </w:r>
                    <w:r>
                      <w:t>ed</w:t>
                    </w:r>
                    <w:r w:rsidRPr="00561628">
                      <w:t>s: Weiß</w:t>
                    </w:r>
                  </w:p>
                </w:txbxContent>
              </v:textbox>
            </v:roundrect>
            <v:shape id="_x0000_s1433" type="#_x0000_t37" style="position:absolute;left:5526;top:15182;width:643;height:997" o:connectortype="curved" adj="-137547,-30347,-137547" strokecolor="#d8d8d8">
              <v:stroke endarrow="block"/>
            </v:shape>
            <v:shape id="_x0000_s2140" type="#_x0000_t32" style="position:absolute;left:2907;top:16251;width:1397;height:0" o:connectortype="straight" strokeweight="3pt">
              <v:stroke dashstyle="dash" endarrow="block"/>
            </v:shape>
            <v:shape id="_x0000_s2141" type="#_x0000_t32" style="position:absolute;left:2907;top:17045;width:1397;height:0" o:connectortype="straight">
              <v:stroke endarrow="block"/>
            </v:shape>
            <v:shape id="_x0000_s2142" type="#_x0000_t32" style="position:absolute;left:6748;top:16936;width:0;height:663" o:connectortype="straight">
              <v:stroke endarrow="block"/>
            </v:shape>
            <v:shape id="_x0000_s2143" type="#_x0000_t32" style="position:absolute;left:6748;top:18490;width:1;height:663" o:connectortype="straight">
              <v:stroke endarrow="block"/>
            </v:shape>
            <v:shape id="_x0000_s2144" type="#_x0000_t32" style="position:absolute;left:6749;top:20079;width:1;height:663" o:connectortype="straight">
              <v:stroke endarrow="block"/>
            </v:shape>
            <v:shape id="_x0000_s2145" type="#_x0000_t32" style="position:absolute;left:5788;top:20079;width:1;height:663;flip:y" o:connectortype="straight">
              <v:stroke endarrow="block"/>
            </v:shape>
            <v:shape id="_x0000_s2146" type="#_x0000_t32" style="position:absolute;left:5788;top:18490;width:1;height:663;flip:y" o:connectortype="straight" strokeweight="3pt">
              <v:stroke dashstyle="dash" endarrow="block"/>
            </v:shape>
            <v:shape id="_x0000_s2147" type="#_x0000_t32" style="position:absolute;left:5788;top:16936;width:1;height:663;flip:y" o:connectortype="straight" strokeweight="3pt">
              <v:stroke dashstyle="dash"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148" type="#_x0000_t34" style="position:absolute;left:5264;top:18033;width:5;height:3179;rotation:180" o:connectortype="elbow" adj="1317600,-50502,-17402400" strokeweight="3pt">
              <v:stroke dashstyle="dash" endarrow="block"/>
            </v:shape>
            <w10:wrap type="none"/>
            <w10:anchorlock/>
          </v:group>
        </w:pict>
      </w:r>
    </w:p>
    <w:p w14:paraId="38D57D0E" w14:textId="77777777" w:rsidR="00F64D1F" w:rsidRDefault="00163356" w:rsidP="00163356">
      <w:r>
        <w:t xml:space="preserve">Wird von </w:t>
      </w:r>
      <w:proofErr w:type="spellStart"/>
      <w:r>
        <w:t>Dimmstufe</w:t>
      </w:r>
      <w:proofErr w:type="spellEnd"/>
      <w:r>
        <w:t xml:space="preserve"> 3 zu 1 gewechselt und der Taster weiter gehalten, wird die Lampe ausgeschalten.</w:t>
      </w:r>
    </w:p>
    <w:p w14:paraId="712B619E" w14:textId="77777777" w:rsidR="00F64D1F" w:rsidRPr="00561628" w:rsidRDefault="00F64D1F" w:rsidP="00561628"/>
    <w:p w14:paraId="284CDAF1" w14:textId="77777777" w:rsidR="00FB1CD6" w:rsidRDefault="00FB1CD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277822A6" w14:textId="77777777" w:rsidR="00885ECF" w:rsidRDefault="00BB5FCD" w:rsidP="002E0636">
      <w:pPr>
        <w:pStyle w:val="berschrift1"/>
        <w:numPr>
          <w:ilvl w:val="0"/>
          <w:numId w:val="12"/>
        </w:numPr>
        <w:tabs>
          <w:tab w:val="left" w:pos="426"/>
        </w:tabs>
        <w:ind w:left="0" w:firstLine="0"/>
      </w:pPr>
      <w:bookmarkStart w:id="12" w:name="_Toc163036622"/>
      <w:bookmarkStart w:id="13" w:name="_Toc222055619"/>
      <w:r>
        <w:lastRenderedPageBreak/>
        <w:t>P</w:t>
      </w:r>
      <w:r w:rsidR="00D846F6">
        <w:t>rogrammiermodus</w:t>
      </w:r>
      <w:bookmarkEnd w:id="12"/>
      <w:bookmarkEnd w:id="13"/>
    </w:p>
    <w:p w14:paraId="46D5FEA4" w14:textId="77777777" w:rsidR="004A1EAE" w:rsidRDefault="00B44F0B" w:rsidP="002E3397">
      <w:pPr>
        <w:pStyle w:val="KeinLeerraum"/>
      </w:pPr>
      <w:r>
        <w:t>Die Steuerung verfügt über einen Programmiermodus</w:t>
      </w:r>
      <w:r w:rsidR="004A1EAE">
        <w:t>.</w:t>
      </w:r>
      <w:r w:rsidR="004A1EAE">
        <w:br/>
        <w:t xml:space="preserve">Für beide Lampenausgänge kann jeweils der Modus geändert werden, dazu für jede </w:t>
      </w:r>
      <w:proofErr w:type="spellStart"/>
      <w:r w:rsidR="004A1EAE">
        <w:t>Dimmstufe</w:t>
      </w:r>
      <w:proofErr w:type="spellEnd"/>
      <w:r w:rsidR="004A1EAE">
        <w:t xml:space="preserve"> und Lampenausgang die Helligkeit.</w:t>
      </w:r>
    </w:p>
    <w:p w14:paraId="1A96A63B" w14:textId="77777777" w:rsidR="00A965B7" w:rsidRDefault="00A965B7" w:rsidP="002E3397">
      <w:pPr>
        <w:pStyle w:val="KeinLeerraum"/>
      </w:pPr>
    </w:p>
    <w:p w14:paraId="2073F84E" w14:textId="77777777" w:rsidR="00B44F0B" w:rsidRDefault="00B44F0B" w:rsidP="002E3397">
      <w:pPr>
        <w:pStyle w:val="KeinLeerraum"/>
      </w:pPr>
      <w:r>
        <w:t>Die Einstellungen werden im Festspeicher der Steuerung dauerhaft auch ohne angesteckten Akku gespeichert.</w:t>
      </w:r>
    </w:p>
    <w:p w14:paraId="1C099E22" w14:textId="77777777" w:rsidR="00C63B24" w:rsidRDefault="00C63B24" w:rsidP="00F64D1F">
      <w:pPr>
        <w:pStyle w:val="berschrift2"/>
      </w:pPr>
      <w:bookmarkStart w:id="14" w:name="_Ref184845912"/>
      <w:bookmarkStart w:id="15" w:name="_Toc222055620"/>
      <w:r>
        <w:t>Auswahl der Programmieroption</w:t>
      </w:r>
      <w:bookmarkEnd w:id="14"/>
      <w:bookmarkEnd w:id="15"/>
    </w:p>
    <w:p w14:paraId="38043101" w14:textId="77777777" w:rsidR="00FE7ED7" w:rsidRDefault="00FE7ED7" w:rsidP="002E0636">
      <w:pPr>
        <w:pStyle w:val="Listenabsatz"/>
        <w:numPr>
          <w:ilvl w:val="0"/>
          <w:numId w:val="7"/>
        </w:numPr>
      </w:pPr>
      <w:r>
        <w:t>Akku Anstecken</w:t>
      </w:r>
    </w:p>
    <w:p w14:paraId="13D8C51D" w14:textId="77777777" w:rsidR="00FE7ED7" w:rsidRDefault="00FE7ED7" w:rsidP="002E0636">
      <w:pPr>
        <w:pStyle w:val="Listenabsatz"/>
        <w:numPr>
          <w:ilvl w:val="0"/>
          <w:numId w:val="7"/>
        </w:numPr>
      </w:pPr>
      <w:r>
        <w:t>Taster drücken und halten</w:t>
      </w:r>
    </w:p>
    <w:p w14:paraId="7E0EA387" w14:textId="77777777" w:rsidR="00FE7ED7" w:rsidRDefault="00FE7ED7" w:rsidP="002E0636">
      <w:pPr>
        <w:pStyle w:val="Listenabsatz"/>
        <w:numPr>
          <w:ilvl w:val="0"/>
          <w:numId w:val="7"/>
        </w:numPr>
      </w:pPr>
      <w:r>
        <w:t>Leds blinken 10s lang blau, danach zeigen die Leds unterschiedliche Farben (siehe Tabelle)</w:t>
      </w:r>
    </w:p>
    <w:p w14:paraId="12A46283" w14:textId="77777777" w:rsidR="00FE7ED7" w:rsidRDefault="00FE7ED7" w:rsidP="002E0636">
      <w:pPr>
        <w:pStyle w:val="Listenabsatz"/>
        <w:numPr>
          <w:ilvl w:val="0"/>
          <w:numId w:val="7"/>
        </w:numPr>
      </w:pPr>
      <w:r>
        <w:t>Bei gewünschter Option Taster loslassen</w:t>
      </w:r>
    </w:p>
    <w:p w14:paraId="476407CB" w14:textId="77777777" w:rsidR="00FE7ED7" w:rsidRDefault="00FE7ED7" w:rsidP="002E0636">
      <w:pPr>
        <w:pStyle w:val="Listenabsatz"/>
        <w:numPr>
          <w:ilvl w:val="0"/>
          <w:numId w:val="7"/>
        </w:numPr>
      </w:pPr>
      <w:r>
        <w:t>Durch kurzen  Tastendruck wird die Einstellung ver</w:t>
      </w:r>
      <w:r w:rsidR="002E3397">
        <w:t>än</w:t>
      </w:r>
      <w:r>
        <w:t>dert</w:t>
      </w:r>
    </w:p>
    <w:p w14:paraId="638BC62B" w14:textId="77777777" w:rsidR="00FE7ED7" w:rsidRPr="00FE7ED7" w:rsidRDefault="00FE7ED7" w:rsidP="002E0636">
      <w:pPr>
        <w:pStyle w:val="Listenabsatz"/>
        <w:numPr>
          <w:ilvl w:val="0"/>
          <w:numId w:val="7"/>
        </w:numPr>
      </w:pPr>
      <w:r>
        <w:t>Durch langen Tastendruck wird die Einstellung gespeichert</w:t>
      </w:r>
    </w:p>
    <w:tbl>
      <w:tblPr>
        <w:tblStyle w:val="Tabellengitternetz"/>
        <w:tblW w:w="8469" w:type="dxa"/>
        <w:tblInd w:w="438" w:type="dxa"/>
        <w:tblLook w:val="00A0" w:firstRow="1" w:lastRow="0" w:firstColumn="1" w:lastColumn="0" w:noHBand="0" w:noVBand="0"/>
      </w:tblPr>
      <w:tblGrid>
        <w:gridCol w:w="1057"/>
        <w:gridCol w:w="1165"/>
        <w:gridCol w:w="1417"/>
        <w:gridCol w:w="4830"/>
      </w:tblGrid>
      <w:tr w:rsidR="00FE7ED7" w14:paraId="3F67E3E0" w14:textId="77777777" w:rsidTr="006572E8">
        <w:trPr>
          <w:trHeight w:val="266"/>
        </w:trPr>
        <w:tc>
          <w:tcPr>
            <w:tcW w:w="1057" w:type="dxa"/>
          </w:tcPr>
          <w:p w14:paraId="043E4E25" w14:textId="77777777" w:rsidR="00FE7ED7" w:rsidRDefault="00FE7ED7" w:rsidP="002C6C95">
            <w:r>
              <w:t>untere Led</w:t>
            </w:r>
          </w:p>
        </w:tc>
        <w:tc>
          <w:tcPr>
            <w:tcW w:w="1165" w:type="dxa"/>
          </w:tcPr>
          <w:p w14:paraId="654891D8" w14:textId="77777777" w:rsidR="00FE7ED7" w:rsidRDefault="00FE7ED7" w:rsidP="00C6220C">
            <w:r>
              <w:t>obere Led</w:t>
            </w:r>
          </w:p>
        </w:tc>
        <w:tc>
          <w:tcPr>
            <w:tcW w:w="1417" w:type="dxa"/>
          </w:tcPr>
          <w:p w14:paraId="2C0FF259" w14:textId="77777777" w:rsidR="00FE7ED7" w:rsidRDefault="00FE7ED7" w:rsidP="00C6220C">
            <w:r>
              <w:t>Lampe</w:t>
            </w:r>
          </w:p>
        </w:tc>
        <w:tc>
          <w:tcPr>
            <w:tcW w:w="4830" w:type="dxa"/>
          </w:tcPr>
          <w:p w14:paraId="7AD102DD" w14:textId="77777777" w:rsidR="00FE7ED7" w:rsidRDefault="00FE7ED7" w:rsidP="00C6220C">
            <w:r>
              <w:t>Bedeutung</w:t>
            </w:r>
          </w:p>
        </w:tc>
      </w:tr>
      <w:tr w:rsidR="00FE7ED7" w14:paraId="38C9BDE0" w14:textId="77777777" w:rsidTr="006572E8">
        <w:trPr>
          <w:trHeight w:val="266"/>
        </w:trPr>
        <w:tc>
          <w:tcPr>
            <w:tcW w:w="1057" w:type="dxa"/>
          </w:tcPr>
          <w:p w14:paraId="0F9DF181" w14:textId="77777777" w:rsidR="00FE7ED7" w:rsidRDefault="00614579" w:rsidP="006572E8">
            <w:r>
              <w:pict>
                <v:oval id="_x0000_s3199" style="width:11pt;height:9.1pt;mso-left-percent:-10001;mso-top-percent:-10001;mso-position-horizontal:absolute;mso-position-horizontal-relative:char;mso-position-vertical:absolute;mso-position-vertical-relative:line;mso-left-percent:-10001;mso-top-percent:-10001" fillcolor="red">
                  <w10:wrap type="none"/>
                  <w10:anchorlock/>
                </v:oval>
              </w:pict>
            </w:r>
            <w:r w:rsidR="006572E8">
              <w:t xml:space="preserve"> rot</w:t>
            </w:r>
          </w:p>
        </w:tc>
        <w:tc>
          <w:tcPr>
            <w:tcW w:w="1165" w:type="dxa"/>
            <w:vMerge w:val="restart"/>
          </w:tcPr>
          <w:p w14:paraId="39468F45" w14:textId="77777777" w:rsidR="00FE7ED7" w:rsidRDefault="00FE7ED7" w:rsidP="006572E8"/>
        </w:tc>
        <w:tc>
          <w:tcPr>
            <w:tcW w:w="1417" w:type="dxa"/>
            <w:vMerge w:val="restart"/>
          </w:tcPr>
          <w:p w14:paraId="62F326C0" w14:textId="77777777" w:rsidR="00FE7ED7" w:rsidRDefault="00FE7ED7" w:rsidP="002E3397">
            <w:pPr>
              <w:jc w:val="center"/>
            </w:pPr>
            <w:r>
              <w:t>1</w:t>
            </w:r>
          </w:p>
        </w:tc>
        <w:tc>
          <w:tcPr>
            <w:tcW w:w="4830" w:type="dxa"/>
          </w:tcPr>
          <w:p w14:paraId="2522880A" w14:textId="77777777" w:rsidR="00FE7ED7" w:rsidRDefault="00FE7ED7" w:rsidP="00FE7ED7">
            <w:r>
              <w:t>Modus/ Softstart</w:t>
            </w:r>
          </w:p>
        </w:tc>
      </w:tr>
      <w:tr w:rsidR="00FE7ED7" w14:paraId="404A6284" w14:textId="77777777" w:rsidTr="006572E8">
        <w:trPr>
          <w:trHeight w:val="266"/>
        </w:trPr>
        <w:tc>
          <w:tcPr>
            <w:tcW w:w="1057" w:type="dxa"/>
          </w:tcPr>
          <w:p w14:paraId="2E8616D7" w14:textId="77777777" w:rsidR="00FE7ED7" w:rsidRDefault="00614579" w:rsidP="006572E8">
            <w:r>
              <w:pict>
                <v:oval id="_x0000_s3198" style="width:11pt;height:9.1pt;mso-left-percent:-10001;mso-top-percent:-10001;mso-position-horizontal:absolute;mso-position-horizontal-relative:char;mso-position-vertical:absolute;mso-position-vertical-relative:line;mso-left-percent:-10001;mso-top-percent:-10001" fillcolor="#f2dbdb">
                  <w10:wrap type="none"/>
                  <w10:anchorlock/>
                </v:oval>
              </w:pict>
            </w:r>
            <w:r w:rsidR="006572E8">
              <w:t xml:space="preserve"> rosa</w:t>
            </w:r>
          </w:p>
        </w:tc>
        <w:tc>
          <w:tcPr>
            <w:tcW w:w="1165" w:type="dxa"/>
            <w:vMerge/>
          </w:tcPr>
          <w:p w14:paraId="6926EF20" w14:textId="77777777" w:rsidR="00FE7ED7" w:rsidRDefault="00FE7ED7" w:rsidP="006572E8"/>
        </w:tc>
        <w:tc>
          <w:tcPr>
            <w:tcW w:w="1417" w:type="dxa"/>
            <w:vMerge/>
          </w:tcPr>
          <w:p w14:paraId="15B0813C" w14:textId="77777777"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14:paraId="2F5A8FC6" w14:textId="77777777" w:rsidR="00FE7ED7" w:rsidRDefault="00FE7ED7" w:rsidP="00FE7ED7">
            <w:r>
              <w:t xml:space="preserve">Helligkeit </w:t>
            </w:r>
            <w:proofErr w:type="spellStart"/>
            <w:r>
              <w:t>Dimmstufe</w:t>
            </w:r>
            <w:proofErr w:type="spellEnd"/>
            <w:r>
              <w:t xml:space="preserve"> 1</w:t>
            </w:r>
          </w:p>
        </w:tc>
      </w:tr>
      <w:tr w:rsidR="00FE7ED7" w14:paraId="30F89C63" w14:textId="77777777" w:rsidTr="006572E8">
        <w:trPr>
          <w:trHeight w:val="266"/>
        </w:trPr>
        <w:tc>
          <w:tcPr>
            <w:tcW w:w="1057" w:type="dxa"/>
          </w:tcPr>
          <w:p w14:paraId="00B235A7" w14:textId="77777777" w:rsidR="00FE7ED7" w:rsidRDefault="00614579" w:rsidP="006572E8">
            <w:r>
              <w:pict>
                <v:oval id="_x0000_s3197" style="width:11pt;height:9.1pt;mso-left-percent:-10001;mso-top-percent:-10001;mso-position-horizontal:absolute;mso-position-horizontal-relative:char;mso-position-vertical:absolute;mso-position-vertical-relative:line;mso-left-percent:-10001;mso-top-percent:-10001" fillcolor="#92d050">
                  <w10:wrap type="none"/>
                  <w10:anchorlock/>
                </v:oval>
              </w:pict>
            </w:r>
            <w:r w:rsidR="006572E8">
              <w:t xml:space="preserve"> grün</w:t>
            </w:r>
          </w:p>
        </w:tc>
        <w:tc>
          <w:tcPr>
            <w:tcW w:w="1165" w:type="dxa"/>
            <w:vMerge/>
          </w:tcPr>
          <w:p w14:paraId="4FC0F706" w14:textId="77777777" w:rsidR="00FE7ED7" w:rsidRDefault="00FE7ED7" w:rsidP="006572E8"/>
        </w:tc>
        <w:tc>
          <w:tcPr>
            <w:tcW w:w="1417" w:type="dxa"/>
            <w:vMerge/>
          </w:tcPr>
          <w:p w14:paraId="38D1733A" w14:textId="77777777"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14:paraId="563E5967" w14:textId="77777777" w:rsidR="00FE7ED7" w:rsidRDefault="00FE7ED7" w:rsidP="00C6220C">
            <w:r>
              <w:t xml:space="preserve">Helligkeit </w:t>
            </w:r>
            <w:proofErr w:type="spellStart"/>
            <w:r>
              <w:t>Dimmstufe</w:t>
            </w:r>
            <w:proofErr w:type="spellEnd"/>
            <w:r>
              <w:t xml:space="preserve"> 2</w:t>
            </w:r>
          </w:p>
        </w:tc>
      </w:tr>
      <w:tr w:rsidR="00FE7ED7" w14:paraId="08A14752" w14:textId="77777777" w:rsidTr="006572E8">
        <w:trPr>
          <w:trHeight w:val="266"/>
        </w:trPr>
        <w:tc>
          <w:tcPr>
            <w:tcW w:w="1057" w:type="dxa"/>
          </w:tcPr>
          <w:p w14:paraId="4C943EE2" w14:textId="77777777" w:rsidR="00FE7ED7" w:rsidRDefault="00614579" w:rsidP="006572E8">
            <w:r>
              <w:pict>
                <v:oval id="_x0000_s3196" style="width:11pt;height:9.1pt;mso-left-percent:-10001;mso-top-percent:-10001;mso-position-horizontal:absolute;mso-position-horizontal-relative:char;mso-position-vertical:absolute;mso-position-vertical-relative:line;mso-left-percent:-10001;mso-top-percent:-10001" fillcolor="#548dd4">
                  <w10:wrap type="none"/>
                  <w10:anchorlock/>
                </v:oval>
              </w:pict>
            </w:r>
            <w:r w:rsidR="006572E8">
              <w:t xml:space="preserve"> blau</w:t>
            </w:r>
          </w:p>
        </w:tc>
        <w:tc>
          <w:tcPr>
            <w:tcW w:w="1165" w:type="dxa"/>
            <w:vMerge/>
          </w:tcPr>
          <w:p w14:paraId="6E3D316D" w14:textId="77777777" w:rsidR="00FE7ED7" w:rsidRDefault="00FE7ED7" w:rsidP="006572E8"/>
        </w:tc>
        <w:tc>
          <w:tcPr>
            <w:tcW w:w="1417" w:type="dxa"/>
            <w:vMerge/>
          </w:tcPr>
          <w:p w14:paraId="3C9E0DD2" w14:textId="77777777"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14:paraId="1685086F" w14:textId="77777777" w:rsidR="00FE7ED7" w:rsidRDefault="00FE7ED7" w:rsidP="00C6220C">
            <w:r>
              <w:t xml:space="preserve">Helligkeit </w:t>
            </w:r>
            <w:proofErr w:type="spellStart"/>
            <w:r>
              <w:t>Dimmstufe</w:t>
            </w:r>
            <w:proofErr w:type="spellEnd"/>
            <w:r>
              <w:t xml:space="preserve"> 3</w:t>
            </w:r>
          </w:p>
        </w:tc>
      </w:tr>
      <w:tr w:rsidR="00FE7ED7" w14:paraId="3D18C8C7" w14:textId="77777777" w:rsidTr="006572E8">
        <w:trPr>
          <w:trHeight w:val="266"/>
        </w:trPr>
        <w:tc>
          <w:tcPr>
            <w:tcW w:w="1057" w:type="dxa"/>
            <w:vMerge w:val="restart"/>
          </w:tcPr>
          <w:p w14:paraId="2E39C2B9" w14:textId="77777777" w:rsidR="00FE7ED7" w:rsidRDefault="00FE7ED7" w:rsidP="006572E8"/>
        </w:tc>
        <w:tc>
          <w:tcPr>
            <w:tcW w:w="1165" w:type="dxa"/>
          </w:tcPr>
          <w:p w14:paraId="78EFF3F1" w14:textId="77777777" w:rsidR="00FE7ED7" w:rsidRDefault="00614579" w:rsidP="006572E8">
            <w:r>
              <w:pict>
                <v:oval id="_x0000_s3195" style="width:11pt;height:9.1pt;mso-left-percent:-10001;mso-top-percent:-10001;mso-position-horizontal:absolute;mso-position-horizontal-relative:char;mso-position-vertical:absolute;mso-position-vertical-relative:line;mso-left-percent:-10001;mso-top-percent:-10001" fillcolor="red">
                  <w10:wrap type="none"/>
                  <w10:anchorlock/>
                </v:oval>
              </w:pict>
            </w:r>
            <w:r w:rsidR="00FE7ED7">
              <w:t xml:space="preserve"> </w:t>
            </w:r>
            <w:r w:rsidR="006572E8">
              <w:t xml:space="preserve">rot </w:t>
            </w:r>
            <w:r w:rsidR="00FE7ED7">
              <w:t>*</w:t>
            </w:r>
          </w:p>
        </w:tc>
        <w:tc>
          <w:tcPr>
            <w:tcW w:w="1417" w:type="dxa"/>
            <w:vMerge w:val="restart"/>
          </w:tcPr>
          <w:p w14:paraId="286E625B" w14:textId="77777777" w:rsidR="00FE7ED7" w:rsidRDefault="00FE7ED7" w:rsidP="002E3397">
            <w:pPr>
              <w:jc w:val="center"/>
            </w:pPr>
            <w:r>
              <w:t>2</w:t>
            </w:r>
          </w:p>
        </w:tc>
        <w:tc>
          <w:tcPr>
            <w:tcW w:w="4830" w:type="dxa"/>
          </w:tcPr>
          <w:p w14:paraId="2DC01600" w14:textId="77777777" w:rsidR="00FE7ED7" w:rsidRDefault="00FE7ED7" w:rsidP="00C6220C">
            <w:r>
              <w:t>Modus/ Softstart</w:t>
            </w:r>
          </w:p>
        </w:tc>
      </w:tr>
      <w:tr w:rsidR="00FE7ED7" w14:paraId="1EB522DB" w14:textId="77777777" w:rsidTr="006572E8">
        <w:trPr>
          <w:trHeight w:val="266"/>
        </w:trPr>
        <w:tc>
          <w:tcPr>
            <w:tcW w:w="1057" w:type="dxa"/>
            <w:vMerge/>
          </w:tcPr>
          <w:p w14:paraId="7ADB5EC5" w14:textId="77777777" w:rsidR="00FE7ED7" w:rsidRDefault="00FE7ED7" w:rsidP="006572E8"/>
        </w:tc>
        <w:tc>
          <w:tcPr>
            <w:tcW w:w="1165" w:type="dxa"/>
          </w:tcPr>
          <w:p w14:paraId="4CCF9BA9" w14:textId="77777777" w:rsidR="00FE7ED7" w:rsidRDefault="00614579" w:rsidP="006572E8">
            <w:r>
              <w:pict>
                <v:oval id="_x0000_s3194" style="width:11pt;height:9.1pt;mso-left-percent:-10001;mso-top-percent:-10001;mso-position-horizontal:absolute;mso-position-horizontal-relative:char;mso-position-vertical:absolute;mso-position-vertical-relative:line;mso-left-percent:-10001;mso-top-percent:-10001" fillcolor="#f2dbdb">
                  <w10:wrap type="none"/>
                  <w10:anchorlock/>
                </v:oval>
              </w:pict>
            </w:r>
            <w:r w:rsidR="00FE7ED7">
              <w:t xml:space="preserve"> </w:t>
            </w:r>
            <w:r w:rsidR="006572E8">
              <w:t xml:space="preserve">rosa </w:t>
            </w:r>
            <w:r w:rsidR="00FE7ED7">
              <w:t>*</w:t>
            </w:r>
          </w:p>
        </w:tc>
        <w:tc>
          <w:tcPr>
            <w:tcW w:w="1417" w:type="dxa"/>
            <w:vMerge/>
          </w:tcPr>
          <w:p w14:paraId="5393720B" w14:textId="77777777"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14:paraId="5A8AED0E" w14:textId="77777777" w:rsidR="00FE7ED7" w:rsidRDefault="00FE7ED7" w:rsidP="00C6220C">
            <w:r>
              <w:t xml:space="preserve">Helligkeit </w:t>
            </w:r>
            <w:proofErr w:type="spellStart"/>
            <w:r>
              <w:t>Dimmstufe</w:t>
            </w:r>
            <w:proofErr w:type="spellEnd"/>
            <w:r>
              <w:t xml:space="preserve"> 1</w:t>
            </w:r>
          </w:p>
        </w:tc>
      </w:tr>
      <w:tr w:rsidR="00FE7ED7" w14:paraId="120C04CA" w14:textId="77777777" w:rsidTr="006572E8">
        <w:trPr>
          <w:trHeight w:val="266"/>
        </w:trPr>
        <w:tc>
          <w:tcPr>
            <w:tcW w:w="1057" w:type="dxa"/>
            <w:vMerge/>
          </w:tcPr>
          <w:p w14:paraId="2606ED33" w14:textId="77777777" w:rsidR="00FE7ED7" w:rsidRDefault="00FE7ED7" w:rsidP="006572E8"/>
        </w:tc>
        <w:tc>
          <w:tcPr>
            <w:tcW w:w="1165" w:type="dxa"/>
          </w:tcPr>
          <w:p w14:paraId="72C6757F" w14:textId="77777777" w:rsidR="00FE7ED7" w:rsidRDefault="00614579" w:rsidP="006572E8">
            <w:r>
              <w:pict>
                <v:oval id="_x0000_s3193" style="width:11pt;height:9.1pt;mso-left-percent:-10001;mso-top-percent:-10001;mso-position-horizontal:absolute;mso-position-horizontal-relative:char;mso-position-vertical:absolute;mso-position-vertical-relative:line;mso-left-percent:-10001;mso-top-percent:-10001" fillcolor="#92d050">
                  <w10:wrap type="none"/>
                  <w10:anchorlock/>
                </v:oval>
              </w:pict>
            </w:r>
            <w:r w:rsidR="00FE7ED7">
              <w:t xml:space="preserve"> </w:t>
            </w:r>
            <w:r w:rsidR="006572E8">
              <w:t>grün</w:t>
            </w:r>
            <w:r w:rsidR="00FE7ED7">
              <w:t>*</w:t>
            </w:r>
          </w:p>
        </w:tc>
        <w:tc>
          <w:tcPr>
            <w:tcW w:w="1417" w:type="dxa"/>
            <w:vMerge/>
          </w:tcPr>
          <w:p w14:paraId="42967D47" w14:textId="77777777"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14:paraId="2250D51A" w14:textId="77777777" w:rsidR="00FE7ED7" w:rsidRDefault="00FE7ED7" w:rsidP="00C6220C">
            <w:r>
              <w:t xml:space="preserve">Helligkeit </w:t>
            </w:r>
            <w:proofErr w:type="spellStart"/>
            <w:r>
              <w:t>Dimmstufe</w:t>
            </w:r>
            <w:proofErr w:type="spellEnd"/>
            <w:r>
              <w:t xml:space="preserve"> 2</w:t>
            </w:r>
          </w:p>
        </w:tc>
      </w:tr>
      <w:tr w:rsidR="00FE7ED7" w14:paraId="2A4F89ED" w14:textId="77777777" w:rsidTr="006572E8">
        <w:trPr>
          <w:trHeight w:val="266"/>
        </w:trPr>
        <w:tc>
          <w:tcPr>
            <w:tcW w:w="1057" w:type="dxa"/>
            <w:vMerge/>
          </w:tcPr>
          <w:p w14:paraId="722071A7" w14:textId="77777777" w:rsidR="00FE7ED7" w:rsidRDefault="00FE7ED7" w:rsidP="006572E8"/>
        </w:tc>
        <w:tc>
          <w:tcPr>
            <w:tcW w:w="1165" w:type="dxa"/>
          </w:tcPr>
          <w:p w14:paraId="61B4FD51" w14:textId="77777777" w:rsidR="00FE7ED7" w:rsidRDefault="00614579" w:rsidP="006572E8">
            <w:r>
              <w:pict>
                <v:oval id="_x0000_s3192" style="width:11pt;height:9.1pt;mso-left-percent:-10001;mso-top-percent:-10001;mso-position-horizontal:absolute;mso-position-horizontal-relative:char;mso-position-vertical:absolute;mso-position-vertical-relative:line;mso-left-percent:-10001;mso-top-percent:-10001" fillcolor="#548dd4">
                  <w10:wrap type="none"/>
                  <w10:anchorlock/>
                </v:oval>
              </w:pict>
            </w:r>
            <w:r w:rsidR="00FE7ED7">
              <w:t xml:space="preserve"> </w:t>
            </w:r>
            <w:r w:rsidR="006572E8">
              <w:t>blau</w:t>
            </w:r>
            <w:r w:rsidR="00FE7ED7">
              <w:t>*</w:t>
            </w:r>
          </w:p>
        </w:tc>
        <w:tc>
          <w:tcPr>
            <w:tcW w:w="1417" w:type="dxa"/>
            <w:vMerge/>
          </w:tcPr>
          <w:p w14:paraId="7766EA9C" w14:textId="77777777" w:rsidR="00FE7ED7" w:rsidRDefault="00FE7ED7" w:rsidP="002E3397">
            <w:pPr>
              <w:jc w:val="center"/>
            </w:pPr>
          </w:p>
        </w:tc>
        <w:tc>
          <w:tcPr>
            <w:tcW w:w="4830" w:type="dxa"/>
          </w:tcPr>
          <w:p w14:paraId="424348E0" w14:textId="77777777" w:rsidR="00FE7ED7" w:rsidRDefault="00FE7ED7" w:rsidP="00C6220C">
            <w:r>
              <w:t xml:space="preserve">Helligkeit </w:t>
            </w:r>
            <w:proofErr w:type="spellStart"/>
            <w:r>
              <w:t>Dimmstufe</w:t>
            </w:r>
            <w:proofErr w:type="spellEnd"/>
            <w:r>
              <w:t xml:space="preserve"> 3</w:t>
            </w:r>
          </w:p>
        </w:tc>
      </w:tr>
      <w:tr w:rsidR="00FE7ED7" w14:paraId="6DFD3A85" w14:textId="77777777" w:rsidTr="006572E8">
        <w:trPr>
          <w:trHeight w:val="276"/>
        </w:trPr>
        <w:tc>
          <w:tcPr>
            <w:tcW w:w="1057" w:type="dxa"/>
          </w:tcPr>
          <w:p w14:paraId="486B06B0" w14:textId="77777777" w:rsidR="00FE7ED7" w:rsidRDefault="00614579" w:rsidP="006572E8">
            <w:r>
              <w:pict>
                <v:oval id="_x0000_s3191" style="width:11pt;height:9.1pt;mso-left-percent:-10001;mso-top-percent:-10001;mso-position-horizontal:absolute;mso-position-horizontal-relative:char;mso-position-vertical:absolute;mso-position-vertical-relative:line;mso-left-percent:-10001;mso-top-percent:-10001" fillcolor="white [3212]">
                  <w10:wrap type="none"/>
                  <w10:anchorlock/>
                </v:oval>
              </w:pict>
            </w:r>
            <w:r w:rsidR="006572E8">
              <w:t xml:space="preserve"> weiß</w:t>
            </w:r>
          </w:p>
        </w:tc>
        <w:tc>
          <w:tcPr>
            <w:tcW w:w="1165" w:type="dxa"/>
          </w:tcPr>
          <w:p w14:paraId="4CEC739D" w14:textId="77777777" w:rsidR="00FE7ED7" w:rsidRDefault="00614579" w:rsidP="006572E8">
            <w:r>
              <w:pict>
                <v:oval id="_x0000_s3190" style="width:11pt;height:9.1pt;mso-left-percent:-10001;mso-top-percent:-10001;mso-position-horizontal:absolute;mso-position-horizontal-relative:char;mso-position-vertical:absolute;mso-position-vertical-relative:line;mso-left-percent:-10001;mso-top-percent:-10001" fillcolor="white [3212]">
                  <w10:wrap type="none"/>
                  <w10:anchorlock/>
                </v:oval>
              </w:pict>
            </w:r>
            <w:r w:rsidR="006572E8">
              <w:t xml:space="preserve"> weiß</w:t>
            </w:r>
          </w:p>
        </w:tc>
        <w:tc>
          <w:tcPr>
            <w:tcW w:w="1417" w:type="dxa"/>
          </w:tcPr>
          <w:p w14:paraId="261C3A89" w14:textId="77777777" w:rsidR="00FE7ED7" w:rsidRDefault="002E3397" w:rsidP="002E3397">
            <w:pPr>
              <w:jc w:val="center"/>
            </w:pPr>
            <w:r>
              <w:t>-</w:t>
            </w:r>
          </w:p>
        </w:tc>
        <w:tc>
          <w:tcPr>
            <w:tcW w:w="4830" w:type="dxa"/>
          </w:tcPr>
          <w:p w14:paraId="23FE4DD9" w14:textId="77777777" w:rsidR="00FE7ED7" w:rsidRDefault="00FE7ED7" w:rsidP="004B4393">
            <w:r>
              <w:t xml:space="preserve">Kalibriermodus </w:t>
            </w:r>
            <w:r w:rsidR="002E3397">
              <w:t>starten</w:t>
            </w:r>
            <w:r w:rsidR="002E3397">
              <w:br/>
              <w:t>siehe dazu „</w:t>
            </w:r>
            <w:r w:rsidR="00614579">
              <w:fldChar w:fldCharType="begin"/>
            </w:r>
            <w:r w:rsidR="00614579">
              <w:instrText xml:space="preserve"> REF _Ref1</w:instrText>
            </w:r>
            <w:r w:rsidR="00614579">
              <w:instrText xml:space="preserve">89571697 \h  \* MERGEFORMAT </w:instrText>
            </w:r>
            <w:r w:rsidR="00614579">
              <w:fldChar w:fldCharType="separate"/>
            </w:r>
            <w:r w:rsidR="004A5271">
              <w:t>Kalibriermodus</w:t>
            </w:r>
            <w:r w:rsidR="00614579">
              <w:fldChar w:fldCharType="end"/>
            </w:r>
            <w:r w:rsidR="002E3397">
              <w:t xml:space="preserve">“, </w:t>
            </w:r>
            <w:r w:rsidR="004B4393">
              <w:t xml:space="preserve">Seite </w:t>
            </w:r>
            <w:r w:rsidR="0087506B">
              <w:fldChar w:fldCharType="begin"/>
            </w:r>
            <w:r w:rsidR="004B4393">
              <w:instrText xml:space="preserve"> PAGEREF _Ref189571725 \h </w:instrText>
            </w:r>
            <w:r w:rsidR="0087506B">
              <w:fldChar w:fldCharType="separate"/>
            </w:r>
            <w:r w:rsidR="004A5271">
              <w:rPr>
                <w:noProof/>
              </w:rPr>
              <w:t>7</w:t>
            </w:r>
            <w:r w:rsidR="0087506B">
              <w:fldChar w:fldCharType="end"/>
            </w:r>
          </w:p>
        </w:tc>
      </w:tr>
      <w:tr w:rsidR="00FE7ED7" w14:paraId="5D413353" w14:textId="77777777" w:rsidTr="006572E8">
        <w:trPr>
          <w:trHeight w:val="276"/>
        </w:trPr>
        <w:tc>
          <w:tcPr>
            <w:tcW w:w="1057" w:type="dxa"/>
          </w:tcPr>
          <w:p w14:paraId="26BB0577" w14:textId="77777777" w:rsidR="00FE7ED7" w:rsidRDefault="00614579" w:rsidP="006572E8">
            <w:r>
              <w:pict>
                <v:oval id="_x0000_s3189" style="width:11pt;height:9.1pt;mso-left-percent:-10001;mso-top-percent:-10001;mso-position-horizontal:absolute;mso-position-horizontal-relative:char;mso-position-vertical:absolute;mso-position-vertical-relative:line;mso-left-percent:-10001;mso-top-percent:-10001" fillcolor="#92d050">
                  <w10:wrap type="none"/>
                  <w10:anchorlock/>
                </v:oval>
              </w:pict>
            </w:r>
            <w:r w:rsidR="006572E8">
              <w:t xml:space="preserve"> grün</w:t>
            </w:r>
          </w:p>
        </w:tc>
        <w:tc>
          <w:tcPr>
            <w:tcW w:w="1165" w:type="dxa"/>
          </w:tcPr>
          <w:p w14:paraId="6FCD7786" w14:textId="77777777" w:rsidR="00FE7ED7" w:rsidRDefault="00614579" w:rsidP="006572E8">
            <w:r>
              <w:pict>
                <v:oval id="_x0000_s3188" style="width:11pt;height:9.1pt;mso-left-percent:-10001;mso-top-percent:-10001;mso-position-horizontal:absolute;mso-position-horizontal-relative:char;mso-position-vertical:absolute;mso-position-vertical-relative:line;mso-left-percent:-10001;mso-top-percent:-10001" fillcolor="#92d050">
                  <w10:wrap type="none"/>
                  <w10:anchorlock/>
                </v:oval>
              </w:pict>
            </w:r>
            <w:r w:rsidR="006572E8">
              <w:t xml:space="preserve"> grün</w:t>
            </w:r>
          </w:p>
        </w:tc>
        <w:tc>
          <w:tcPr>
            <w:tcW w:w="1417" w:type="dxa"/>
          </w:tcPr>
          <w:p w14:paraId="386F52F4" w14:textId="77777777" w:rsidR="00FE7ED7" w:rsidRDefault="002E3397" w:rsidP="002E3397">
            <w:pPr>
              <w:jc w:val="center"/>
            </w:pPr>
            <w:r>
              <w:t>-</w:t>
            </w:r>
          </w:p>
        </w:tc>
        <w:tc>
          <w:tcPr>
            <w:tcW w:w="4830" w:type="dxa"/>
          </w:tcPr>
          <w:p w14:paraId="21CE3D79" w14:textId="77777777" w:rsidR="00FE7ED7" w:rsidRDefault="00FE7ED7" w:rsidP="00706121">
            <w:r>
              <w:t>Rücksetzen aller Einstellunge</w:t>
            </w:r>
            <w:r w:rsidR="002E3397">
              <w:t>n</w:t>
            </w:r>
          </w:p>
          <w:p w14:paraId="001914D7" w14:textId="77777777" w:rsidR="00FE7ED7" w:rsidRDefault="00FE7ED7" w:rsidP="004B4393">
            <w:r>
              <w:t>siehe dazu „Rücksetzen der Einstellungen“</w:t>
            </w:r>
            <w:r w:rsidR="002E3397">
              <w:t>,</w:t>
            </w:r>
            <w:r>
              <w:t xml:space="preserve"> Seite </w:t>
            </w:r>
            <w:r w:rsidR="0087506B">
              <w:fldChar w:fldCharType="begin"/>
            </w:r>
            <w:r w:rsidR="004B4393">
              <w:instrText xml:space="preserve"> PAGEREF _Ref189571740 \h </w:instrText>
            </w:r>
            <w:r w:rsidR="0087506B">
              <w:fldChar w:fldCharType="separate"/>
            </w:r>
            <w:r w:rsidR="004A5271">
              <w:rPr>
                <w:noProof/>
              </w:rPr>
              <w:t>6</w:t>
            </w:r>
            <w:r w:rsidR="0087506B">
              <w:fldChar w:fldCharType="end"/>
            </w:r>
            <w:r>
              <w:t>.</w:t>
            </w:r>
          </w:p>
        </w:tc>
      </w:tr>
      <w:tr w:rsidR="00B923AB" w14:paraId="3A26843F" w14:textId="77777777" w:rsidTr="006572E8">
        <w:trPr>
          <w:trHeight w:val="276"/>
        </w:trPr>
        <w:tc>
          <w:tcPr>
            <w:tcW w:w="1057" w:type="dxa"/>
          </w:tcPr>
          <w:p w14:paraId="295AF256" w14:textId="77777777" w:rsidR="00B923AB" w:rsidRDefault="00614579" w:rsidP="006572E8">
            <w:r>
              <w:pict>
                <v:oval id="_x0000_s3187" style="width:11pt;height:9.1pt;mso-left-percent:-10001;mso-top-percent:-10001;mso-position-horizontal:absolute;mso-position-horizontal-relative:char;mso-position-vertical:absolute;mso-position-vertical-relative:line;mso-left-percent:-10001;mso-top-percent:-10001" fillcolor="yellow">
                  <w10:wrap type="none"/>
                  <w10:anchorlock/>
                </v:oval>
              </w:pict>
            </w:r>
            <w:r w:rsidR="006572E8">
              <w:t xml:space="preserve"> gelb</w:t>
            </w:r>
          </w:p>
        </w:tc>
        <w:tc>
          <w:tcPr>
            <w:tcW w:w="1165" w:type="dxa"/>
          </w:tcPr>
          <w:p w14:paraId="210FA609" w14:textId="77777777" w:rsidR="00B923AB" w:rsidRDefault="00614579" w:rsidP="006572E8">
            <w:r>
              <w:pict>
                <v:oval id="_x0000_s3186" style="width:11pt;height:9.1pt;mso-left-percent:-10001;mso-top-percent:-10001;mso-position-horizontal:absolute;mso-position-horizontal-relative:char;mso-position-vertical:absolute;mso-position-vertical-relative:line;mso-left-percent:-10001;mso-top-percent:-10001" fillcolor="yellow">
                  <w10:wrap type="none"/>
                  <w10:anchorlock/>
                </v:oval>
              </w:pict>
            </w:r>
            <w:r w:rsidR="006572E8">
              <w:t xml:space="preserve"> gelb</w:t>
            </w:r>
          </w:p>
        </w:tc>
        <w:tc>
          <w:tcPr>
            <w:tcW w:w="1417" w:type="dxa"/>
          </w:tcPr>
          <w:p w14:paraId="7061641C" w14:textId="77777777" w:rsidR="00B923AB" w:rsidRDefault="00B923AB" w:rsidP="002E3397">
            <w:pPr>
              <w:jc w:val="center"/>
            </w:pPr>
            <w:r>
              <w:t>1 + 2</w:t>
            </w:r>
          </w:p>
        </w:tc>
        <w:tc>
          <w:tcPr>
            <w:tcW w:w="4830" w:type="dxa"/>
          </w:tcPr>
          <w:p w14:paraId="634A72E4" w14:textId="77777777" w:rsidR="00B923AB" w:rsidRDefault="00B923AB" w:rsidP="00706121">
            <w:r>
              <w:t>Einstellung der PWM-Frequenz</w:t>
            </w:r>
          </w:p>
        </w:tc>
      </w:tr>
    </w:tbl>
    <w:p w14:paraId="72AC428B" w14:textId="77777777" w:rsidR="007950D8" w:rsidRDefault="007950D8" w:rsidP="002E3397">
      <w:pPr>
        <w:ind w:left="567" w:hanging="567"/>
      </w:pPr>
      <w:r>
        <w:t xml:space="preserve">(*) </w:t>
      </w:r>
      <w:r w:rsidR="002E3397">
        <w:tab/>
      </w:r>
      <w:r>
        <w:t>Wird nur angezeigt, wenn hardwaremäßig zwei Lampenausgänge vorhanden sind.</w:t>
      </w:r>
    </w:p>
    <w:p w14:paraId="5581D0A5" w14:textId="77777777" w:rsidR="002E3397" w:rsidRDefault="00B923AB" w:rsidP="002E3397">
      <w:pPr>
        <w:pStyle w:val="berschrift2"/>
      </w:pPr>
      <w:bookmarkStart w:id="16" w:name="_Toc222055621"/>
      <w:r>
        <w:t>Einstellung Lampenmodi</w:t>
      </w:r>
      <w:bookmarkEnd w:id="16"/>
    </w:p>
    <w:tbl>
      <w:tblPr>
        <w:tblStyle w:val="Tabellengitternetz"/>
        <w:tblpPr w:leftFromText="141" w:rightFromText="141" w:vertAnchor="text" w:horzAnchor="margin" w:tblpX="438" w:tblpY="28"/>
        <w:tblW w:w="0" w:type="auto"/>
        <w:tblLook w:val="04A0" w:firstRow="1" w:lastRow="0" w:firstColumn="1" w:lastColumn="0" w:noHBand="0" w:noVBand="1"/>
      </w:tblPr>
      <w:tblGrid>
        <w:gridCol w:w="2093"/>
        <w:gridCol w:w="6379"/>
      </w:tblGrid>
      <w:tr w:rsidR="002E3397" w14:paraId="70C1AC42" w14:textId="77777777" w:rsidTr="002E3397">
        <w:tc>
          <w:tcPr>
            <w:tcW w:w="2093" w:type="dxa"/>
          </w:tcPr>
          <w:p w14:paraId="702E3769" w14:textId="77777777" w:rsidR="002E3397" w:rsidRDefault="002E3397" w:rsidP="002E3397">
            <w:r>
              <w:t>Led</w:t>
            </w:r>
          </w:p>
        </w:tc>
        <w:tc>
          <w:tcPr>
            <w:tcW w:w="6379" w:type="dxa"/>
          </w:tcPr>
          <w:p w14:paraId="38109F72" w14:textId="77777777" w:rsidR="002E3397" w:rsidRDefault="002E3397" w:rsidP="002E3397">
            <w:r>
              <w:t>Bedeutung</w:t>
            </w:r>
          </w:p>
        </w:tc>
      </w:tr>
      <w:tr w:rsidR="002E3397" w14:paraId="4CF26EA6" w14:textId="77777777" w:rsidTr="002E3397">
        <w:tc>
          <w:tcPr>
            <w:tcW w:w="2093" w:type="dxa"/>
          </w:tcPr>
          <w:p w14:paraId="50FA43A1" w14:textId="77777777" w:rsidR="002E3397" w:rsidRDefault="00614579" w:rsidP="002E3397">
            <w:r>
              <w:pict>
                <v:oval id="_x0000_s3185" style="width:11pt;height:9.1pt;mso-left-percent:-10001;mso-top-percent:-10001;mso-position-horizontal:absolute;mso-position-horizontal-relative:char;mso-position-vertical:absolute;mso-position-vertical-relative:line;mso-left-percent:-10001;mso-top-percent:-10001" fillcolor="red">
                  <w10:wrap type="none"/>
                  <w10:anchorlock/>
                </v:oval>
              </w:pict>
            </w:r>
            <w:r w:rsidR="006572E8">
              <w:t xml:space="preserve"> rot</w:t>
            </w:r>
          </w:p>
        </w:tc>
        <w:tc>
          <w:tcPr>
            <w:tcW w:w="6379" w:type="dxa"/>
          </w:tcPr>
          <w:p w14:paraId="2C0167A8" w14:textId="77777777" w:rsidR="002E3397" w:rsidRDefault="002E3397" w:rsidP="002E3397">
            <w:r>
              <w:t>Konstantes PWM-Verhältnis (0-100%) , kein Softstart</w:t>
            </w:r>
          </w:p>
        </w:tc>
      </w:tr>
      <w:tr w:rsidR="002E3397" w14:paraId="00DB343E" w14:textId="77777777" w:rsidTr="002E3397">
        <w:tc>
          <w:tcPr>
            <w:tcW w:w="2093" w:type="dxa"/>
          </w:tcPr>
          <w:p w14:paraId="0B8BAF40" w14:textId="77777777" w:rsidR="002E3397" w:rsidRDefault="00614579" w:rsidP="002E3397">
            <w:r>
              <w:pict>
                <v:oval id="_x0000_s3184" style="width:11pt;height:9.1pt;mso-left-percent:-10001;mso-top-percent:-10001;mso-position-horizontal:absolute;mso-position-horizontal-relative:char;mso-position-vertical:absolute;mso-position-vertical-relative:line;mso-left-percent:-10001;mso-top-percent:-10001" fillcolor="#00b050">
                  <w10:wrap type="none"/>
                  <w10:anchorlock/>
                </v:oval>
              </w:pict>
            </w:r>
            <w:r w:rsidR="006572E8">
              <w:t xml:space="preserve"> grün</w:t>
            </w:r>
          </w:p>
        </w:tc>
        <w:tc>
          <w:tcPr>
            <w:tcW w:w="6379" w:type="dxa"/>
          </w:tcPr>
          <w:p w14:paraId="08CECEAB" w14:textId="77777777" w:rsidR="002E3397" w:rsidRDefault="002E3397" w:rsidP="002E3397">
            <w:r>
              <w:t>Konstantes PWM-Verhältnis (0-100%) , mit Softstart</w:t>
            </w:r>
          </w:p>
        </w:tc>
      </w:tr>
      <w:tr w:rsidR="002E3397" w14:paraId="5C641BD8" w14:textId="77777777" w:rsidTr="002E3397">
        <w:tc>
          <w:tcPr>
            <w:tcW w:w="2093" w:type="dxa"/>
          </w:tcPr>
          <w:p w14:paraId="746FD1E3" w14:textId="77777777" w:rsidR="002E3397" w:rsidRDefault="00614579" w:rsidP="002E3397">
            <w:r>
              <w:pict>
                <v:oval id="_x0000_s3183" style="width:11pt;height:9.1pt;mso-left-percent:-10001;mso-top-percent:-10001;mso-position-horizontal:absolute;mso-position-horizontal-relative:char;mso-position-vertical:absolute;mso-position-vertical-relative:line;mso-left-percent:-10001;mso-top-percent:-10001" fillcolor="yellow">
                  <w10:wrap type="none"/>
                  <w10:anchorlock/>
                </v:oval>
              </w:pict>
            </w:r>
            <w:r w:rsidR="006572E8">
              <w:t xml:space="preserve"> gelb</w:t>
            </w:r>
          </w:p>
        </w:tc>
        <w:tc>
          <w:tcPr>
            <w:tcW w:w="6379" w:type="dxa"/>
          </w:tcPr>
          <w:p w14:paraId="00D3E77B" w14:textId="77777777" w:rsidR="002E3397" w:rsidRDefault="002E3397" w:rsidP="002E3397">
            <w:r>
              <w:t>Konstantes PWM-Verhältnis (0-100%) , kein Softstart, Invertierter Ausgang</w:t>
            </w:r>
          </w:p>
        </w:tc>
      </w:tr>
      <w:tr w:rsidR="002E3397" w14:paraId="1B59B95C" w14:textId="77777777" w:rsidTr="002E3397">
        <w:tc>
          <w:tcPr>
            <w:tcW w:w="2093" w:type="dxa"/>
          </w:tcPr>
          <w:p w14:paraId="078D1639" w14:textId="77777777" w:rsidR="002E3397" w:rsidRDefault="00614579" w:rsidP="002E3397">
            <w:r>
              <w:pict>
                <v:oval id="_x0000_s3182" style="width:11pt;height:9.1pt;mso-left-percent:-10001;mso-top-percent:-10001;mso-position-horizontal:absolute;mso-position-horizontal-relative:char;mso-position-vertical:absolute;mso-position-vertical-relative:line;mso-left-percent:-10001;mso-top-percent:-10001" fillcolor="#548dd4">
                  <w10:wrap type="none"/>
                  <w10:anchorlock/>
                </v:oval>
              </w:pict>
            </w:r>
            <w:r w:rsidR="006572E8">
              <w:t xml:space="preserve"> blau</w:t>
            </w:r>
          </w:p>
        </w:tc>
        <w:tc>
          <w:tcPr>
            <w:tcW w:w="6379" w:type="dxa"/>
          </w:tcPr>
          <w:p w14:paraId="4A9A4519" w14:textId="77777777" w:rsidR="002E3397" w:rsidRDefault="002E3397" w:rsidP="00CE50CD">
            <w:r>
              <w:t xml:space="preserve">Konstante Spannung(*), </w:t>
            </w:r>
            <w:r w:rsidR="00CE50CD">
              <w:t xml:space="preserve">kein </w:t>
            </w:r>
            <w:r>
              <w:t xml:space="preserve">Softstart </w:t>
            </w:r>
          </w:p>
        </w:tc>
      </w:tr>
      <w:tr w:rsidR="002E3397" w14:paraId="309A76FB" w14:textId="77777777" w:rsidTr="002E3397">
        <w:tc>
          <w:tcPr>
            <w:tcW w:w="2093" w:type="dxa"/>
          </w:tcPr>
          <w:p w14:paraId="5C28B9C4" w14:textId="77777777" w:rsidR="002E3397" w:rsidRDefault="00614579" w:rsidP="002E3397">
            <w:r>
              <w:pict>
                <v:oval id="_x0000_s3181" style="width:11pt;height:9.1pt;mso-left-percent:-10001;mso-top-percent:-10001;mso-position-horizontal:absolute;mso-position-horizontal-relative:char;mso-position-vertical:absolute;mso-position-vertical-relative:line;mso-left-percent:-10001;mso-top-percent:-10001" fillcolor="#c6d9f1 [671]">
                  <w10:wrap type="none"/>
                  <w10:anchorlock/>
                </v:oval>
              </w:pict>
            </w:r>
            <w:r w:rsidR="006572E8">
              <w:t xml:space="preserve"> hellblau</w:t>
            </w:r>
          </w:p>
        </w:tc>
        <w:tc>
          <w:tcPr>
            <w:tcW w:w="6379" w:type="dxa"/>
          </w:tcPr>
          <w:p w14:paraId="216B68A6" w14:textId="77777777" w:rsidR="002E3397" w:rsidRDefault="002E3397" w:rsidP="00CE50CD">
            <w:r>
              <w:t>Konstante Spannung(*),</w:t>
            </w:r>
            <w:r w:rsidR="00CE50CD">
              <w:t xml:space="preserve"> </w:t>
            </w:r>
            <w:r>
              <w:t>Softstart</w:t>
            </w:r>
          </w:p>
        </w:tc>
      </w:tr>
    </w:tbl>
    <w:p w14:paraId="30D34A62" w14:textId="77777777" w:rsidR="002E3397" w:rsidRDefault="002E3397" w:rsidP="002E3397">
      <w:pPr>
        <w:pStyle w:val="KeinLeerraum"/>
        <w:ind w:left="567" w:hanging="567"/>
      </w:pPr>
      <w:r>
        <w:t>(*)</w:t>
      </w:r>
      <w:r>
        <w:tab/>
        <w:t>Die beim Programmieren am Ausgang anliegende Spannung wird – so lange die Akkuspannung über der Sollspannung liegt – am Ausgang über den gesamten Entladevorgang konstant gehalten.</w:t>
      </w:r>
    </w:p>
    <w:p w14:paraId="34D96B38" w14:textId="77777777" w:rsidR="00880BB2" w:rsidRDefault="00880BB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13F3001D" w14:textId="77777777" w:rsidR="002E3397" w:rsidRDefault="002E3397" w:rsidP="002E3397">
      <w:pPr>
        <w:pStyle w:val="berschrift2"/>
      </w:pPr>
      <w:bookmarkStart w:id="17" w:name="_Toc222055622"/>
      <w:r>
        <w:lastRenderedPageBreak/>
        <w:t>Einstellung der Helligkeit</w:t>
      </w:r>
      <w:bookmarkEnd w:id="17"/>
    </w:p>
    <w:tbl>
      <w:tblPr>
        <w:tblStyle w:val="Tabellengitternetz"/>
        <w:tblW w:w="0" w:type="auto"/>
        <w:tblInd w:w="438" w:type="dxa"/>
        <w:tblLook w:val="04A0" w:firstRow="1" w:lastRow="0" w:firstColumn="1" w:lastColumn="0" w:noHBand="0" w:noVBand="1"/>
      </w:tblPr>
      <w:tblGrid>
        <w:gridCol w:w="2080"/>
        <w:gridCol w:w="6379"/>
      </w:tblGrid>
      <w:tr w:rsidR="002E3397" w14:paraId="6ACCF6EB" w14:textId="77777777" w:rsidTr="002E3397">
        <w:tc>
          <w:tcPr>
            <w:tcW w:w="2080" w:type="dxa"/>
          </w:tcPr>
          <w:p w14:paraId="6C5817EC" w14:textId="77777777" w:rsidR="002E3397" w:rsidRDefault="002E3397" w:rsidP="002E3397">
            <w:r>
              <w:t>Led</w:t>
            </w:r>
          </w:p>
        </w:tc>
        <w:tc>
          <w:tcPr>
            <w:tcW w:w="6379" w:type="dxa"/>
          </w:tcPr>
          <w:p w14:paraId="0A9AAC34" w14:textId="77777777" w:rsidR="002E3397" w:rsidRDefault="002E3397" w:rsidP="002E3397">
            <w:r>
              <w:t>Bedeutung</w:t>
            </w:r>
          </w:p>
        </w:tc>
      </w:tr>
      <w:tr w:rsidR="002E3397" w14:paraId="3B8B261C" w14:textId="77777777" w:rsidTr="002E3397">
        <w:tc>
          <w:tcPr>
            <w:tcW w:w="2080" w:type="dxa"/>
          </w:tcPr>
          <w:p w14:paraId="54297FC5" w14:textId="77777777" w:rsidR="002E3397" w:rsidRDefault="00614579" w:rsidP="002E3397">
            <w:r>
              <w:pict>
                <v:oval id="_x0000_s3180" style="width:11pt;height:9.1pt;mso-left-percent:-10001;mso-top-percent:-10001;mso-position-horizontal:absolute;mso-position-horizontal-relative:char;mso-position-vertical:absolute;mso-position-vertical-relative:line;mso-left-percent:-10001;mso-top-percent:-10001" fillcolor="red">
                  <w10:wrap type="none"/>
                  <w10:anchorlock/>
                </v:oval>
              </w:pict>
            </w:r>
            <w:r w:rsidR="006572E8">
              <w:t xml:space="preserve"> rot</w:t>
            </w:r>
          </w:p>
        </w:tc>
        <w:tc>
          <w:tcPr>
            <w:tcW w:w="6379" w:type="dxa"/>
          </w:tcPr>
          <w:p w14:paraId="57177FB5" w14:textId="77777777" w:rsidR="002E3397" w:rsidRDefault="002E3397" w:rsidP="002E3397">
            <w:r>
              <w:t xml:space="preserve">Helligkeit </w:t>
            </w:r>
            <w:r>
              <w:tab/>
              <w:t>0%</w:t>
            </w:r>
          </w:p>
        </w:tc>
      </w:tr>
      <w:tr w:rsidR="002E3397" w14:paraId="025F5453" w14:textId="77777777" w:rsidTr="002E3397">
        <w:tc>
          <w:tcPr>
            <w:tcW w:w="2080" w:type="dxa"/>
          </w:tcPr>
          <w:p w14:paraId="6441D477" w14:textId="77777777" w:rsidR="002E3397" w:rsidRDefault="00614579" w:rsidP="002E3397">
            <w:r>
              <w:pict>
                <v:oval id="_x0000_s3179" style="width:11pt;height:9.1pt;mso-left-percent:-10001;mso-top-percent:-10001;mso-position-horizontal:absolute;mso-position-horizontal-relative:char;mso-position-vertical:absolute;mso-position-vertical-relative:line;mso-left-percent:-10001;mso-top-percent:-10001" fillcolor="yellow">
                  <w10:wrap type="none"/>
                  <w10:anchorlock/>
                </v:oval>
              </w:pict>
            </w:r>
            <w:r w:rsidR="006572E8">
              <w:t xml:space="preserve"> gelb</w:t>
            </w:r>
          </w:p>
        </w:tc>
        <w:tc>
          <w:tcPr>
            <w:tcW w:w="6379" w:type="dxa"/>
          </w:tcPr>
          <w:p w14:paraId="4C80C055" w14:textId="77777777" w:rsidR="002E3397" w:rsidRDefault="002E3397" w:rsidP="002E3397">
            <w:r>
              <w:t xml:space="preserve">Helligkeit </w:t>
            </w:r>
            <w:r>
              <w:tab/>
              <w:t>&gt; 0%</w:t>
            </w:r>
          </w:p>
        </w:tc>
      </w:tr>
      <w:tr w:rsidR="002E3397" w14:paraId="0DE7BDB6" w14:textId="77777777" w:rsidTr="002E3397">
        <w:tc>
          <w:tcPr>
            <w:tcW w:w="2080" w:type="dxa"/>
          </w:tcPr>
          <w:p w14:paraId="1E32A6A8" w14:textId="77777777" w:rsidR="002E3397" w:rsidRDefault="00614579" w:rsidP="002E3397">
            <w:r>
              <w:pict>
                <v:oval id="_x0000_s3178" style="width:11pt;height:9.1pt;mso-left-percent:-10001;mso-top-percent:-10001;mso-position-horizontal:absolute;mso-position-horizontal-relative:char;mso-position-vertical:absolute;mso-position-vertical-relative:line;mso-left-percent:-10001;mso-top-percent:-10001" fillcolor="#00b050">
                  <w10:wrap type="none"/>
                  <w10:anchorlock/>
                </v:oval>
              </w:pict>
            </w:r>
            <w:r w:rsidR="006572E8">
              <w:t xml:space="preserve"> grün</w:t>
            </w:r>
          </w:p>
        </w:tc>
        <w:tc>
          <w:tcPr>
            <w:tcW w:w="6379" w:type="dxa"/>
          </w:tcPr>
          <w:p w14:paraId="18303ED9" w14:textId="77777777" w:rsidR="002E3397" w:rsidRDefault="002E3397" w:rsidP="002E3397">
            <w:r>
              <w:t>Helligkeit</w:t>
            </w:r>
            <w:r>
              <w:tab/>
              <w:t>&gt;40%</w:t>
            </w:r>
          </w:p>
        </w:tc>
      </w:tr>
      <w:tr w:rsidR="002E3397" w14:paraId="1D1C2986" w14:textId="77777777" w:rsidTr="002E3397">
        <w:tc>
          <w:tcPr>
            <w:tcW w:w="2080" w:type="dxa"/>
          </w:tcPr>
          <w:p w14:paraId="0E65AF69" w14:textId="77777777" w:rsidR="002E3397" w:rsidRDefault="00614579" w:rsidP="002E3397">
            <w:r>
              <w:pict>
                <v:oval id="_x0000_s3177" style="width:11pt;height:9.1pt;mso-left-percent:-10001;mso-top-percent:-10001;mso-position-horizontal:absolute;mso-position-horizontal-relative:char;mso-position-vertical:absolute;mso-position-vertical-relative:line;mso-left-percent:-10001;mso-top-percent:-10001" fillcolor="white [3212]">
                  <w10:wrap type="none"/>
                  <w10:anchorlock/>
                </v:oval>
              </w:pict>
            </w:r>
            <w:r w:rsidR="006572E8">
              <w:t xml:space="preserve"> weiß</w:t>
            </w:r>
          </w:p>
        </w:tc>
        <w:tc>
          <w:tcPr>
            <w:tcW w:w="6379" w:type="dxa"/>
          </w:tcPr>
          <w:p w14:paraId="6E06FCC6" w14:textId="77777777" w:rsidR="002E3397" w:rsidRDefault="002E3397" w:rsidP="002E3397">
            <w:r>
              <w:t xml:space="preserve">Helligkeit </w:t>
            </w:r>
            <w:r>
              <w:tab/>
              <w:t>100%</w:t>
            </w:r>
          </w:p>
        </w:tc>
      </w:tr>
    </w:tbl>
    <w:p w14:paraId="5C71BB3E" w14:textId="77777777" w:rsidR="00880BB2" w:rsidRPr="00880BB2" w:rsidRDefault="00880BB2" w:rsidP="00880BB2">
      <w:pPr>
        <w:pStyle w:val="KeinLeerraum"/>
      </w:pPr>
      <w:bookmarkStart w:id="18" w:name="_Ref189571740"/>
      <w:bookmarkStart w:id="19" w:name="_Toc163036626"/>
      <w:r w:rsidRPr="00880BB2">
        <w:t xml:space="preserve">Werden nur 2 </w:t>
      </w:r>
      <w:proofErr w:type="spellStart"/>
      <w:r w:rsidRPr="00880BB2">
        <w:t>Dimmstufen</w:t>
      </w:r>
      <w:proofErr w:type="spellEnd"/>
      <w:r w:rsidRPr="00880BB2">
        <w:t xml:space="preserve"> benötigt, kann man die Helligkeit beider Lampen in </w:t>
      </w:r>
      <w:proofErr w:type="spellStart"/>
      <w:r w:rsidRPr="00880BB2">
        <w:t>Dimmstufe</w:t>
      </w:r>
      <w:proofErr w:type="spellEnd"/>
      <w:r w:rsidRPr="00880BB2">
        <w:t xml:space="preserve"> 1 auf 0% einstellen. Die erste </w:t>
      </w:r>
      <w:proofErr w:type="spellStart"/>
      <w:r w:rsidRPr="00880BB2">
        <w:t>Dimmstufe</w:t>
      </w:r>
      <w:proofErr w:type="spellEnd"/>
      <w:r w:rsidRPr="00880BB2">
        <w:t xml:space="preserve"> wird dann ausgelassen.</w:t>
      </w:r>
    </w:p>
    <w:p w14:paraId="122910E5" w14:textId="77777777" w:rsidR="00B923AB" w:rsidRDefault="00880BB2" w:rsidP="00B923AB">
      <w:pPr>
        <w:pStyle w:val="berschrift2"/>
      </w:pPr>
      <w:r>
        <w:t xml:space="preserve"> </w:t>
      </w:r>
      <w:bookmarkStart w:id="20" w:name="_Toc222055623"/>
      <w:r w:rsidR="00B923AB">
        <w:t>Einstellung PWM-Frequenz</w:t>
      </w:r>
      <w:bookmarkEnd w:id="20"/>
    </w:p>
    <w:tbl>
      <w:tblPr>
        <w:tblStyle w:val="Tabellengitternetz"/>
        <w:tblW w:w="0" w:type="auto"/>
        <w:tblInd w:w="438" w:type="dxa"/>
        <w:tblLook w:val="04A0" w:firstRow="1" w:lastRow="0" w:firstColumn="1" w:lastColumn="0" w:noHBand="0" w:noVBand="1"/>
      </w:tblPr>
      <w:tblGrid>
        <w:gridCol w:w="2080"/>
        <w:gridCol w:w="6379"/>
      </w:tblGrid>
      <w:tr w:rsidR="00880BB2" w14:paraId="2CEBEDBA" w14:textId="77777777" w:rsidTr="00880BB2">
        <w:tc>
          <w:tcPr>
            <w:tcW w:w="2080" w:type="dxa"/>
          </w:tcPr>
          <w:p w14:paraId="4C79CCB9" w14:textId="77777777" w:rsidR="00880BB2" w:rsidRDefault="00880BB2" w:rsidP="004A1EAE">
            <w:r>
              <w:t>Leds</w:t>
            </w:r>
          </w:p>
        </w:tc>
        <w:tc>
          <w:tcPr>
            <w:tcW w:w="6379" w:type="dxa"/>
          </w:tcPr>
          <w:p w14:paraId="77AFC380" w14:textId="77777777" w:rsidR="00880BB2" w:rsidRDefault="00880BB2" w:rsidP="004A1EAE">
            <w:r>
              <w:t>PWM-Frequenz</w:t>
            </w:r>
          </w:p>
        </w:tc>
      </w:tr>
      <w:tr w:rsidR="00880BB2" w14:paraId="0D7C2120" w14:textId="77777777" w:rsidTr="00880BB2">
        <w:tc>
          <w:tcPr>
            <w:tcW w:w="2080" w:type="dxa"/>
          </w:tcPr>
          <w:p w14:paraId="720BC585" w14:textId="77777777" w:rsidR="00880BB2" w:rsidRDefault="00614579" w:rsidP="004A1EAE">
            <w:r>
              <w:pict>
                <v:oval id="_x0000_s3176" style="width:11pt;height:9.1pt;mso-left-percent:-10001;mso-top-percent:-10001;mso-position-horizontal:absolute;mso-position-horizontal-relative:char;mso-position-vertical:absolute;mso-position-vertical-relative:line;mso-left-percent:-10001;mso-top-percent:-10001" fillcolor="red">
                  <w10:wrap type="none"/>
                  <w10:anchorlock/>
                </v:oval>
              </w:pict>
            </w:r>
            <w:r>
              <w:pict>
                <v:oval id="_x0000_s3175" style="width:11pt;height:9.1pt;mso-left-percent:-10001;mso-top-percent:-10001;mso-position-horizontal:absolute;mso-position-horizontal-relative:char;mso-position-vertical:absolute;mso-position-vertical-relative:line;mso-left-percent:-10001;mso-top-percent:-10001" fillcolor="red">
                  <w10:wrap type="none"/>
                  <w10:anchorlock/>
                </v:oval>
              </w:pict>
            </w:r>
            <w:r w:rsidR="006572E8">
              <w:t xml:space="preserve"> rot</w:t>
            </w:r>
          </w:p>
        </w:tc>
        <w:tc>
          <w:tcPr>
            <w:tcW w:w="6379" w:type="dxa"/>
          </w:tcPr>
          <w:p w14:paraId="48A56E0F" w14:textId="77777777" w:rsidR="00880BB2" w:rsidRDefault="00880BB2" w:rsidP="004A1EAE">
            <w:r>
              <w:t xml:space="preserve">4 </w:t>
            </w:r>
            <w:r w:rsidR="00CA0031">
              <w:t>kHz</w:t>
            </w:r>
          </w:p>
        </w:tc>
      </w:tr>
      <w:tr w:rsidR="00880BB2" w14:paraId="287BE861" w14:textId="77777777" w:rsidTr="00880BB2">
        <w:tc>
          <w:tcPr>
            <w:tcW w:w="2080" w:type="dxa"/>
          </w:tcPr>
          <w:p w14:paraId="6E0F7CC6" w14:textId="77777777" w:rsidR="00880BB2" w:rsidRDefault="00614579" w:rsidP="004A1EAE">
            <w:r>
              <w:pict>
                <v:oval id="_x0000_s3174" style="width:11pt;height:9.1pt;mso-left-percent:-10001;mso-top-percent:-10001;mso-position-horizontal:absolute;mso-position-horizontal-relative:char;mso-position-vertical:absolute;mso-position-vertical-relative:line;mso-left-percent:-10001;mso-top-percent:-10001" fillcolor="yellow">
                  <w10:wrap type="none"/>
                  <w10:anchorlock/>
                </v:oval>
              </w:pict>
            </w:r>
            <w:r>
              <w:pict>
                <v:oval id="_x0000_s3173" style="width:11pt;height:9.1pt;mso-left-percent:-10001;mso-top-percent:-10001;mso-position-horizontal:absolute;mso-position-horizontal-relative:char;mso-position-vertical:absolute;mso-position-vertical-relative:line;mso-left-percent:-10001;mso-top-percent:-10001" fillcolor="yellow">
                  <w10:wrap type="none"/>
                  <w10:anchorlock/>
                </v:oval>
              </w:pict>
            </w:r>
            <w:r w:rsidR="006572E8">
              <w:t xml:space="preserve"> gelb</w:t>
            </w:r>
          </w:p>
        </w:tc>
        <w:tc>
          <w:tcPr>
            <w:tcW w:w="6379" w:type="dxa"/>
          </w:tcPr>
          <w:p w14:paraId="6332A1F4" w14:textId="77777777" w:rsidR="00880BB2" w:rsidRDefault="00880BB2" w:rsidP="004A1EAE">
            <w:r>
              <w:t xml:space="preserve">2 </w:t>
            </w:r>
            <w:r w:rsidR="00CA0031">
              <w:t>kHz</w:t>
            </w:r>
          </w:p>
        </w:tc>
      </w:tr>
      <w:tr w:rsidR="00880BB2" w14:paraId="23659B70" w14:textId="77777777" w:rsidTr="00880BB2">
        <w:tc>
          <w:tcPr>
            <w:tcW w:w="2080" w:type="dxa"/>
          </w:tcPr>
          <w:p w14:paraId="348EA9CE" w14:textId="77777777" w:rsidR="00880BB2" w:rsidRDefault="00614579" w:rsidP="004A1EAE">
            <w:r>
              <w:pict>
                <v:oval id="_x0000_s3172" style="width:11pt;height:9.1pt;mso-left-percent:-10001;mso-top-percent:-10001;mso-position-horizontal:absolute;mso-position-horizontal-relative:char;mso-position-vertical:absolute;mso-position-vertical-relative:line;mso-left-percent:-10001;mso-top-percent:-10001" fillcolor="#00b050">
                  <w10:wrap type="none"/>
                  <w10:anchorlock/>
                </v:oval>
              </w:pict>
            </w:r>
            <w:r>
              <w:pict>
                <v:oval id="_x0000_s3171" style="width:11pt;height:9.1pt;mso-left-percent:-10001;mso-top-percent:-10001;mso-position-horizontal:absolute;mso-position-horizontal-relative:char;mso-position-vertical:absolute;mso-position-vertical-relative:line;mso-left-percent:-10001;mso-top-percent:-10001" fillcolor="#00b050">
                  <w10:wrap type="none"/>
                  <w10:anchorlock/>
                </v:oval>
              </w:pict>
            </w:r>
            <w:r w:rsidR="006572E8">
              <w:t xml:space="preserve"> grün</w:t>
            </w:r>
          </w:p>
        </w:tc>
        <w:tc>
          <w:tcPr>
            <w:tcW w:w="6379" w:type="dxa"/>
          </w:tcPr>
          <w:p w14:paraId="60151222" w14:textId="77777777" w:rsidR="00880BB2" w:rsidRDefault="00880BB2" w:rsidP="004A1EAE">
            <w:r>
              <w:t xml:space="preserve">250 </w:t>
            </w:r>
            <w:r w:rsidR="00CA0031">
              <w:t>Hz</w:t>
            </w:r>
          </w:p>
        </w:tc>
      </w:tr>
      <w:tr w:rsidR="00880BB2" w14:paraId="57E0951C" w14:textId="77777777" w:rsidTr="00880BB2">
        <w:tc>
          <w:tcPr>
            <w:tcW w:w="2080" w:type="dxa"/>
          </w:tcPr>
          <w:p w14:paraId="0C08DF8C" w14:textId="77777777" w:rsidR="00880BB2" w:rsidRDefault="00614579" w:rsidP="004A1EAE">
            <w:r>
              <w:pict>
                <v:oval id="_x0000_s3170" style="width:11pt;height:9.1pt;mso-left-percent:-10001;mso-top-percent:-10001;mso-position-horizontal:absolute;mso-position-horizontal-relative:char;mso-position-vertical:absolute;mso-position-vertical-relative:line;mso-left-percent:-10001;mso-top-percent:-10001" fillcolor="#c6d9f1 [671]">
                  <w10:wrap type="none"/>
                  <w10:anchorlock/>
                </v:oval>
              </w:pict>
            </w:r>
            <w:r>
              <w:pict>
                <v:oval id="_x0000_s3169" style="width:11pt;height:9.1pt;mso-left-percent:-10001;mso-top-percent:-10001;mso-position-horizontal:absolute;mso-position-horizontal-relative:char;mso-position-vertical:absolute;mso-position-vertical-relative:line;mso-left-percent:-10001;mso-top-percent:-10001" fillcolor="#c6d9f1 [671]">
                  <w10:wrap type="none"/>
                  <w10:anchorlock/>
                </v:oval>
              </w:pict>
            </w:r>
            <w:r w:rsidR="006572E8">
              <w:t xml:space="preserve"> hellblau</w:t>
            </w:r>
          </w:p>
        </w:tc>
        <w:tc>
          <w:tcPr>
            <w:tcW w:w="6379" w:type="dxa"/>
          </w:tcPr>
          <w:p w14:paraId="4B74B8C1" w14:textId="77777777" w:rsidR="00880BB2" w:rsidRDefault="00880BB2" w:rsidP="004A1EAE">
            <w:r>
              <w:t>60 Hz</w:t>
            </w:r>
          </w:p>
        </w:tc>
      </w:tr>
    </w:tbl>
    <w:p w14:paraId="5DC53A92" w14:textId="77777777" w:rsidR="00B923AB" w:rsidRDefault="00B923AB" w:rsidP="00880BB2">
      <w:pPr>
        <w:pStyle w:val="KeinLeerraum"/>
      </w:pPr>
      <w:r>
        <w:t>Die Einstellung der PWM-Frequenz betrifft immer beide Ausgänge.</w:t>
      </w:r>
    </w:p>
    <w:p w14:paraId="7264E65A" w14:textId="77777777" w:rsidR="00B923AB" w:rsidRPr="00B923AB" w:rsidRDefault="00B923AB" w:rsidP="00880BB2">
      <w:pPr>
        <w:pStyle w:val="KeinLeerraum"/>
      </w:pPr>
      <w:r>
        <w:t xml:space="preserve">Standardeinstellung ist </w:t>
      </w:r>
      <w:proofErr w:type="spellStart"/>
      <w:r>
        <w:t>f</w:t>
      </w:r>
      <w:r w:rsidRPr="00B923AB">
        <w:rPr>
          <w:vertAlign w:val="subscript"/>
        </w:rPr>
        <w:t>PWM</w:t>
      </w:r>
      <w:proofErr w:type="spellEnd"/>
      <w:r>
        <w:t>=250Hz.</w:t>
      </w:r>
    </w:p>
    <w:p w14:paraId="23E5F971" w14:textId="77777777" w:rsidR="00FD2FED" w:rsidRPr="004B4393" w:rsidRDefault="00FD2FED" w:rsidP="002E0636">
      <w:pPr>
        <w:pStyle w:val="berschrift1"/>
        <w:numPr>
          <w:ilvl w:val="0"/>
          <w:numId w:val="14"/>
        </w:numPr>
        <w:tabs>
          <w:tab w:val="left" w:pos="426"/>
        </w:tabs>
        <w:ind w:left="0" w:firstLine="0"/>
      </w:pPr>
      <w:bookmarkStart w:id="21" w:name="_Toc222055624"/>
      <w:r w:rsidRPr="004B4393">
        <w:t>Rücksetzen der Einstellungen</w:t>
      </w:r>
      <w:bookmarkEnd w:id="18"/>
      <w:bookmarkEnd w:id="21"/>
    </w:p>
    <w:p w14:paraId="489F295C" w14:textId="77777777" w:rsidR="00FE7ED7" w:rsidRDefault="00FE7ED7" w:rsidP="002E0636">
      <w:pPr>
        <w:pStyle w:val="Listenabsatz"/>
        <w:numPr>
          <w:ilvl w:val="0"/>
          <w:numId w:val="6"/>
        </w:numPr>
      </w:pPr>
      <w:r>
        <w:t>Schaltung wird an Akku angesteckt</w:t>
      </w:r>
    </w:p>
    <w:p w14:paraId="1D0288F0" w14:textId="77777777" w:rsidR="00FE7ED7" w:rsidRDefault="00FE7ED7" w:rsidP="002E0636">
      <w:pPr>
        <w:pStyle w:val="Listenabsatz"/>
        <w:numPr>
          <w:ilvl w:val="0"/>
          <w:numId w:val="6"/>
        </w:numPr>
      </w:pPr>
      <w:r>
        <w:t>Taster gedrückt halten bis beide Leds grün blinken</w:t>
      </w:r>
    </w:p>
    <w:p w14:paraId="054C22DA" w14:textId="77777777" w:rsidR="00FE7ED7" w:rsidRDefault="00FE7ED7" w:rsidP="002E0636">
      <w:pPr>
        <w:pStyle w:val="Listenabsatz"/>
        <w:numPr>
          <w:ilvl w:val="0"/>
          <w:numId w:val="6"/>
        </w:numPr>
      </w:pPr>
      <w:r>
        <w:t>Loslassen</w:t>
      </w:r>
    </w:p>
    <w:p w14:paraId="54E1B97F" w14:textId="77777777" w:rsidR="00FE7ED7" w:rsidRDefault="00FE7ED7" w:rsidP="002E0636">
      <w:pPr>
        <w:pStyle w:val="Listenabsatz"/>
        <w:numPr>
          <w:ilvl w:val="0"/>
          <w:numId w:val="6"/>
        </w:numPr>
      </w:pPr>
      <w:r>
        <w:t>Taster erneut drücke bis Leds aus gehen</w:t>
      </w:r>
    </w:p>
    <w:p w14:paraId="72960EBB" w14:textId="77777777" w:rsidR="00FE7ED7" w:rsidRDefault="00FE7ED7" w:rsidP="002E0636">
      <w:pPr>
        <w:pStyle w:val="Listenabsatz"/>
        <w:numPr>
          <w:ilvl w:val="0"/>
          <w:numId w:val="6"/>
        </w:numPr>
      </w:pPr>
      <w:r>
        <w:t>Loslassen</w:t>
      </w:r>
    </w:p>
    <w:p w14:paraId="01C014B9" w14:textId="77777777" w:rsidR="00FE7ED7" w:rsidRDefault="00FE7ED7" w:rsidP="002E0636">
      <w:pPr>
        <w:pStyle w:val="Listenabsatz"/>
        <w:numPr>
          <w:ilvl w:val="0"/>
          <w:numId w:val="6"/>
        </w:numPr>
      </w:pPr>
      <w:r>
        <w:t xml:space="preserve">Spannungswerte für die Akkuanzeige und </w:t>
      </w:r>
      <w:proofErr w:type="spellStart"/>
      <w:r>
        <w:t>Dimmstufen</w:t>
      </w:r>
      <w:proofErr w:type="spellEnd"/>
      <w:r>
        <w:t xml:space="preserve"> sind alle zurückgesetzt</w:t>
      </w:r>
    </w:p>
    <w:p w14:paraId="40E7A931" w14:textId="77777777" w:rsidR="00FB1F99" w:rsidRPr="004B4393" w:rsidRDefault="00FB1F99" w:rsidP="002E0636">
      <w:pPr>
        <w:pStyle w:val="berschrift1"/>
        <w:numPr>
          <w:ilvl w:val="0"/>
          <w:numId w:val="14"/>
        </w:numPr>
        <w:tabs>
          <w:tab w:val="left" w:pos="426"/>
        </w:tabs>
        <w:ind w:left="0" w:firstLine="0"/>
      </w:pPr>
      <w:bookmarkStart w:id="22" w:name="_Toc222055625"/>
      <w:r w:rsidRPr="004B4393">
        <w:t>Versionserkennung</w:t>
      </w:r>
      <w:bookmarkEnd w:id="22"/>
    </w:p>
    <w:p w14:paraId="1252882F" w14:textId="77777777" w:rsidR="00FB1F99" w:rsidRDefault="00FB1F99" w:rsidP="00FB1F99">
      <w:r>
        <w:t>Bei jeder Steuerung seit dem 30.07.2007 (Version 0.8) kann die Software-Version optisch angezeigt werden.</w:t>
      </w:r>
    </w:p>
    <w:p w14:paraId="033F3338" w14:textId="77777777" w:rsidR="00FB1F99" w:rsidRDefault="00FB1F99" w:rsidP="002E0636">
      <w:pPr>
        <w:pStyle w:val="Listenabsatz"/>
        <w:numPr>
          <w:ilvl w:val="0"/>
          <w:numId w:val="11"/>
        </w:numPr>
      </w:pPr>
      <w:r>
        <w:t>Akku abstecken</w:t>
      </w:r>
    </w:p>
    <w:p w14:paraId="2A9C8B0A" w14:textId="77777777" w:rsidR="00FB1F99" w:rsidRDefault="00FB1F99" w:rsidP="002E0636">
      <w:pPr>
        <w:pStyle w:val="Listenabsatz"/>
        <w:numPr>
          <w:ilvl w:val="0"/>
          <w:numId w:val="11"/>
        </w:numPr>
      </w:pPr>
      <w:r>
        <w:t>Taster drücken und halten</w:t>
      </w:r>
    </w:p>
    <w:p w14:paraId="528ED21B" w14:textId="77777777" w:rsidR="00FB1F99" w:rsidRDefault="00FB1F99" w:rsidP="002E0636">
      <w:pPr>
        <w:pStyle w:val="Listenabsatz"/>
        <w:numPr>
          <w:ilvl w:val="0"/>
          <w:numId w:val="11"/>
        </w:numPr>
      </w:pPr>
      <w:r>
        <w:t>Mit gedrücktem Taster den Akkuanstecken</w:t>
      </w:r>
    </w:p>
    <w:p w14:paraId="4C1F2DA0" w14:textId="77777777" w:rsidR="00FB1F99" w:rsidRDefault="00FB1F99" w:rsidP="002E0636">
      <w:pPr>
        <w:pStyle w:val="Listenabsatz"/>
        <w:numPr>
          <w:ilvl w:val="0"/>
          <w:numId w:val="11"/>
        </w:numPr>
      </w:pPr>
      <w:r>
        <w:t>Nach dem Anstecken Taster loslassen</w:t>
      </w:r>
    </w:p>
    <w:p w14:paraId="63262877" w14:textId="77777777" w:rsidR="00FB1F99" w:rsidRDefault="00FB1F99" w:rsidP="002E0636">
      <w:pPr>
        <w:pStyle w:val="Listenabsatz"/>
        <w:numPr>
          <w:ilvl w:val="0"/>
          <w:numId w:val="11"/>
        </w:numPr>
      </w:pPr>
      <w:r>
        <w:t>Beide Leds leuchten in einer bestimmten Farbko</w:t>
      </w:r>
      <w:r w:rsidR="00C407F3">
        <w:t>m</w:t>
      </w:r>
      <w:r>
        <w:t>bination auf (siehe Tabelle)</w:t>
      </w:r>
    </w:p>
    <w:p w14:paraId="49EB5929" w14:textId="77777777" w:rsidR="0042717B" w:rsidRDefault="00FB1F99" w:rsidP="002E0636">
      <w:pPr>
        <w:pStyle w:val="Listenabsatz"/>
        <w:numPr>
          <w:ilvl w:val="0"/>
          <w:numId w:val="11"/>
        </w:numPr>
      </w:pPr>
      <w:r>
        <w:t>Akku wieder ab</w:t>
      </w:r>
      <w:r w:rsidR="0042717B">
        <w:t>- und anstecken</w:t>
      </w:r>
    </w:p>
    <w:tbl>
      <w:tblPr>
        <w:tblStyle w:val="Tabellengitternetz"/>
        <w:tblW w:w="0" w:type="auto"/>
        <w:tblInd w:w="438" w:type="dxa"/>
        <w:tblLook w:val="04A0" w:firstRow="1" w:lastRow="0" w:firstColumn="1" w:lastColumn="0" w:noHBand="0" w:noVBand="1"/>
      </w:tblPr>
      <w:tblGrid>
        <w:gridCol w:w="2080"/>
        <w:gridCol w:w="6379"/>
      </w:tblGrid>
      <w:tr w:rsidR="0042717B" w14:paraId="2343EB36" w14:textId="77777777" w:rsidTr="00586DA1">
        <w:tc>
          <w:tcPr>
            <w:tcW w:w="2080" w:type="dxa"/>
          </w:tcPr>
          <w:p w14:paraId="64C8645E" w14:textId="77777777" w:rsidR="0042717B" w:rsidRDefault="0042717B" w:rsidP="00586DA1">
            <w:proofErr w:type="spellStart"/>
            <w:r>
              <w:t>Ledanzeige</w:t>
            </w:r>
            <w:proofErr w:type="spellEnd"/>
          </w:p>
        </w:tc>
        <w:tc>
          <w:tcPr>
            <w:tcW w:w="6379" w:type="dxa"/>
          </w:tcPr>
          <w:p w14:paraId="76BF4841" w14:textId="77777777" w:rsidR="0042717B" w:rsidRDefault="0042717B" w:rsidP="00586DA1">
            <w:r>
              <w:t>Bedeutung</w:t>
            </w:r>
          </w:p>
        </w:tc>
      </w:tr>
      <w:tr w:rsidR="0042717B" w14:paraId="250BF92D" w14:textId="77777777" w:rsidTr="00586DA1">
        <w:tc>
          <w:tcPr>
            <w:tcW w:w="2080" w:type="dxa"/>
          </w:tcPr>
          <w:p w14:paraId="7FA34B5C" w14:textId="77777777" w:rsidR="0042717B" w:rsidRDefault="00614579" w:rsidP="00586DA1">
            <w:r>
              <w:pict>
                <v:oval id="_x0000_s3168" style="width:11pt;height:9.1pt;mso-left-percent:-10001;mso-top-percent:-10001;mso-position-horizontal:absolute;mso-position-horizontal-relative:char;mso-position-vertical:absolute;mso-position-vertical-relative:line;mso-left-percent:-10001;mso-top-percent:-10001" fillcolor="#f2dbdb">
                  <w10:wrap type="none"/>
                  <w10:anchorlock/>
                </v:oval>
              </w:pict>
            </w:r>
            <w:r>
              <w:pict>
                <v:oval id="_x0000_s3167" style="width:11pt;height:9.1pt;mso-left-percent:-10001;mso-top-percent:-10001;mso-position-horizontal:absolute;mso-position-horizontal-relative:char;mso-position-vertical:absolute;mso-position-vertical-relative:line;mso-left-percent:-10001;mso-top-percent:-10001" fillcolor="#f2dbdb">
                  <w10:wrap type="none"/>
                  <w10:anchorlock/>
                </v:oval>
              </w:pict>
            </w:r>
            <w:r w:rsidR="006572E8">
              <w:t xml:space="preserve"> weiß/ weiß</w:t>
            </w:r>
          </w:p>
        </w:tc>
        <w:tc>
          <w:tcPr>
            <w:tcW w:w="6379" w:type="dxa"/>
          </w:tcPr>
          <w:p w14:paraId="368EF2F9" w14:textId="77777777" w:rsidR="0042717B" w:rsidRDefault="0042717B" w:rsidP="00586DA1">
            <w:r>
              <w:t>0.7 (Schaltung wird durch die</w:t>
            </w:r>
            <w:r w:rsidR="00B923AB">
              <w:t>se</w:t>
            </w:r>
            <w:r>
              <w:t xml:space="preserve"> Aktion zurückgesetzt)</w:t>
            </w:r>
          </w:p>
        </w:tc>
      </w:tr>
      <w:tr w:rsidR="0042717B" w14:paraId="1FFF97AF" w14:textId="77777777" w:rsidTr="00586DA1">
        <w:tc>
          <w:tcPr>
            <w:tcW w:w="2080" w:type="dxa"/>
          </w:tcPr>
          <w:p w14:paraId="5762E819" w14:textId="77777777" w:rsidR="0042717B" w:rsidRDefault="00614579" w:rsidP="00586DA1">
            <w:r>
              <w:pict>
                <v:oval id="_x0000_s3166" style="width:11pt;height:9.1pt;mso-left-percent:-10001;mso-top-percent:-10001;mso-position-horizontal:absolute;mso-position-horizontal-relative:char;mso-position-vertical:absolute;mso-position-vertical-relative:line;mso-left-percent:-10001;mso-top-percent:-10001" fillcolor="#548dd4">
                  <w10:wrap type="none"/>
                  <w10:anchorlock/>
                </v:oval>
              </w:pict>
            </w:r>
            <w:r>
              <w:pict>
                <v:oval id="_x0000_s3165" style="width:11pt;height:9.1pt;mso-left-percent:-10001;mso-top-percent:-10001;mso-position-horizontal:absolute;mso-position-horizontal-relative:char;mso-position-vertical:absolute;mso-position-vertical-relative:line;mso-left-percent:-10001;mso-top-percent:-10001" fillcolor="#548dd4">
                  <w10:wrap type="none"/>
                  <w10:anchorlock/>
                </v:oval>
              </w:pict>
            </w:r>
            <w:r w:rsidR="006572E8">
              <w:t xml:space="preserve"> blau/ blau</w:t>
            </w:r>
          </w:p>
        </w:tc>
        <w:tc>
          <w:tcPr>
            <w:tcW w:w="6379" w:type="dxa"/>
          </w:tcPr>
          <w:p w14:paraId="086EDC21" w14:textId="77777777" w:rsidR="0042717B" w:rsidRDefault="0042717B" w:rsidP="00586DA1">
            <w:r>
              <w:t>0.8</w:t>
            </w:r>
          </w:p>
        </w:tc>
      </w:tr>
      <w:tr w:rsidR="0042717B" w14:paraId="2AA30BC1" w14:textId="77777777" w:rsidTr="00586DA1">
        <w:tc>
          <w:tcPr>
            <w:tcW w:w="2080" w:type="dxa"/>
          </w:tcPr>
          <w:p w14:paraId="2B6AE92B" w14:textId="77777777" w:rsidR="0042717B" w:rsidRDefault="00614579" w:rsidP="00586DA1">
            <w:r>
              <w:pict>
                <v:oval id="_x0000_s3164" style="width:11pt;height:9.1pt;mso-left-percent:-10001;mso-top-percent:-10001;mso-position-horizontal:absolute;mso-position-horizontal-relative:char;mso-position-vertical:absolute;mso-position-vertical-relative:line;mso-left-percent:-10001;mso-top-percent:-10001" fillcolor="#00b050">
                  <w10:wrap type="none"/>
                  <w10:anchorlock/>
                </v:oval>
              </w:pict>
            </w:r>
            <w:r>
              <w:pict>
                <v:oval id="_x0000_s3163" style="width:11pt;height:9.1pt;mso-left-percent:-10001;mso-top-percent:-10001;mso-position-horizontal:absolute;mso-position-horizontal-relative:char;mso-position-vertical:absolute;mso-position-vertical-relative:line;mso-left-percent:-10001;mso-top-percent:-10001" fillcolor="#00b050">
                  <w10:wrap type="none"/>
                  <w10:anchorlock/>
                </v:oval>
              </w:pict>
            </w:r>
            <w:r w:rsidR="006572E8">
              <w:t xml:space="preserve"> grün/ grün</w:t>
            </w:r>
          </w:p>
        </w:tc>
        <w:tc>
          <w:tcPr>
            <w:tcW w:w="6379" w:type="dxa"/>
          </w:tcPr>
          <w:p w14:paraId="3F7FF33C" w14:textId="77777777" w:rsidR="0042717B" w:rsidRDefault="0042717B" w:rsidP="0042717B">
            <w:r>
              <w:t>0.9</w:t>
            </w:r>
          </w:p>
        </w:tc>
      </w:tr>
      <w:tr w:rsidR="0042717B" w14:paraId="408639B0" w14:textId="77777777" w:rsidTr="00586DA1">
        <w:tc>
          <w:tcPr>
            <w:tcW w:w="2080" w:type="dxa"/>
          </w:tcPr>
          <w:p w14:paraId="4C06C57A" w14:textId="77777777" w:rsidR="0042717B" w:rsidRDefault="00614579" w:rsidP="00586DA1">
            <w:r>
              <w:pict>
                <v:oval id="_x0000_s3162" style="width:11pt;height:9.1pt;mso-left-percent:-10001;mso-top-percent:-10001;mso-position-horizontal:absolute;mso-position-horizontal-relative:char;mso-position-vertical:absolute;mso-position-vertical-relative:line;mso-left-percent:-10001;mso-top-percent:-10001" fillcolor="red">
                  <w10:wrap type="none"/>
                  <w10:anchorlock/>
                </v:oval>
              </w:pict>
            </w:r>
            <w:r>
              <w:pict>
                <v:oval id="_x0000_s3161" style="width:11pt;height:9.1pt;mso-left-percent:-10001;mso-top-percent:-10001;mso-position-horizontal:absolute;mso-position-horizontal-relative:char;mso-position-vertical:absolute;mso-position-vertical-relative:line;mso-left-percent:-10001;mso-top-percent:-10001" fillcolor="red">
                  <w10:wrap type="none"/>
                  <w10:anchorlock/>
                </v:oval>
              </w:pict>
            </w:r>
            <w:r w:rsidR="006572E8">
              <w:t xml:space="preserve"> rot/ rot</w:t>
            </w:r>
          </w:p>
        </w:tc>
        <w:tc>
          <w:tcPr>
            <w:tcW w:w="6379" w:type="dxa"/>
          </w:tcPr>
          <w:p w14:paraId="3AD2B568" w14:textId="77777777" w:rsidR="0042717B" w:rsidRDefault="0042717B" w:rsidP="0042717B">
            <w:r>
              <w:t>0.10</w:t>
            </w:r>
          </w:p>
        </w:tc>
      </w:tr>
      <w:tr w:rsidR="0042717B" w14:paraId="04E74F3F" w14:textId="77777777" w:rsidTr="00586DA1">
        <w:tc>
          <w:tcPr>
            <w:tcW w:w="2080" w:type="dxa"/>
          </w:tcPr>
          <w:p w14:paraId="785FE5C8" w14:textId="77777777" w:rsidR="0042717B" w:rsidRDefault="00614579" w:rsidP="00586DA1">
            <w:r>
              <w:pict>
                <v:oval id="_x0000_s3160" style="width:11pt;height:9.1pt;mso-left-percent:-10001;mso-top-percent:-10001;mso-position-horizontal:absolute;mso-position-horizontal-relative:char;mso-position-vertical:absolute;mso-position-vertical-relative:line;mso-left-percent:-10001;mso-top-percent:-10001" fillcolor="yellow">
                  <w10:wrap type="none"/>
                  <w10:anchorlock/>
                </v:oval>
              </w:pict>
            </w:r>
            <w:r>
              <w:pict>
                <v:oval id="_x0000_s3159" style="width:11pt;height:9.1pt;mso-left-percent:-10001;mso-top-percent:-10001;mso-position-horizontal:absolute;mso-position-horizontal-relative:char;mso-position-vertical:absolute;mso-position-vertical-relative:line;mso-left-percent:-10001;mso-top-percent:-10001" fillcolor="yellow">
                  <w10:wrap type="none"/>
                  <w10:anchorlock/>
                </v:oval>
              </w:pict>
            </w:r>
            <w:r w:rsidR="006572E8">
              <w:t xml:space="preserve"> gelb/ gelb</w:t>
            </w:r>
          </w:p>
        </w:tc>
        <w:tc>
          <w:tcPr>
            <w:tcW w:w="6379" w:type="dxa"/>
          </w:tcPr>
          <w:p w14:paraId="11FF297D" w14:textId="77777777" w:rsidR="0042717B" w:rsidRDefault="0042717B" w:rsidP="0042717B">
            <w:r>
              <w:t>0.11</w:t>
            </w:r>
          </w:p>
        </w:tc>
      </w:tr>
      <w:tr w:rsidR="0042717B" w14:paraId="23D8CA77" w14:textId="77777777" w:rsidTr="00586DA1">
        <w:tc>
          <w:tcPr>
            <w:tcW w:w="2080" w:type="dxa"/>
          </w:tcPr>
          <w:p w14:paraId="38D7C528" w14:textId="77777777" w:rsidR="0042717B" w:rsidRDefault="00614579" w:rsidP="00586DA1">
            <w:r>
              <w:pict>
                <v:oval id="_x0000_s3158" style="width:11pt;height:9.1pt;mso-left-percent:-10001;mso-top-percent:-10001;mso-position-horizontal:absolute;mso-position-horizontal-relative:char;mso-position-vertical:absolute;mso-position-vertical-relative:line;mso-left-percent:-10001;mso-top-percent:-10001" fillcolor="#548dd4">
                  <w10:wrap type="none"/>
                  <w10:anchorlock/>
                </v:oval>
              </w:pict>
            </w:r>
            <w:r>
              <w:pict>
                <v:oval id="_x0000_s3157" style="width:11pt;height:9.1pt;mso-left-percent:-10001;mso-top-percent:-10001;mso-position-horizontal:absolute;mso-position-horizontal-relative:char;mso-position-vertical:absolute;mso-position-vertical-relative:line;mso-left-percent:-10001;mso-top-percent:-10001" fillcolor="yellow">
                  <w10:wrap type="none"/>
                  <w10:anchorlock/>
                </v:oval>
              </w:pict>
            </w:r>
            <w:r w:rsidR="006572E8">
              <w:t xml:space="preserve"> blau/ gelb</w:t>
            </w:r>
          </w:p>
        </w:tc>
        <w:tc>
          <w:tcPr>
            <w:tcW w:w="6379" w:type="dxa"/>
          </w:tcPr>
          <w:p w14:paraId="48B35BE2" w14:textId="77777777" w:rsidR="0042717B" w:rsidRDefault="0042717B" w:rsidP="0042717B">
            <w:r>
              <w:t>0.12</w:t>
            </w:r>
          </w:p>
        </w:tc>
      </w:tr>
      <w:tr w:rsidR="0042717B" w14:paraId="447B1FD6" w14:textId="77777777" w:rsidTr="00586DA1">
        <w:tc>
          <w:tcPr>
            <w:tcW w:w="2080" w:type="dxa"/>
          </w:tcPr>
          <w:p w14:paraId="4EDBF725" w14:textId="77777777" w:rsidR="0042717B" w:rsidRDefault="00614579" w:rsidP="00586DA1">
            <w:r>
              <w:pict>
                <v:oval id="_x0000_s3156" style="width:11pt;height:9.1pt;mso-left-percent:-10001;mso-top-percent:-10001;mso-position-horizontal:absolute;mso-position-horizontal-relative:char;mso-position-vertical:absolute;mso-position-vertical-relative:line;mso-left-percent:-10001;mso-top-percent:-10001" fillcolor="#548dd4">
                  <w10:wrap type="none"/>
                  <w10:anchorlock/>
                </v:oval>
              </w:pict>
            </w:r>
            <w:r>
              <w:pict>
                <v:oval id="_x0000_s3155" style="width:11pt;height:9.1pt;mso-left-percent:-10001;mso-top-percent:-10001;mso-position-horizontal:absolute;mso-position-horizontal-relative:char;mso-position-vertical:absolute;mso-position-vertical-relative:line;mso-left-percent:-10001;mso-top-percent:-10001" fillcolor="#00b050">
                  <w10:wrap type="none"/>
                  <w10:anchorlock/>
                </v:oval>
              </w:pict>
            </w:r>
            <w:r w:rsidR="006572E8">
              <w:t xml:space="preserve"> blau/ grün</w:t>
            </w:r>
          </w:p>
        </w:tc>
        <w:tc>
          <w:tcPr>
            <w:tcW w:w="6379" w:type="dxa"/>
          </w:tcPr>
          <w:p w14:paraId="67A51DF5" w14:textId="77777777" w:rsidR="0042717B" w:rsidRDefault="0042717B" w:rsidP="0042717B">
            <w:r>
              <w:t>0.13</w:t>
            </w:r>
          </w:p>
        </w:tc>
      </w:tr>
      <w:tr w:rsidR="00B923AB" w14:paraId="4DA68D0A" w14:textId="77777777" w:rsidTr="00586DA1">
        <w:tc>
          <w:tcPr>
            <w:tcW w:w="2080" w:type="dxa"/>
          </w:tcPr>
          <w:p w14:paraId="42813ACB" w14:textId="77777777" w:rsidR="00B923AB" w:rsidRDefault="00614579" w:rsidP="00586DA1">
            <w:r>
              <w:pict>
                <v:oval id="_x0000_s3154" style="width:11pt;height:9.1pt;mso-left-percent:-10001;mso-top-percent:-10001;mso-position-horizontal:absolute;mso-position-horizontal-relative:char;mso-position-vertical:absolute;mso-position-vertical-relative:line;mso-left-percent:-10001;mso-top-percent:-10001" fillcolor="#548dd4">
                  <w10:wrap type="none"/>
                  <w10:anchorlock/>
                </v:oval>
              </w:pict>
            </w:r>
            <w:r>
              <w:pict>
                <v:oval id="_x0000_s3153" style="width:11pt;height:9.1pt;mso-left-percent:-10001;mso-top-percent:-10001;mso-position-horizontal:absolute;mso-position-horizontal-relative:char;mso-position-vertical:absolute;mso-position-vertical-relative:line;mso-left-percent:-10001;mso-top-percent:-10001" fillcolor="red">
                  <w10:wrap type="none"/>
                  <w10:anchorlock/>
                </v:oval>
              </w:pict>
            </w:r>
            <w:r w:rsidR="006572E8">
              <w:t xml:space="preserve"> blau/ rot</w:t>
            </w:r>
          </w:p>
        </w:tc>
        <w:tc>
          <w:tcPr>
            <w:tcW w:w="6379" w:type="dxa"/>
          </w:tcPr>
          <w:p w14:paraId="72B966B8" w14:textId="77777777" w:rsidR="00B923AB" w:rsidRDefault="00B923AB" w:rsidP="0042717B">
            <w:r>
              <w:t>0.14</w:t>
            </w:r>
          </w:p>
        </w:tc>
      </w:tr>
      <w:tr w:rsidR="00451F24" w14:paraId="648C1AB2" w14:textId="77777777" w:rsidTr="00586DA1">
        <w:tc>
          <w:tcPr>
            <w:tcW w:w="2080" w:type="dxa"/>
          </w:tcPr>
          <w:p w14:paraId="097D9D91" w14:textId="77777777" w:rsidR="00451F24" w:rsidRDefault="00614579" w:rsidP="00586DA1">
            <w:r>
              <w:pict>
                <v:oval id="_x0000_s3152" style="width:11pt;height:9.1pt;mso-left-percent:-10001;mso-top-percent:-10001;mso-position-horizontal:absolute;mso-position-horizontal-relative:char;mso-position-vertical:absolute;mso-position-vertical-relative:line;mso-left-percent:-10001;mso-top-percent:-10001" fillcolor="#548dd4">
                  <w10:wrap type="none"/>
                  <w10:anchorlock/>
                </v:oval>
              </w:pict>
            </w:r>
            <w:r>
              <w:pict>
                <v:oval id="_x0000_s3151" style="width:11pt;height:9.1pt;mso-left-percent:-10001;mso-top-percent:-10001;mso-position-horizontal:absolute;mso-position-horizontal-relative:char;mso-position-vertical:absolute;mso-position-vertical-relative:line;mso-left-percent:-10001;mso-top-percent:-10001" fillcolor="white [3212]">
                  <w10:wrap type="none"/>
                  <w10:anchorlock/>
                </v:oval>
              </w:pict>
            </w:r>
            <w:r w:rsidR="006572E8">
              <w:t xml:space="preserve"> blau/ weiß</w:t>
            </w:r>
          </w:p>
        </w:tc>
        <w:tc>
          <w:tcPr>
            <w:tcW w:w="6379" w:type="dxa"/>
          </w:tcPr>
          <w:p w14:paraId="33126A7D" w14:textId="77777777" w:rsidR="00451F24" w:rsidRDefault="00451F24" w:rsidP="0042717B">
            <w:r>
              <w:t>0.15</w:t>
            </w:r>
          </w:p>
        </w:tc>
      </w:tr>
      <w:tr w:rsidR="00CD1932" w14:paraId="008A1942" w14:textId="77777777" w:rsidTr="00586DA1">
        <w:tc>
          <w:tcPr>
            <w:tcW w:w="2080" w:type="dxa"/>
          </w:tcPr>
          <w:p w14:paraId="6DE8FDF8" w14:textId="77777777" w:rsidR="00CD1932" w:rsidRDefault="00614579" w:rsidP="00586DA1">
            <w:r>
              <w:pict>
                <v:oval id="_x0000_s3150" style="width:11pt;height:9.1pt;mso-left-percent:-10001;mso-top-percent:-10001;mso-position-horizontal:absolute;mso-position-horizontal-relative:char;mso-position-vertical:absolute;mso-position-vertical-relative:line;mso-left-percent:-10001;mso-top-percent:-10001" fillcolor="#548dd4">
                  <w10:wrap type="none"/>
                  <w10:anchorlock/>
                </v:oval>
              </w:pict>
            </w:r>
            <w:r>
              <w:pict>
                <v:oval id="_x0000_s3149" style="width:11pt;height:9.1pt;mso-left-percent:-10001;mso-top-percent:-10001;mso-position-horizontal:absolute;mso-position-horizontal-relative:char;mso-position-vertical:absolute;mso-position-vertical-relative:line;mso-left-percent:-10001;mso-top-percent:-10001" fillcolor="#f99">
                  <w10:wrap type="none"/>
                  <w10:anchorlock/>
                </v:oval>
              </w:pict>
            </w:r>
            <w:r w:rsidR="006572E8">
              <w:t xml:space="preserve"> blau/ rosa</w:t>
            </w:r>
          </w:p>
        </w:tc>
        <w:tc>
          <w:tcPr>
            <w:tcW w:w="6379" w:type="dxa"/>
          </w:tcPr>
          <w:p w14:paraId="1E641519" w14:textId="77777777" w:rsidR="00CD1932" w:rsidRDefault="00CD1932" w:rsidP="0042717B">
            <w:r>
              <w:t>0.16</w:t>
            </w:r>
          </w:p>
        </w:tc>
      </w:tr>
    </w:tbl>
    <w:p w14:paraId="4CF79CCB" w14:textId="77777777" w:rsidR="002E3397" w:rsidRDefault="00FD2FED" w:rsidP="0042717B">
      <w:r>
        <w:br w:type="page"/>
      </w:r>
    </w:p>
    <w:p w14:paraId="5246EAD8" w14:textId="77777777" w:rsidR="002E3397" w:rsidRDefault="002E3397" w:rsidP="002E0636">
      <w:pPr>
        <w:pStyle w:val="berschrift1"/>
        <w:numPr>
          <w:ilvl w:val="0"/>
          <w:numId w:val="15"/>
        </w:numPr>
        <w:tabs>
          <w:tab w:val="left" w:pos="426"/>
        </w:tabs>
        <w:ind w:left="0" w:firstLine="0"/>
      </w:pPr>
      <w:bookmarkStart w:id="23" w:name="_Ref189571697"/>
      <w:bookmarkStart w:id="24" w:name="_Ref189571725"/>
      <w:bookmarkStart w:id="25" w:name="_Toc222055626"/>
      <w:r>
        <w:lastRenderedPageBreak/>
        <w:t>Kalibriermodus</w:t>
      </w:r>
      <w:bookmarkEnd w:id="23"/>
      <w:bookmarkEnd w:id="24"/>
      <w:bookmarkEnd w:id="25"/>
    </w:p>
    <w:p w14:paraId="05AC3045" w14:textId="77777777" w:rsidR="002E3397" w:rsidRDefault="002E3397" w:rsidP="002E0636">
      <w:pPr>
        <w:pStyle w:val="Listenabsatz"/>
        <w:numPr>
          <w:ilvl w:val="0"/>
          <w:numId w:val="8"/>
        </w:numPr>
      </w:pPr>
      <w:r>
        <w:t>Schaltung wird an den vollen! Akku angesteckt</w:t>
      </w:r>
    </w:p>
    <w:p w14:paraId="39C48BB4" w14:textId="77777777" w:rsidR="002E3397" w:rsidRDefault="002E3397" w:rsidP="002E0636">
      <w:pPr>
        <w:pStyle w:val="Listenabsatz"/>
        <w:numPr>
          <w:ilvl w:val="0"/>
          <w:numId w:val="8"/>
        </w:numPr>
      </w:pPr>
      <w:r>
        <w:t>Taster gedrückt halten bis beide Leds hell gelb blinken</w:t>
      </w:r>
    </w:p>
    <w:p w14:paraId="44303A8D" w14:textId="77777777" w:rsidR="002E3397" w:rsidRDefault="002E3397" w:rsidP="002E0636">
      <w:pPr>
        <w:pStyle w:val="Listenabsatz"/>
        <w:numPr>
          <w:ilvl w:val="0"/>
          <w:numId w:val="8"/>
        </w:numPr>
      </w:pPr>
      <w:r>
        <w:t>Kurz Loslassen</w:t>
      </w:r>
    </w:p>
    <w:p w14:paraId="09431BFA" w14:textId="77777777" w:rsidR="002E3397" w:rsidRDefault="002E3397" w:rsidP="002E0636">
      <w:pPr>
        <w:pStyle w:val="Listenabsatz"/>
        <w:numPr>
          <w:ilvl w:val="0"/>
          <w:numId w:val="8"/>
        </w:numPr>
      </w:pPr>
      <w:r>
        <w:t xml:space="preserve">Leds leuchten jetzt dauerhaft hell gelb, die Lampenausgänge werden entsprechend der dritten </w:t>
      </w:r>
      <w:proofErr w:type="spellStart"/>
      <w:r>
        <w:t>Dimmstufe</w:t>
      </w:r>
      <w:proofErr w:type="spellEnd"/>
      <w:r>
        <w:t xml:space="preserve"> eingeschalten</w:t>
      </w:r>
    </w:p>
    <w:p w14:paraId="6E94F6BF" w14:textId="77777777" w:rsidR="002E3397" w:rsidRDefault="002E3397" w:rsidP="002E0636">
      <w:pPr>
        <w:pStyle w:val="Listenabsatz"/>
        <w:numPr>
          <w:ilvl w:val="0"/>
          <w:numId w:val="8"/>
        </w:numPr>
      </w:pPr>
      <w:r>
        <w:t>Taster erneut Drücken und Halten bis Leds kurz ausgehen und weiß weiterleuchten</w:t>
      </w:r>
    </w:p>
    <w:p w14:paraId="63CAEEAD" w14:textId="77777777" w:rsidR="003A25B9" w:rsidRDefault="003A25B9" w:rsidP="002E0636">
      <w:pPr>
        <w:pStyle w:val="Listenabsatz"/>
        <w:numPr>
          <w:ilvl w:val="0"/>
          <w:numId w:val="8"/>
        </w:numPr>
      </w:pPr>
      <w:r>
        <w:t xml:space="preserve">Durch kurzes Drücken kann die </w:t>
      </w:r>
      <w:proofErr w:type="spellStart"/>
      <w:r>
        <w:t>Dimmstufe</w:t>
      </w:r>
      <w:proofErr w:type="spellEnd"/>
      <w:r>
        <w:t xml:space="preserve"> gewechselt werden. (***)</w:t>
      </w:r>
    </w:p>
    <w:p w14:paraId="7B335543" w14:textId="77777777" w:rsidR="002E3397" w:rsidRDefault="002E3397" w:rsidP="002E0636">
      <w:pPr>
        <w:pStyle w:val="Listenabsatz"/>
        <w:numPr>
          <w:ilvl w:val="0"/>
          <w:numId w:val="8"/>
        </w:numPr>
      </w:pPr>
      <w:r>
        <w:t>Warten bis der Akku leer ist (*)</w:t>
      </w:r>
    </w:p>
    <w:p w14:paraId="7B5AD330" w14:textId="77777777" w:rsidR="002E3397" w:rsidRDefault="002E3397" w:rsidP="002E0636">
      <w:pPr>
        <w:pStyle w:val="Listenabsatz"/>
        <w:numPr>
          <w:ilvl w:val="0"/>
          <w:numId w:val="8"/>
        </w:numPr>
      </w:pPr>
      <w:r>
        <w:t>Akku aufladen</w:t>
      </w:r>
    </w:p>
    <w:p w14:paraId="6664CF32" w14:textId="77777777" w:rsidR="002E3397" w:rsidRDefault="002E3397" w:rsidP="002E0636">
      <w:pPr>
        <w:pStyle w:val="Listenabsatz"/>
        <w:numPr>
          <w:ilvl w:val="0"/>
          <w:numId w:val="8"/>
        </w:numPr>
      </w:pPr>
      <w:r>
        <w:t>Beim erneuten Anstecken an den Akku werden die neuen Spannungswerte für die Akkuanzeige aus der gespeicherten Entladekurve ermittelt. (**)</w:t>
      </w:r>
    </w:p>
    <w:p w14:paraId="446DAD9F" w14:textId="77777777" w:rsidR="002E3397" w:rsidRDefault="002E3397" w:rsidP="002E3397"/>
    <w:p w14:paraId="3EAA7B49" w14:textId="77777777" w:rsidR="002E3397" w:rsidRDefault="002E3397" w:rsidP="002E3397">
      <w:pPr>
        <w:ind w:left="709" w:hanging="709"/>
      </w:pPr>
      <w:r>
        <w:t>(*)</w:t>
      </w:r>
      <w:r>
        <w:tab/>
        <w:t>Bei Li-Ion bis zur automatischen Abschaltung</w:t>
      </w:r>
      <w:r>
        <w:br/>
        <w:t xml:space="preserve">Bei Blei, </w:t>
      </w:r>
      <w:proofErr w:type="spellStart"/>
      <w:r>
        <w:t>NiCd</w:t>
      </w:r>
      <w:proofErr w:type="spellEnd"/>
      <w:r>
        <w:t xml:space="preserve">, </w:t>
      </w:r>
      <w:proofErr w:type="spellStart"/>
      <w:r w:rsidR="00CA0031">
        <w:t>NiMH</w:t>
      </w:r>
      <w:proofErr w:type="spellEnd"/>
      <w:r>
        <w:t xml:space="preserve"> muss die Spannung überwacht werden und die Steuerung vom Akku getrennt werden.</w:t>
      </w:r>
    </w:p>
    <w:p w14:paraId="2D488726" w14:textId="77777777" w:rsidR="003A25B9" w:rsidRDefault="003A25B9" w:rsidP="003A25B9">
      <w:pPr>
        <w:ind w:left="709" w:hanging="709"/>
      </w:pPr>
      <w:r>
        <w:t>(**)</w:t>
      </w:r>
      <w:r>
        <w:tab/>
        <w:t>Wird während des Ansteckens der Taster gedrückt und gehalten, erfolgt keine Auswertung der Entladekurve. Die alten Spannungswerte für die Akkuanzeige bleiben erhalten.</w:t>
      </w:r>
    </w:p>
    <w:p w14:paraId="5275784C" w14:textId="77777777" w:rsidR="003A25B9" w:rsidRDefault="003A25B9" w:rsidP="003A25B9">
      <w:pPr>
        <w:ind w:left="709" w:hanging="709"/>
      </w:pPr>
      <w:r>
        <w:t>(***)</w:t>
      </w:r>
      <w:r>
        <w:tab/>
        <w:t xml:space="preserve">Sinnvoll ist die Änderung der </w:t>
      </w:r>
      <w:proofErr w:type="spellStart"/>
      <w:r w:rsidR="00CA0031">
        <w:t>Dimmstufe</w:t>
      </w:r>
      <w:proofErr w:type="spellEnd"/>
      <w:r>
        <w:t>, dann wenn man hauptsächlich die erste oder zweite Stufe verwendet. Dadurch wird die Abschätzung der Restleuchtdauer für diese Stufe besser.</w:t>
      </w:r>
    </w:p>
    <w:p w14:paraId="7F94DDFD" w14:textId="77777777" w:rsidR="00057ADF" w:rsidRDefault="00057ADF" w:rsidP="002E3397">
      <w:pPr>
        <w:ind w:left="709" w:hanging="709"/>
      </w:pPr>
    </w:p>
    <w:p w14:paraId="0D151FB6" w14:textId="77777777" w:rsidR="00057ADF" w:rsidRDefault="00057ADF" w:rsidP="00057ADF">
      <w:pPr>
        <w:tabs>
          <w:tab w:val="left" w:pos="2184"/>
        </w:tabs>
        <w:rPr>
          <w:b/>
          <w:color w:val="FF0000"/>
        </w:rPr>
      </w:pPr>
      <w:r w:rsidRPr="00B44F0B">
        <w:rPr>
          <w:b/>
          <w:color w:val="FF0000"/>
        </w:rPr>
        <w:t>Hinweis:</w:t>
      </w:r>
    </w:p>
    <w:p w14:paraId="7E6E32B3" w14:textId="77777777" w:rsidR="00057ADF" w:rsidRDefault="00057ADF" w:rsidP="00057ADF">
      <w:pPr>
        <w:pStyle w:val="KeinLeerraum"/>
      </w:pPr>
      <w:r>
        <w:t>Der Akku sollte möglichst voll sein</w:t>
      </w:r>
    </w:p>
    <w:p w14:paraId="649BF5F6" w14:textId="77777777" w:rsidR="00057ADF" w:rsidRDefault="00057ADF" w:rsidP="00057ADF">
      <w:pPr>
        <w:pStyle w:val="KeinLeerraum"/>
      </w:pPr>
    </w:p>
    <w:p w14:paraId="4E37BEA6" w14:textId="77777777" w:rsidR="00057ADF" w:rsidRDefault="00057ADF" w:rsidP="00057ADF">
      <w:pPr>
        <w:pStyle w:val="KeinLeerraum"/>
      </w:pPr>
      <w:r>
        <w:t>Die Abschätzung der Restleuchtdauer ist nur näherungsweise, da eine echte Kapazitätsermittlung durch die Messung der Akkuspannung nicht möglich ist.</w:t>
      </w:r>
    </w:p>
    <w:p w14:paraId="4B99CFCE" w14:textId="77777777" w:rsidR="00057ADF" w:rsidRDefault="00057ADF" w:rsidP="00057ADF">
      <w:pPr>
        <w:pStyle w:val="KeinLeerraum"/>
      </w:pPr>
    </w:p>
    <w:p w14:paraId="66C5E215" w14:textId="77777777" w:rsidR="00057ADF" w:rsidRDefault="00057ADF" w:rsidP="00057ADF">
      <w:pPr>
        <w:pStyle w:val="KeinLeerraum"/>
      </w:pPr>
      <w:r>
        <w:t>Die (Halogen-)Lampe muss möglicherweise während des Kalibrierens gekühlt werden.</w:t>
      </w:r>
      <w:r>
        <w:br/>
        <w:t>Eine 20W Halogenlampe wird ohne Luftkühlung schnell &gt;150°C heiß!</w:t>
      </w:r>
    </w:p>
    <w:p w14:paraId="507F2E13" w14:textId="77777777" w:rsidR="00057ADF" w:rsidRDefault="00057ADF">
      <w:r>
        <w:br w:type="page"/>
      </w:r>
    </w:p>
    <w:p w14:paraId="3A175EB4" w14:textId="77777777" w:rsidR="00B460B6" w:rsidRDefault="00057ADF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26" w:name="_Toc222055627"/>
      <w:r>
        <w:lastRenderedPageBreak/>
        <w:t>Erklärung zum Kalibriermodus</w:t>
      </w:r>
      <w:bookmarkEnd w:id="26"/>
    </w:p>
    <w:p w14:paraId="2D98E407" w14:textId="77777777" w:rsidR="00B460B6" w:rsidRDefault="00B460B6" w:rsidP="00B460B6">
      <w:r>
        <w:t>Im unteren Diagramm sind die Entladekurven von 3 unterschiedlichen Lampen eingetragen.</w:t>
      </w:r>
      <w:r>
        <w:br/>
        <w:t xml:space="preserve">Wie man sieht sind die Spannungen bei </w:t>
      </w:r>
      <w:proofErr w:type="gramStart"/>
      <w:r>
        <w:t>den gleicher</w:t>
      </w:r>
      <w:proofErr w:type="gramEnd"/>
      <w:r>
        <w:t xml:space="preserve"> Restleuchtdauer recht unterschiedlich. </w:t>
      </w:r>
      <w:r w:rsidRPr="006C7CAA">
        <w:rPr>
          <w:noProof/>
          <w:lang w:eastAsia="de-DE"/>
        </w:rPr>
        <w:drawing>
          <wp:inline distT="0" distB="0" distL="0" distR="0" wp14:editId="59526E61">
            <wp:extent cx="5762625" cy="2940685"/>
            <wp:effectExtent l="19050" t="19050" r="28575" b="31115"/>
            <wp:docPr id="3" name="Diagramm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D70A2B4" w14:textId="77777777" w:rsidR="00B460B6" w:rsidRDefault="00B460B6" w:rsidP="00B460B6">
      <w:pPr>
        <w:pStyle w:val="Beschriftung"/>
      </w:pPr>
      <w:r>
        <w:t xml:space="preserve">Abbildung </w:t>
      </w:r>
      <w:r w:rsidR="00614579">
        <w:fldChar w:fldCharType="begin"/>
      </w:r>
      <w:r w:rsidR="00614579">
        <w:instrText xml:space="preserve"> SEQ Abbildung \* ARABIC </w:instrText>
      </w:r>
      <w:r w:rsidR="00614579">
        <w:fldChar w:fldCharType="separate"/>
      </w:r>
      <w:r w:rsidR="004A5271">
        <w:rPr>
          <w:noProof/>
        </w:rPr>
        <w:t>1</w:t>
      </w:r>
      <w:r w:rsidR="00614579">
        <w:rPr>
          <w:noProof/>
        </w:rPr>
        <w:fldChar w:fldCharType="end"/>
      </w:r>
      <w:r>
        <w:t xml:space="preserve"> Entladekurven für 3 unterschiedliche Lampen</w:t>
      </w:r>
    </w:p>
    <w:p w14:paraId="451EBC24" w14:textId="77777777" w:rsidR="00057ADF" w:rsidRDefault="00057ADF" w:rsidP="00057ADF">
      <w:pPr>
        <w:pStyle w:val="KeinLeerraum"/>
      </w:pPr>
      <w:r>
        <w:t>Über die Entladekurve eines Akkus ist die Restleuchtdauer nur ungefähr zu ermitteln.</w:t>
      </w:r>
    </w:p>
    <w:p w14:paraId="4724885F" w14:textId="77777777" w:rsidR="00057ADF" w:rsidRDefault="00057ADF" w:rsidP="00057ADF">
      <w:pPr>
        <w:pStyle w:val="KeinLeerraum"/>
      </w:pPr>
      <w:r>
        <w:t xml:space="preserve">Die </w:t>
      </w:r>
      <w:proofErr w:type="spellStart"/>
      <w:r>
        <w:t>Ledanzeige</w:t>
      </w:r>
      <w:proofErr w:type="spellEnd"/>
      <w:r>
        <w:t xml:space="preserve"> für die Restleuchtdauer ist nur in der dritten </w:t>
      </w:r>
      <w:proofErr w:type="spellStart"/>
      <w:r>
        <w:t>Dimmstufe</w:t>
      </w:r>
      <w:proofErr w:type="spellEnd"/>
      <w:r>
        <w:t xml:space="preserve"> ausreichend korrekt.</w:t>
      </w:r>
    </w:p>
    <w:p w14:paraId="5F906F70" w14:textId="77777777" w:rsidR="00057ADF" w:rsidRDefault="00057ADF" w:rsidP="00057ADF">
      <w:pPr>
        <w:pStyle w:val="KeinLeerraum"/>
      </w:pPr>
      <w:r>
        <w:t xml:space="preserve">Für die erste und zweite </w:t>
      </w:r>
      <w:proofErr w:type="spellStart"/>
      <w:r>
        <w:t>Dimmstufe</w:t>
      </w:r>
      <w:proofErr w:type="spellEnd"/>
      <w:r>
        <w:t xml:space="preserve"> lässt die Akkuanzeige dennoch einen guten </w:t>
      </w:r>
      <w:r w:rsidR="00CA0031">
        <w:t>Rückschluss</w:t>
      </w:r>
      <w:r>
        <w:t xml:space="preserve"> auf den aktuellen Akkustatus zu.</w:t>
      </w:r>
    </w:p>
    <w:p w14:paraId="43100E1A" w14:textId="77777777" w:rsidR="00057ADF" w:rsidRDefault="00057ADF" w:rsidP="00057ADF">
      <w:pPr>
        <w:pStyle w:val="KeinLeerraum"/>
      </w:pPr>
    </w:p>
    <w:p w14:paraId="59F9E34B" w14:textId="77777777" w:rsidR="00057ADF" w:rsidRDefault="00057ADF" w:rsidP="00057ADF">
      <w:pPr>
        <w:pStyle w:val="KeinLeerraum"/>
      </w:pPr>
      <w:r>
        <w:t>Während des Kalibriervorgangs wird die Akkuspannung alle 2.5 min ermittelt.</w:t>
      </w:r>
    </w:p>
    <w:p w14:paraId="6291AB01" w14:textId="77777777" w:rsidR="00057ADF" w:rsidRDefault="00057ADF" w:rsidP="00057ADF">
      <w:pPr>
        <w:pStyle w:val="KeinLeerraum"/>
      </w:pPr>
      <w:r>
        <w:t xml:space="preserve">Im Mikroprozessor </w:t>
      </w:r>
      <w:r w:rsidR="00484DA0">
        <w:t>wird die Entladekurve der letzten 5 Stunden gespeichert.</w:t>
      </w:r>
    </w:p>
    <w:p w14:paraId="095A41BF" w14:textId="77777777" w:rsidR="00484DA0" w:rsidRDefault="00484DA0">
      <w:r>
        <w:br w:type="page"/>
      </w:r>
    </w:p>
    <w:p w14:paraId="669903F1" w14:textId="77777777" w:rsidR="00497A6E" w:rsidRDefault="00497A6E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27" w:name="_Toc163036615"/>
      <w:bookmarkStart w:id="28" w:name="_Toc222055628"/>
      <w:r>
        <w:lastRenderedPageBreak/>
        <w:t>Anschlussbelegung</w:t>
      </w:r>
      <w:bookmarkEnd w:id="27"/>
      <w:r>
        <w:t xml:space="preserve"> - Halogen</w:t>
      </w:r>
      <w:bookmarkEnd w:id="28"/>
    </w:p>
    <w:p w14:paraId="1739204D" w14:textId="77777777" w:rsidR="00497A6E" w:rsidRDefault="00497A6E" w:rsidP="00497A6E">
      <w:pPr>
        <w:pStyle w:val="berschrift2"/>
      </w:pPr>
      <w:bookmarkStart w:id="29" w:name="_Toc222055629"/>
      <w:r>
        <w:t>Anschlussbelegung – Eine Lampe</w:t>
      </w:r>
      <w:bookmarkEnd w:id="29"/>
    </w:p>
    <w:p w14:paraId="0598E518" w14:textId="77777777" w:rsidR="00497A6E" w:rsidRPr="007425A9" w:rsidRDefault="00614579" w:rsidP="00497A6E">
      <w:r>
        <w:pict>
          <v:group id="_x0000_s2542" editas="canvas" style="width:453.6pt;height:231.25pt;mso-position-horizontal-relative:char;mso-position-vertical-relative:line" coordorigin="2360,4980" coordsize="7200,3671">
            <o:lock v:ext="edit" aspectratio="t"/>
            <v:shape id="_x0000_s2543" type="#_x0000_t75" style="position:absolute;left:2360;top:4980;width:7200;height:3671" o:preferrelative="f">
              <v:fill o:detectmouseclick="t"/>
              <v:path o:extrusionok="t" o:connecttype="none"/>
              <o:lock v:ext="edit" text="t"/>
            </v:shape>
            <v:group id="_x0000_s2544" style="position:absolute;left:4927;top:7236;width:1004;height:1415" coordorigin="5789,7261" coordsize="1005,2143">
              <v:roundrect id="_x0000_s2545" style="position:absolute;left:5789;top:7261;width:1005;height:2143" arcsize="10923f" fillcolor="#8db3e2">
                <v:shadow on="t" offset="3pt,3pt" offset2="2pt,2pt"/>
              </v:roundrect>
              <v:group id="_x0000_s2546" style="position:absolute;left:6070;top:7778;width:445;height:1504" coordorigin="4717,7098" coordsize="470,1386">
                <v:shape id="_x0000_s2547" type="#_x0000_t32" style="position:absolute;left:4812;top:7613;width:267;height:0" o:connectortype="straight">
                  <v:shadow offset="3pt,3pt" offset2="2pt,2pt"/>
                </v:shape>
                <v:shape id="_x0000_s2548" type="#_x0000_t32" style="position:absolute;left:4946;top:7388;width:1;height:225;flip:y" o:connectortype="straight">
                  <v:shadow offset="3pt,3pt" offset2="2pt,2pt"/>
                </v:shape>
                <v:shape id="_x0000_s2549" type="#_x0000_t32" style="position:absolute;left:4719;top:7678;width:466;height:1" o:connectortype="straight">
                  <v:shadow offset="3pt,3pt" offset2="2pt,2pt"/>
                </v:shape>
                <v:shape id="_x0000_s2550" type="#_x0000_t32" style="position:absolute;left:4946;top:7679;width:1;height:224" o:connectortype="straight">
                  <v:shadow offset="3pt,3pt" offset2="2pt,2pt"/>
                </v:shape>
                <v:shape id="_x0000_s2551" type="#_x0000_t32" style="position:absolute;left:4812;top:7903;width:267;height:1" o:connectortype="straight">
                  <v:shadow offset="3pt,3pt" offset2="2pt,2pt"/>
                </v:shape>
                <v:shape id="_x0000_s2552" type="#_x0000_t32" style="position:absolute;left:4945;top:7679;width:2;height:224;flip:y" o:connectortype="straight">
                  <v:shadow offset="3pt,3pt" offset2="2pt,2pt"/>
                </v:shape>
                <v:shape id="_x0000_s2553" type="#_x0000_t32" style="position:absolute;left:4718;top:7968;width:467;height:1" o:connectortype="straight">
                  <v:shadow offset="3pt,3pt" offset2="2pt,2pt"/>
                </v:shape>
                <v:shape id="_x0000_s2554" type="#_x0000_t32" style="position:absolute;left:4945;top:7969;width:2;height:224" o:connectortype="straight">
                  <v:shadow offset="3pt,3pt" offset2="2pt,2pt"/>
                </v:shape>
                <v:shape id="_x0000_s2555" type="#_x0000_t32" style="position:absolute;left:4814;top:7322;width:267;height:1" o:connectortype="straight">
                  <v:shadow offset="3pt,3pt" offset2="2pt,2pt"/>
                </v:shape>
                <v:shape id="_x0000_s2556" type="#_x0000_t32" style="position:absolute;left:4947;top:7098;width:2;height:224;flip:y" o:connectortype="straight">
                  <v:shadow offset="3pt,3pt" offset2="2pt,2pt"/>
                </v:shape>
                <v:shape id="_x0000_s2557" type="#_x0000_t32" style="position:absolute;left:4719;top:7387;width:468;height:1" o:connectortype="straight">
                  <v:shadow offset="3pt,3pt" offset2="2pt,2pt"/>
                </v:shape>
                <v:shape id="_x0000_s2558" type="#_x0000_t32" style="position:absolute;left:4947;top:7388;width:2;height:225" o:connectortype="straight">
                  <v:shadow offset="3pt,3pt" offset2="2pt,2pt"/>
                </v:shape>
                <v:shape id="_x0000_s2559" type="#_x0000_t32" style="position:absolute;left:4812;top:8193;width:268;height:2" o:connectortype="straight">
                  <v:shadow offset="3pt,3pt" offset2="2pt,2pt"/>
                </v:shape>
                <v:shape id="_x0000_s2560" type="#_x0000_t32" style="position:absolute;left:4945;top:7969;width:2;height:224;flip:y" o:connectortype="straight">
                  <v:shadow offset="3pt,3pt" offset2="2pt,2pt"/>
                </v:shape>
                <v:shape id="_x0000_s2561" type="#_x0000_t32" style="position:absolute;left:4717;top:8258;width:468;height:2" o:connectortype="straight">
                  <v:shadow offset="3pt,3pt" offset2="2pt,2pt"/>
                </v:shape>
                <v:shape id="_x0000_s2562" type="#_x0000_t32" style="position:absolute;left:4945;top:8260;width:2;height:224" o:connectortype="straight">
                  <v:shadow offset="3pt,3pt" offset2="2pt,2pt"/>
                </v:shape>
              </v:group>
              <v:roundrect id="_x0000_s2563" style="position:absolute;left:6360;top:7386;width:286;height:303;v-text-anchor:middle" arcsize="10923f" fillcolor="red">
                <v:shadow offset="3pt,3pt" offset2="2pt,2pt"/>
                <v:textbox style="mso-next-textbox:#_x0000_s2563" inset="0,0,0,0">
                  <w:txbxContent>
                    <w:p w14:paraId="447C7D04" w14:textId="77777777" w:rsidR="00415BAD" w:rsidRPr="007425A9" w:rsidRDefault="00415BAD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2564" style="position:absolute;left:5931;top:7386;width:296;height:303;v-text-anchor:middle" arcsize="10923f" fillcolor="white [3212]">
                <v:shadow offset="3pt,3pt" offset2="2pt,2pt"/>
                <v:textbox style="mso-next-textbox:#_x0000_s2564" inset="0,0,0,0">
                  <w:txbxContent>
                    <w:p w14:paraId="60502CB1" w14:textId="77777777" w:rsidR="00415BAD" w:rsidRPr="007425A9" w:rsidRDefault="00415BAD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2565" type="#_x0000_t202" style="position:absolute;left:6148;top:7319;width:1572;height:998" stroked="f">
              <v:fill opacity="0"/>
              <v:textbox style="mso-next-textbox:#_x0000_s2565">
                <w:txbxContent>
                  <w:p w14:paraId="750B975E" w14:textId="77777777" w:rsidR="00415BAD" w:rsidRDefault="00415BAD" w:rsidP="00497A6E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14:paraId="58BADF84" w14:textId="77777777" w:rsidR="00415BAD" w:rsidRDefault="00415BAD" w:rsidP="00497A6E"/>
                  <w:p w14:paraId="141DBA3A" w14:textId="77777777" w:rsidR="00415BAD" w:rsidRDefault="00415BAD" w:rsidP="00497A6E"/>
                </w:txbxContent>
              </v:textbox>
            </v:shape>
            <v:shape id="_x0000_s2566" type="#_x0000_t202" style="position:absolute;left:2535;top:6632;width:2301;height:349" stroked="f">
              <v:fill opacity="0"/>
              <v:textbox style="mso-next-textbox:#_x0000_s2566">
                <w:txbxContent>
                  <w:p w14:paraId="20E41BFE" w14:textId="77777777" w:rsidR="00415BAD" w:rsidRPr="00427706" w:rsidRDefault="00415BAD" w:rsidP="00497A6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2567" style="position:absolute;left:5498;top:6404;width:287;height:714" coordorigin="6008,6683" coordsize="152,435">
              <v:rect id="_x0000_s2568" style="position:absolute;left:6008;top:6683;width:152;height:435" strokeweight="1pt"/>
              <v:shape id="_x0000_s2569" type="#_x0000_t32" style="position:absolute;left:6084;top:6683;width:1;height:435" o:connectortype="straight" strokeweight="1pt"/>
            </v:group>
            <v:shape id="_x0000_s2570" type="#_x0000_t32" style="position:absolute;left:5640;top:7118;width:2;height:200;flip:y" o:connectortype="straight" strokecolor="#c00000" strokeweight="2pt"/>
            <v:shape id="_x0000_s2571" type="#_x0000_t202" style="position:absolute;left:5863;top:6559;width:2755;height:435" filled="f" stroked="f">
              <v:textbox style="mso-next-textbox:#_x0000_s2571" inset="0,0,0,0">
                <w:txbxContent>
                  <w:p w14:paraId="686620F5" w14:textId="77777777" w:rsidR="00415BAD" w:rsidRDefault="00415BAD" w:rsidP="00497A6E">
                    <w:r>
                      <w:t>Sicherung oder automatische Schutzschaltung im Akku(*)</w:t>
                    </w:r>
                    <w:r>
                      <w:br/>
                      <w:t>z.B. 5A flink</w:t>
                    </w:r>
                  </w:p>
                </w:txbxContent>
              </v:textbox>
            </v:shape>
            <v:group id="_x0000_s2572" style="position:absolute;left:2360;top:5052;width:2270;height:1371" coordorigin="2525,4832" coordsize="3121,1742">
              <v:rect id="_x0000_s2573" style="position:absolute;left:2525;top:4832;width:3121;height:1742;v-text-anchor:middle" fillcolor="#c2d69b" strokeweight="1pt">
                <v:shadow on="t" opacity=".5" offset="6pt,6pt"/>
              </v:rect>
              <v:roundrect id="_x0000_s2574" style="position:absolute;left:4789;top:4929;width:751;height:258;v-text-anchor:middle" arcsize="10923f" fillcolor="white [3212]" strokeweight="1pt">
                <v:textbox style="mso-next-textbox:#_x0000_s2574" inset="0,0,0,0">
                  <w:txbxContent>
                    <w:p w14:paraId="1B42BC3F" w14:textId="77777777" w:rsidR="00415BAD" w:rsidRPr="001B2780" w:rsidRDefault="00415BAD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2575" style="position:absolute;left:4789;top:5535;width:751;height:253;v-text-anchor:middle" arcsize="10923f" fillcolor="white [3212]" strokecolor="black [3213]" strokeweight="1pt">
                <v:textbox style="mso-next-textbox:#_x0000_s2575" inset="0,0,0,0">
                  <w:txbxContent>
                    <w:p w14:paraId="2F166A46" w14:textId="77777777" w:rsidR="00415BAD" w:rsidRPr="001B2780" w:rsidRDefault="00415BAD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2576" style="position:absolute;left:4789;top:5236;width:751;height:221;v-text-anchor:middle" arcsize="10923f" fillcolor="white [3212]" strokeweight="1pt">
                <v:textbox style="mso-next-textbox:#_x0000_s2576" inset="0,0,0,0">
                  <w:txbxContent>
                    <w:p w14:paraId="011E02DC" w14:textId="77777777" w:rsidR="00415BAD" w:rsidRPr="001B2780" w:rsidRDefault="00415BAD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2577" style="position:absolute;left:4789;top:5880;width:751;height:601;v-text-anchor:middle" arcsize="10923f" fillcolor="red" strokeweight="1pt">
                <v:textbox style="mso-next-textbox:#_x0000_s2577" inset="0,0,0,0">
                  <w:txbxContent>
                    <w:p w14:paraId="471377C1" w14:textId="77777777" w:rsidR="00415BAD" w:rsidRPr="001B2780" w:rsidRDefault="00415BAD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2578" style="position:absolute;left:2646;top:4929;width:1143;height:714" coordorigin="3217,7261" coordsize="1144,714">
                <v:shape id="_x0000_s2579" type="#_x0000_t32" style="position:absolute;left:3361;top:7263;width:1;height:712" o:connectortype="straight" strokecolor="#666 [1936]" strokeweight="1pt">
                  <v:shadow type="perspective" color="#7f7f7f" opacity=".5" offset="1pt" offset2="-3pt"/>
                </v:shape>
                <v:shape id="_x0000_s2580" type="#_x0000_t32" style="position:absolute;left:3502;top:7263;width:2;height:712" o:connectortype="straight" strokecolor="#666 [1936]" strokeweight="1pt">
                  <v:shadow type="perspective" color="#7f7f7f" opacity=".5" offset="1pt" offset2="-3pt"/>
                </v:shape>
                <v:shape id="_x0000_s2581" type="#_x0000_t32" style="position:absolute;left:3646;top:7266;width:1;height:709" o:connectortype="straight" strokecolor="#666 [1936]" strokeweight="1pt">
                  <v:shadow type="perspective" color="#7f7f7f" opacity=".5" offset="1pt" offset2="-3pt"/>
                </v:shape>
                <v:shape id="_x0000_s2582" type="#_x0000_t32" style="position:absolute;left:3789;top:7263;width:1;height:712" o:connectortype="straight" strokecolor="#666 [1936]" strokeweight="1pt">
                  <v:shadow type="perspective" color="#7f7f7f" opacity=".5" offset="1pt" offset2="-3pt"/>
                </v:shape>
                <v:shape id="_x0000_s2583" type="#_x0000_t32" style="position:absolute;left:3931;top:7263;width:1;height:712" o:connectortype="straight" strokecolor="#666 [1936]" strokeweight="1pt">
                  <v:shadow type="perspective" color="#7f7f7f" opacity=".5" offset="1pt" offset2="-3pt"/>
                </v:shape>
                <v:shape id="_x0000_s2584" type="#_x0000_t32" style="position:absolute;left:4074;top:7266;width:1;height:709" o:connectortype="straight" strokecolor="#666 [1936]" strokeweight="1pt">
                  <v:shadow type="perspective" color="#7f7f7f" opacity=".5" offset="1pt" offset2="-3pt"/>
                </v:shape>
                <v:shape id="_x0000_s2585" type="#_x0000_t32" style="position:absolute;left:4217;top:7261;width:1;height:714" o:connectortype="straight" strokecolor="#666 [1936]" strokeweight="1pt">
                  <v:shadow type="perspective" color="#7f7f7f" opacity=".5" offset="1pt" offset2="-3pt"/>
                </v:shape>
                <v:rect id="_x0000_s2586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oval id="_x0000_s2587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oval>
              </v:group>
              <v:group id="_x0000_s2588" style="position:absolute;left:3947;top:4942;width:712;height:720" coordorigin="3359,7112" coordsize="712,720">
                <v:shape id="_x0000_s2589" type="#_x0000_t32" style="position:absolute;left:3714;top:6906;width:1;height:711;rotation:90" o:connectortype="straight" strokecolor="#666 [1936]" strokeweight="1pt">
                  <v:shadow type="perspective" color="#7f7f7f" opacity=".5" offset="1pt" offset2="-3pt"/>
                </v:shape>
                <v:shape id="_x0000_s2590" type="#_x0000_t32" style="position:absolute;left:3715;top:7049;width:2;height:710;rotation:90" o:connectortype="straight" strokecolor="#666 [1936]" strokeweight="1pt">
                  <v:shadow type="perspective" color="#7f7f7f" opacity=".5" offset="1pt" offset2="-3pt"/>
                </v:shape>
                <v:shape id="_x0000_s2591" type="#_x0000_t32" style="position:absolute;left:3716;top:7193;width:1;height:708;rotation:90" o:connectortype="straight" strokecolor="#666 [1936]" strokeweight="1pt">
                  <v:shadow type="perspective" color="#7f7f7f" opacity=".5" offset="1pt" offset2="-3pt"/>
                </v:shape>
                <v:shape id="_x0000_s2592" type="#_x0000_t32" style="position:absolute;left:3714;top:7335;width:1;height:710;rotation:90" o:connectortype="straight" strokecolor="#666 [1936]" strokeweight="1pt">
                  <v:shadow type="perspective" color="#7f7f7f" opacity=".5" offset="1pt" offset2="-3pt"/>
                </v:shape>
                <v:rect id="_x0000_s2593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oval id="_x0000_s2594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oval>
              </v:group>
              <v:group id="_x0000_s2595" style="position:absolute;left:2717;top:5837;width:1868;height:566" coordorigin="2717,5915" coordsize="1868,566">
                <v:rect id="_x0000_s2596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597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598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599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600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601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602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603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604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605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</v:group>
            </v:group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2606" type="#_x0000_t33" style="position:absolute;left:4717;top:6288;width:925;height:116" o:connectortype="elbow" adj="-81524,-590301,-81524" strokecolor="#c00000" strokeweight="3pt">
              <v:shadow type="perspective" color="#622423" opacity=".5" offset="1pt" offset2="-1pt"/>
            </v:shape>
            <v:shape id="_x0000_s2607" type="#_x0000_t34" style="position:absolute;left:4553;top:5458;width:3220;height:123;rotation:180" o:connectortype="elbow" adj="10797,-1374675,-43908" strokeweight="2pt"/>
            <v:shape id="_x0000_s2608" type="#_x0000_t34" style="position:absolute;left:4717;top:5720;width:3056;height:283;rotation:180;flip:y" o:connectortype="elbow" adj="11473,592336,-46269" strokecolor="#c00000" strokeweight="2pt"/>
            <v:shape id="_x0000_s2609" type="#_x0000_t33" style="position:absolute;left:4553;top:5705;width:663;height:1613" o:connectortype="elbow" adj="-108413,-29200,-108413" strokeweight="2pt"/>
            <v:shape id="_x0000_s2610" type="#_x0000_t202" style="position:absolute;left:8357;top:5273;width:1203;height:604" stroked="f">
              <v:fill opacity="0"/>
              <v:textbox style="mso-next-textbox:#_x0000_s2610">
                <w:txbxContent>
                  <w:p w14:paraId="24578FF3" w14:textId="77777777" w:rsidR="00415BAD" w:rsidRDefault="00415BAD" w:rsidP="00497A6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group id="_x0000_s2611" style="position:absolute;left:7647;top:5457;width:492;height:456" coordorigin="7558,5931" coordsize="578,564">
              <v:oval id="_x0000_s2612" style="position:absolute;left:7558;top:5931;width:578;height:564" fillcolor="#ffc" strokeweight="1pt">
                <v:shadow on="t" opacity=".5" offset=",3pt" offset2="-8pt,-6pt"/>
              </v:oval>
              <v:shape id="_x0000_s2613" type="#_x0000_t32" style="position:absolute;left:7643;top:6014;width:408;height:398" o:connectortype="straight" strokeweight="1pt">
                <v:shadow on="t" opacity=".5" offset=",3pt" offset2="-8pt,-6pt"/>
              </v:shape>
              <v:shape id="_x0000_s2614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14:paraId="55998942" w14:textId="77777777" w:rsidR="00497A6E" w:rsidRDefault="00497A6E" w:rsidP="00497A6E">
      <w:pPr>
        <w:pStyle w:val="berschrift2"/>
      </w:pPr>
      <w:bookmarkStart w:id="30" w:name="_Toc222055630"/>
      <w:r>
        <w:t>Anschlussbelegung – Zwei Lampen</w:t>
      </w:r>
      <w:bookmarkEnd w:id="30"/>
    </w:p>
    <w:p w14:paraId="7E338403" w14:textId="77777777" w:rsidR="00497A6E" w:rsidRDefault="00614579" w:rsidP="00497A6E">
      <w:r>
        <w:pict>
          <v:group id="_x0000_s2462" editas="canvas" style="width:453.6pt;height:222.95pt;mso-position-horizontal-relative:char;mso-position-vertical-relative:line" coordorigin="2360,5052" coordsize="7200,3539">
            <o:lock v:ext="edit" aspectratio="t"/>
            <v:shape id="_x0000_s2463" type="#_x0000_t75" style="position:absolute;left:2360;top:5052;width:7200;height:3539" o:preferrelative="f">
              <v:fill o:detectmouseclick="t"/>
              <v:path o:extrusionok="t" o:connecttype="none"/>
              <o:lock v:ext="edit" text="t"/>
            </v:shape>
            <v:group id="_x0000_s2464" style="position:absolute;left:4927;top:7236;width:1004;height:1288" coordorigin="5789,7261" coordsize="1005,2143">
              <v:roundrect id="_x0000_s2465" style="position:absolute;left:5789;top:7261;width:1005;height:2143" arcsize="10923f" fillcolor="#8db3e2">
                <v:shadow on="t" offset="3pt,3pt" offset2="2pt,2pt"/>
              </v:roundrect>
              <v:group id="_x0000_s2466" style="position:absolute;left:6070;top:7778;width:445;height:1504" coordorigin="4717,7098" coordsize="470,1386">
                <v:shape id="_x0000_s2467" type="#_x0000_t32" style="position:absolute;left:4812;top:7613;width:267;height:0" o:connectortype="straight">
                  <v:shadow offset="3pt,3pt" offset2="2pt,2pt"/>
                </v:shape>
                <v:shape id="_x0000_s2468" type="#_x0000_t32" style="position:absolute;left:4946;top:7388;width:1;height:225;flip:y" o:connectortype="straight">
                  <v:shadow offset="3pt,3pt" offset2="2pt,2pt"/>
                </v:shape>
                <v:shape id="_x0000_s2469" type="#_x0000_t32" style="position:absolute;left:4719;top:7678;width:466;height:1" o:connectortype="straight">
                  <v:shadow offset="3pt,3pt" offset2="2pt,2pt"/>
                </v:shape>
                <v:shape id="_x0000_s2470" type="#_x0000_t32" style="position:absolute;left:4946;top:7679;width:1;height:224" o:connectortype="straight">
                  <v:shadow offset="3pt,3pt" offset2="2pt,2pt"/>
                </v:shape>
                <v:shape id="_x0000_s2471" type="#_x0000_t32" style="position:absolute;left:4812;top:7903;width:267;height:1" o:connectortype="straight">
                  <v:shadow offset="3pt,3pt" offset2="2pt,2pt"/>
                </v:shape>
                <v:shape id="_x0000_s2472" type="#_x0000_t32" style="position:absolute;left:4945;top:7679;width:2;height:224;flip:y" o:connectortype="straight">
                  <v:shadow offset="3pt,3pt" offset2="2pt,2pt"/>
                </v:shape>
                <v:shape id="_x0000_s2473" type="#_x0000_t32" style="position:absolute;left:4718;top:7968;width:467;height:1" o:connectortype="straight">
                  <v:shadow offset="3pt,3pt" offset2="2pt,2pt"/>
                </v:shape>
                <v:shape id="_x0000_s2474" type="#_x0000_t32" style="position:absolute;left:4945;top:7969;width:2;height:224" o:connectortype="straight">
                  <v:shadow offset="3pt,3pt" offset2="2pt,2pt"/>
                </v:shape>
                <v:shape id="_x0000_s2475" type="#_x0000_t32" style="position:absolute;left:4814;top:7322;width:267;height:1" o:connectortype="straight">
                  <v:shadow offset="3pt,3pt" offset2="2pt,2pt"/>
                </v:shape>
                <v:shape id="_x0000_s2476" type="#_x0000_t32" style="position:absolute;left:4947;top:7098;width:2;height:224;flip:y" o:connectortype="straight">
                  <v:shadow offset="3pt,3pt" offset2="2pt,2pt"/>
                </v:shape>
                <v:shape id="_x0000_s2477" type="#_x0000_t32" style="position:absolute;left:4719;top:7387;width:468;height:1" o:connectortype="straight">
                  <v:shadow offset="3pt,3pt" offset2="2pt,2pt"/>
                </v:shape>
                <v:shape id="_x0000_s2478" type="#_x0000_t32" style="position:absolute;left:4947;top:7388;width:2;height:225" o:connectortype="straight">
                  <v:shadow offset="3pt,3pt" offset2="2pt,2pt"/>
                </v:shape>
                <v:shape id="_x0000_s2479" type="#_x0000_t32" style="position:absolute;left:4812;top:8193;width:268;height:2" o:connectortype="straight">
                  <v:shadow offset="3pt,3pt" offset2="2pt,2pt"/>
                </v:shape>
                <v:shape id="_x0000_s2480" type="#_x0000_t32" style="position:absolute;left:4945;top:7969;width:2;height:224;flip:y" o:connectortype="straight">
                  <v:shadow offset="3pt,3pt" offset2="2pt,2pt"/>
                </v:shape>
                <v:shape id="_x0000_s2481" type="#_x0000_t32" style="position:absolute;left:4717;top:8258;width:468;height:2" o:connectortype="straight">
                  <v:shadow offset="3pt,3pt" offset2="2pt,2pt"/>
                </v:shape>
                <v:shape id="_x0000_s2482" type="#_x0000_t32" style="position:absolute;left:4945;top:8260;width:2;height:224" o:connectortype="straight">
                  <v:shadow offset="3pt,3pt" offset2="2pt,2pt"/>
                </v:shape>
              </v:group>
              <v:roundrect id="_x0000_s2483" style="position:absolute;left:6360;top:7386;width:286;height:303;v-text-anchor:middle" arcsize="10923f" fillcolor="red">
                <v:shadow offset="3pt,3pt" offset2="2pt,2pt"/>
                <v:textbox style="mso-next-textbox:#_x0000_s2483" inset="0,0,0,0">
                  <w:txbxContent>
                    <w:p w14:paraId="28DA5D29" w14:textId="77777777" w:rsidR="00415BAD" w:rsidRPr="007425A9" w:rsidRDefault="00415BAD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2484" style="position:absolute;left:5931;top:7386;width:296;height:303;v-text-anchor:middle" arcsize="10923f" fillcolor="white [3212]">
                <v:shadow offset="3pt,3pt" offset2="2pt,2pt"/>
                <v:textbox style="mso-next-textbox:#_x0000_s2484" inset="0,0,0,0">
                  <w:txbxContent>
                    <w:p w14:paraId="6D8F239B" w14:textId="77777777" w:rsidR="00415BAD" w:rsidRPr="007425A9" w:rsidRDefault="00415BAD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2485" type="#_x0000_t202" style="position:absolute;left:6077;top:7493;width:1571;height:998" stroked="f">
              <v:fill opacity="0"/>
              <v:textbox style="mso-next-textbox:#_x0000_s2485">
                <w:txbxContent>
                  <w:p w14:paraId="27CB7894" w14:textId="77777777" w:rsidR="00415BAD" w:rsidRDefault="00415BAD" w:rsidP="00497A6E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14:paraId="43DD950A" w14:textId="77777777" w:rsidR="00415BAD" w:rsidRDefault="00415BAD" w:rsidP="00497A6E"/>
                  <w:p w14:paraId="26AB8138" w14:textId="77777777" w:rsidR="00415BAD" w:rsidRDefault="00415BAD" w:rsidP="00497A6E"/>
                </w:txbxContent>
              </v:textbox>
            </v:shape>
            <v:shape id="_x0000_s2486" type="#_x0000_t202" style="position:absolute;left:2535;top:6632;width:2301;height:349" stroked="f">
              <v:fill opacity="0"/>
              <v:textbox style="mso-next-textbox:#_x0000_s2486">
                <w:txbxContent>
                  <w:p w14:paraId="4DEB4509" w14:textId="77777777" w:rsidR="00415BAD" w:rsidRPr="00427706" w:rsidRDefault="00415BAD" w:rsidP="00497A6E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2487" style="position:absolute;left:5498;top:6404;width:287;height:714" coordorigin="6008,6683" coordsize="152,435">
              <v:rect id="_x0000_s2488" style="position:absolute;left:6008;top:6683;width:152;height:435" strokeweight="1pt"/>
              <v:shape id="_x0000_s2489" type="#_x0000_t32" style="position:absolute;left:6084;top:6683;width:1;height:435" o:connectortype="straight" strokeweight="1pt"/>
            </v:group>
            <v:shape id="_x0000_s2490" type="#_x0000_t32" style="position:absolute;left:5640;top:7118;width:2;height:194;flip:y" o:connectortype="straight" strokecolor="#c00000" strokeweight="2pt"/>
            <v:shape id="_x0000_s2491" type="#_x0000_t202" style="position:absolute;left:5863;top:6559;width:2541;height:435" filled="f" stroked="f">
              <v:textbox style="mso-next-textbox:#_x0000_s2491" inset="0,0,0,0">
                <w:txbxContent>
                  <w:p w14:paraId="68C5B1B1" w14:textId="77777777" w:rsidR="00415BAD" w:rsidRPr="00484DA0" w:rsidRDefault="00415BAD" w:rsidP="00484DA0">
                    <w:r>
                      <w:t>Sicherung oder automatische Schutzschaltung im Akku(*)</w:t>
                    </w:r>
                    <w:r>
                      <w:br/>
                    </w:r>
                  </w:p>
                </w:txbxContent>
              </v:textbox>
            </v:shape>
            <v:group id="_x0000_s2492" style="position:absolute;left:2360;top:5052;width:2270;height:1371" coordorigin="2525,4832" coordsize="3121,1742">
              <v:rect id="_x0000_s2493" style="position:absolute;left:2525;top:4832;width:3121;height:1742;v-text-anchor:middle" fillcolor="#c2d69b" strokeweight="1pt">
                <v:shadow on="t" opacity=".5" offset="6pt,6pt"/>
              </v:rect>
              <v:roundrect id="_x0000_s2494" style="position:absolute;left:4789;top:4929;width:751;height:258;v-text-anchor:middle" arcsize="10923f" fillcolor="white [3212]" strokeweight="1pt">
                <v:textbox style="mso-next-textbox:#_x0000_s2494" inset="0,0,0,0">
                  <w:txbxContent>
                    <w:p w14:paraId="183CDBF7" w14:textId="77777777" w:rsidR="00415BAD" w:rsidRPr="001B2780" w:rsidRDefault="00415BAD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2495" style="position:absolute;left:4789;top:5535;width:751;height:253;v-text-anchor:middle" arcsize="10923f" fillcolor="white [3212]" strokecolor="black [3213]" strokeweight="1pt">
                <v:textbox style="mso-next-textbox:#_x0000_s2495" inset="0,0,0,0">
                  <w:txbxContent>
                    <w:p w14:paraId="3AF2C355" w14:textId="77777777" w:rsidR="00415BAD" w:rsidRPr="001B2780" w:rsidRDefault="00415BAD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2496" style="position:absolute;left:4789;top:5236;width:751;height:221;v-text-anchor:middle" arcsize="10923f" fillcolor="white [3212]" strokeweight="1pt">
                <v:textbox style="mso-next-textbox:#_x0000_s2496" inset="0,0,0,0">
                  <w:txbxContent>
                    <w:p w14:paraId="3B8FA874" w14:textId="77777777" w:rsidR="00415BAD" w:rsidRPr="001B2780" w:rsidRDefault="00415BAD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2497" style="position:absolute;left:4789;top:5880;width:751;height:601;v-text-anchor:middle" arcsize="10923f" fillcolor="red" strokeweight="1pt">
                <v:textbox style="mso-next-textbox:#_x0000_s2497" inset="0,0,0,0">
                  <w:txbxContent>
                    <w:p w14:paraId="1AC31CE1" w14:textId="77777777" w:rsidR="00415BAD" w:rsidRPr="001B2780" w:rsidRDefault="00415BAD" w:rsidP="00497A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2498" style="position:absolute;left:2646;top:4929;width:1143;height:714" coordorigin="3217,7261" coordsize="1144,714">
                <v:shape id="_x0000_s2499" type="#_x0000_t32" style="position:absolute;left:3361;top:7263;width:1;height:712" o:connectortype="straight" strokecolor="#666 [1936]" strokeweight="1pt">
                  <v:shadow type="perspective" color="#7f7f7f" opacity=".5" offset="1pt" offset2="-3pt"/>
                </v:shape>
                <v:shape id="_x0000_s2500" type="#_x0000_t32" style="position:absolute;left:3502;top:7263;width:2;height:712" o:connectortype="straight" strokecolor="#666 [1936]" strokeweight="1pt">
                  <v:shadow type="perspective" color="#7f7f7f" opacity=".5" offset="1pt" offset2="-3pt"/>
                </v:shape>
                <v:shape id="_x0000_s2501" type="#_x0000_t32" style="position:absolute;left:3646;top:7266;width:1;height:709" o:connectortype="straight" strokecolor="#666 [1936]" strokeweight="1pt">
                  <v:shadow type="perspective" color="#7f7f7f" opacity=".5" offset="1pt" offset2="-3pt"/>
                </v:shape>
                <v:shape id="_x0000_s2502" type="#_x0000_t32" style="position:absolute;left:3789;top:7263;width:1;height:712" o:connectortype="straight" strokecolor="#666 [1936]" strokeweight="1pt">
                  <v:shadow type="perspective" color="#7f7f7f" opacity=".5" offset="1pt" offset2="-3pt"/>
                </v:shape>
                <v:shape id="_x0000_s2503" type="#_x0000_t32" style="position:absolute;left:3931;top:7263;width:1;height:712" o:connectortype="straight" strokecolor="#666 [1936]" strokeweight="1pt">
                  <v:shadow type="perspective" color="#7f7f7f" opacity=".5" offset="1pt" offset2="-3pt"/>
                </v:shape>
                <v:shape id="_x0000_s2504" type="#_x0000_t32" style="position:absolute;left:4074;top:7266;width:1;height:709" o:connectortype="straight" strokecolor="#666 [1936]" strokeweight="1pt">
                  <v:shadow type="perspective" color="#7f7f7f" opacity=".5" offset="1pt" offset2="-3pt"/>
                </v:shape>
                <v:shape id="_x0000_s2505" type="#_x0000_t32" style="position:absolute;left:4217;top:7261;width:1;height:714" o:connectortype="straight" strokecolor="#666 [1936]" strokeweight="1pt">
                  <v:shadow type="perspective" color="#7f7f7f" opacity=".5" offset="1pt" offset2="-3pt"/>
                </v:shape>
                <v:rect id="_x0000_s2506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oval id="_x0000_s2507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oval>
              </v:group>
              <v:group id="_x0000_s2508" style="position:absolute;left:3947;top:4942;width:712;height:720" coordorigin="3359,7112" coordsize="712,720">
                <v:shape id="_x0000_s2509" type="#_x0000_t32" style="position:absolute;left:3714;top:6906;width:1;height:711;rotation:90" o:connectortype="straight" strokecolor="#666 [1936]" strokeweight="1pt">
                  <v:shadow type="perspective" color="#7f7f7f" opacity=".5" offset="1pt" offset2="-3pt"/>
                </v:shape>
                <v:shape id="_x0000_s2510" type="#_x0000_t32" style="position:absolute;left:3715;top:7049;width:2;height:710;rotation:90" o:connectortype="straight" strokecolor="#666 [1936]" strokeweight="1pt">
                  <v:shadow type="perspective" color="#7f7f7f" opacity=".5" offset="1pt" offset2="-3pt"/>
                </v:shape>
                <v:shape id="_x0000_s2511" type="#_x0000_t32" style="position:absolute;left:3716;top:7193;width:1;height:708;rotation:90" o:connectortype="straight" strokecolor="#666 [1936]" strokeweight="1pt">
                  <v:shadow type="perspective" color="#7f7f7f" opacity=".5" offset="1pt" offset2="-3pt"/>
                </v:shape>
                <v:shape id="_x0000_s2512" type="#_x0000_t32" style="position:absolute;left:3714;top:7335;width:1;height:710;rotation:90" o:connectortype="straight" strokecolor="#666 [1936]" strokeweight="1pt">
                  <v:shadow type="perspective" color="#7f7f7f" opacity=".5" offset="1pt" offset2="-3pt"/>
                </v:shape>
                <v:rect id="_x0000_s2513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oval id="_x0000_s2514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oval>
              </v:group>
              <v:group id="_x0000_s2515" style="position:absolute;left:2717;top:5837;width:1868;height:566" coordorigin="2717,5915" coordsize="1868,566">
                <v:rect id="_x0000_s2516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517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518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519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520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521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522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523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524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525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</v:group>
            </v:group>
            <v:shape id="_x0000_s2526" type="#_x0000_t33" style="position:absolute;left:4717;top:6288;width:925;height:116" o:connectortype="elbow" adj="-81524,-590301,-81524" strokecolor="#c00000" strokeweight="3pt">
              <v:shadow type="perspective" color="#622423" opacity=".5" offset="1pt" offset2="-1pt"/>
            </v:shape>
            <v:shape id="_x0000_s2527" type="#_x0000_t34" style="position:absolute;left:4553;top:5458;width:3795;height:408;rotation:180" o:connectortype="elbow" adj="16965,-142486,-40526" strokeweight="2pt"/>
            <v:shape id="_x0000_s2528" type="#_x0000_t34" style="position:absolute;left:4553;top:5226;width:3586;height:4;flip:y" o:connectortype="elbow" adj="10798,44755200,-20027" strokeweight="2pt"/>
            <v:shape id="_x0000_s2529" type="#_x0000_t34" style="position:absolute;left:4697;top:5332;width:3565;height:784;rotation:180;flip:y" o:connectortype="elbow" adj="13757,61171,-42637" strokecolor="#c00000" strokeweight="2pt"/>
            <v:shape id="_x0000_s2530" type="#_x0000_t32" style="position:absolute;left:4717;top:6003;width:3631;height:1;rotation:180" o:connectortype="elbow" adj="-42360,-1,-42360" strokecolor="#c00000" strokeweight="2pt"/>
            <v:shape id="_x0000_s2531" type="#_x0000_t33" style="position:absolute;left:4553;top:5705;width:663;height:1607" o:connectortype="elbow" adj="-108413,-84917,-108413" strokeweight="2pt"/>
            <v:shape id="_x0000_s2532" type="#_x0000_t202" style="position:absolute;left:8357;top:5948;width:1203;height:604" stroked="f">
              <v:fill opacity="0"/>
              <v:textbox style="mso-next-textbox:#_x0000_s2532">
                <w:txbxContent>
                  <w:p w14:paraId="5251E369" w14:textId="77777777" w:rsidR="00415BAD" w:rsidRDefault="00415BAD" w:rsidP="00497A6E">
                    <w:pPr>
                      <w:jc w:val="center"/>
                    </w:pPr>
                    <w:r>
                      <w:t>Lampe1</w:t>
                    </w:r>
                    <w:r>
                      <w:br/>
                      <w:t>z.B. 20W IRC</w:t>
                    </w:r>
                  </w:p>
                </w:txbxContent>
              </v:textbox>
            </v:shape>
            <v:shape id="_x0000_s2533" type="#_x0000_t202" style="position:absolute;left:8279;top:5129;width:1281;height:525" stroked="f">
              <v:fill opacity="0"/>
              <v:textbox style="mso-next-textbox:#_x0000_s2533">
                <w:txbxContent>
                  <w:p w14:paraId="266CB308" w14:textId="77777777" w:rsidR="00415BAD" w:rsidRDefault="00415BAD" w:rsidP="00497A6E">
                    <w:pPr>
                      <w:jc w:val="center"/>
                    </w:pPr>
                    <w:r>
                      <w:t>Lampe2</w:t>
                    </w:r>
                    <w:r>
                      <w:br/>
                      <w:t>z.B. 3W LED</w:t>
                    </w:r>
                  </w:p>
                </w:txbxContent>
              </v:textbox>
            </v:shape>
            <v:group id="_x0000_s2534" style="position:absolute;left:7938;top:5690;width:466;height:456" coordorigin="7558,5931" coordsize="578,564">
              <v:oval id="_x0000_s2535" style="position:absolute;left:7558;top:5931;width:578;height:564" fillcolor="#ffc" strokeweight="1pt">
                <v:shadow on="t" opacity=".5" offset=",3pt" offset2="-8pt,-6pt"/>
              </v:oval>
              <v:shape id="_x0000_s2536" type="#_x0000_t32" style="position:absolute;left:7643;top:6014;width:408;height:398" o:connectortype="straight" strokeweight="1pt">
                <v:shadow on="t" opacity=".5" offset=",3pt" offset2="-8pt,-6pt"/>
              </v:shape>
              <v:shape id="_x0000_s2537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v:group id="_x0000_s2538" style="position:absolute;left:7913;top:5052;width:491;height:455" coordorigin="7558,5931" coordsize="578,564">
              <v:oval id="_x0000_s2539" style="position:absolute;left:7558;top:5931;width:578;height:564" fillcolor="#ffc" strokeweight="1pt">
                <v:shadow on="t" opacity=".5" offset=",3pt" offset2="-8pt,-6pt"/>
              </v:oval>
              <v:shape id="_x0000_s2540" type="#_x0000_t32" style="position:absolute;left:7643;top:6014;width:408;height:398" o:connectortype="straight" strokeweight="1pt">
                <v:shadow on="t" opacity=".5" offset=",3pt" offset2="-8pt,-6pt"/>
              </v:shape>
              <v:shape id="_x0000_s2541" type="#_x0000_t32" style="position:absolute;left:7643;top:6014;width:408;height:398;flip:y" o:connectortype="straight" strokeweight="1pt">
                <v:shadow on="t" opacity=".5" offset=",3pt" offset2="-8pt,-6pt"/>
              </v:shape>
            </v:group>
            <w10:wrap type="none"/>
            <w10:anchorlock/>
          </v:group>
        </w:pict>
      </w:r>
    </w:p>
    <w:p w14:paraId="195C5B88" w14:textId="77777777" w:rsidR="00497A6E" w:rsidRDefault="00543CFC" w:rsidP="00484DA0">
      <w:pPr>
        <w:pStyle w:val="KeinLeerraum"/>
      </w:pPr>
      <w:r>
        <w:rPr>
          <w:b/>
          <w:color w:val="FF0000"/>
        </w:rPr>
        <w:t xml:space="preserve">(*) </w:t>
      </w:r>
      <w:r w:rsidR="00497A6E" w:rsidRPr="00D846F6">
        <w:rPr>
          <w:b/>
          <w:color w:val="FF0000"/>
        </w:rPr>
        <w:t>ACHTUNG:</w:t>
      </w:r>
      <w:r w:rsidR="00497A6E">
        <w:br/>
        <w:t>Die Schaltung muss mit einer Sicherung zuverlässig vor einem Kurzschluss gesichert sein.</w:t>
      </w:r>
      <w:r w:rsidR="00497A6E">
        <w:br/>
        <w:t>Ein Kurzschluss in einer Zuleitung zur Lampe kann die Schaltung beschädigen und sogar zerstören.</w:t>
      </w:r>
    </w:p>
    <w:p w14:paraId="07302E3A" w14:textId="77777777" w:rsidR="00484DA0" w:rsidRDefault="00484DA0" w:rsidP="00484DA0">
      <w:pPr>
        <w:pStyle w:val="KeinLeerraum"/>
      </w:pPr>
    </w:p>
    <w:p w14:paraId="5E6A14ED" w14:textId="77777777" w:rsidR="00543CFC" w:rsidRDefault="00543CFC" w:rsidP="00484DA0">
      <w:pPr>
        <w:pStyle w:val="KeinLeerraum"/>
      </w:pPr>
      <w:r>
        <w:t>Die Sicherung kann sich im Akku befinden. Verfügt der Akku über eine Schutzschaltung mit ausreichender Überstromabschaltung, kann auf die Sicherung verzichtet werden.</w:t>
      </w:r>
    </w:p>
    <w:p w14:paraId="26B1A83C" w14:textId="77777777" w:rsidR="00484DA0" w:rsidRDefault="00484DA0" w:rsidP="00484DA0">
      <w:pPr>
        <w:pStyle w:val="KeinLeerraum"/>
      </w:pPr>
    </w:p>
    <w:p w14:paraId="088FBB00" w14:textId="77777777" w:rsidR="00543CFC" w:rsidRDefault="00497A6E" w:rsidP="00484DA0">
      <w:pPr>
        <w:pStyle w:val="KeinLeerraum"/>
      </w:pPr>
      <w:r w:rsidRPr="0095581A">
        <w:rPr>
          <w:b/>
          <w:color w:val="FF0000"/>
        </w:rPr>
        <w:t>Empfe</w:t>
      </w:r>
      <w:r>
        <w:rPr>
          <w:b/>
          <w:color w:val="FF0000"/>
        </w:rPr>
        <w:t>h</w:t>
      </w:r>
      <w:r w:rsidRPr="0095581A">
        <w:rPr>
          <w:b/>
          <w:color w:val="FF0000"/>
        </w:rPr>
        <w:t>lung:</w:t>
      </w:r>
      <w:r>
        <w:rPr>
          <w:b/>
          <w:color w:val="FF0000"/>
        </w:rPr>
        <w:br/>
      </w:r>
      <w:r w:rsidRPr="0095581A">
        <w:t xml:space="preserve">Um Spannungseinbrüche beim Einschalten zu reduzieren, kann in den Akku zusätzlich ein Kondensator mit etwa 100µF 25V </w:t>
      </w:r>
      <w:r w:rsidR="00B460B6">
        <w:t xml:space="preserve">(oder mehr) </w:t>
      </w:r>
      <w:r w:rsidRPr="0095581A">
        <w:t>integriert werden.</w:t>
      </w:r>
    </w:p>
    <w:p w14:paraId="0D05A121" w14:textId="77777777" w:rsidR="00497A6E" w:rsidRDefault="00497A6E" w:rsidP="00497A6E">
      <w:r>
        <w:br w:type="page"/>
      </w:r>
    </w:p>
    <w:p w14:paraId="2C033652" w14:textId="77777777" w:rsidR="00497A6E" w:rsidRDefault="00497A6E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31" w:name="_Toc222055631"/>
      <w:r>
        <w:lastRenderedPageBreak/>
        <w:t xml:space="preserve">Anschlussbelegung </w:t>
      </w:r>
      <w:r w:rsidR="00195FF7">
        <w:t>für Leds</w:t>
      </w:r>
      <w:bookmarkEnd w:id="31"/>
    </w:p>
    <w:p w14:paraId="1247BEA2" w14:textId="77777777" w:rsidR="00195FF7" w:rsidRDefault="00195FF7" w:rsidP="00195FF7">
      <w:pPr>
        <w:pStyle w:val="berschrift2"/>
      </w:pPr>
      <w:bookmarkStart w:id="32" w:name="_Toc222055632"/>
      <w:proofErr w:type="spellStart"/>
      <w:r>
        <w:t>Konstantstromquelle</w:t>
      </w:r>
      <w:proofErr w:type="spellEnd"/>
      <w:r>
        <w:t xml:space="preserve"> </w:t>
      </w:r>
      <w:proofErr w:type="spellStart"/>
      <w:r>
        <w:t>dimmbar</w:t>
      </w:r>
      <w:bookmarkEnd w:id="32"/>
      <w:proofErr w:type="spellEnd"/>
    </w:p>
    <w:p w14:paraId="65691455" w14:textId="77777777" w:rsidR="00497A6E" w:rsidRPr="007425A9" w:rsidRDefault="00614579" w:rsidP="00497A6E">
      <w:r>
        <w:pict>
          <v:group id="_x0000_s2695" editas="canvas" style="width:453.6pt;height:231.25pt;mso-position-horizontal-relative:char;mso-position-vertical-relative:line" coordorigin="1439,2350" coordsize="9072,4625">
            <o:lock v:ext="edit" aspectratio="t"/>
            <v:shape id="_x0000_s2696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2697" style="position:absolute;left:4673;top:5192;width:1265;height:1783" coordorigin="5789,7261" coordsize="1005,2143">
              <v:roundrect id="_x0000_s2698" style="position:absolute;left:5789;top:7261;width:1005;height:2143" arcsize="10923f" fillcolor="#8db3e2">
                <v:shadow on="t" offset="3pt,3pt" offset2="2pt,2pt"/>
              </v:roundrect>
              <v:group id="_x0000_s2699" style="position:absolute;left:6070;top:7778;width:445;height:1504" coordorigin="4717,7098" coordsize="470,1386">
                <v:shape id="_x0000_s2700" type="#_x0000_t32" style="position:absolute;left:4812;top:7613;width:267;height:0" o:connectortype="straight">
                  <v:shadow offset="3pt,3pt" offset2="2pt,2pt"/>
                </v:shape>
                <v:shape id="_x0000_s2701" type="#_x0000_t32" style="position:absolute;left:4946;top:7388;width:1;height:225;flip:y" o:connectortype="straight">
                  <v:shadow offset="3pt,3pt" offset2="2pt,2pt"/>
                </v:shape>
                <v:shape id="_x0000_s2702" type="#_x0000_t32" style="position:absolute;left:4719;top:7678;width:466;height:1" o:connectortype="straight">
                  <v:shadow offset="3pt,3pt" offset2="2pt,2pt"/>
                </v:shape>
                <v:shape id="_x0000_s2703" type="#_x0000_t32" style="position:absolute;left:4946;top:7679;width:1;height:224" o:connectortype="straight">
                  <v:shadow offset="3pt,3pt" offset2="2pt,2pt"/>
                </v:shape>
                <v:shape id="_x0000_s2704" type="#_x0000_t32" style="position:absolute;left:4812;top:7903;width:267;height:1" o:connectortype="straight">
                  <v:shadow offset="3pt,3pt" offset2="2pt,2pt"/>
                </v:shape>
                <v:shape id="_x0000_s2705" type="#_x0000_t32" style="position:absolute;left:4945;top:7679;width:2;height:224;flip:y" o:connectortype="straight">
                  <v:shadow offset="3pt,3pt" offset2="2pt,2pt"/>
                </v:shape>
                <v:shape id="_x0000_s2706" type="#_x0000_t32" style="position:absolute;left:4718;top:7968;width:467;height:1" o:connectortype="straight">
                  <v:shadow offset="3pt,3pt" offset2="2pt,2pt"/>
                </v:shape>
                <v:shape id="_x0000_s2707" type="#_x0000_t32" style="position:absolute;left:4945;top:7969;width:2;height:224" o:connectortype="straight">
                  <v:shadow offset="3pt,3pt" offset2="2pt,2pt"/>
                </v:shape>
                <v:shape id="_x0000_s2708" type="#_x0000_t32" style="position:absolute;left:4814;top:7322;width:267;height:1" o:connectortype="straight">
                  <v:shadow offset="3pt,3pt" offset2="2pt,2pt"/>
                </v:shape>
                <v:shape id="_x0000_s2709" type="#_x0000_t32" style="position:absolute;left:4947;top:7098;width:2;height:224;flip:y" o:connectortype="straight">
                  <v:shadow offset="3pt,3pt" offset2="2pt,2pt"/>
                </v:shape>
                <v:shape id="_x0000_s2710" type="#_x0000_t32" style="position:absolute;left:4719;top:7387;width:468;height:1" o:connectortype="straight">
                  <v:shadow offset="3pt,3pt" offset2="2pt,2pt"/>
                </v:shape>
                <v:shape id="_x0000_s2711" type="#_x0000_t32" style="position:absolute;left:4947;top:7388;width:2;height:225" o:connectortype="straight">
                  <v:shadow offset="3pt,3pt" offset2="2pt,2pt"/>
                </v:shape>
                <v:shape id="_x0000_s2712" type="#_x0000_t32" style="position:absolute;left:4812;top:8193;width:268;height:2" o:connectortype="straight">
                  <v:shadow offset="3pt,3pt" offset2="2pt,2pt"/>
                </v:shape>
                <v:shape id="_x0000_s2713" type="#_x0000_t32" style="position:absolute;left:4945;top:7969;width:2;height:224;flip:y" o:connectortype="straight">
                  <v:shadow offset="3pt,3pt" offset2="2pt,2pt"/>
                </v:shape>
                <v:shape id="_x0000_s2714" type="#_x0000_t32" style="position:absolute;left:4717;top:8258;width:468;height:2" o:connectortype="straight">
                  <v:shadow offset="3pt,3pt" offset2="2pt,2pt"/>
                </v:shape>
                <v:shape id="_x0000_s2715" type="#_x0000_t32" style="position:absolute;left:4945;top:8260;width:2;height:224" o:connectortype="straight">
                  <v:shadow offset="3pt,3pt" offset2="2pt,2pt"/>
                </v:shape>
              </v:group>
              <v:roundrect id="_x0000_s2716" style="position:absolute;left:6360;top:7386;width:286;height:303;v-text-anchor:middle" arcsize="10923f" fillcolor="red">
                <v:shadow offset="3pt,3pt" offset2="2pt,2pt"/>
                <v:textbox style="mso-next-textbox:#_x0000_s2716" inset="0,0,0,0">
                  <w:txbxContent>
                    <w:p w14:paraId="7A9FF9AE" w14:textId="77777777" w:rsidR="00415BAD" w:rsidRPr="007425A9" w:rsidRDefault="00415BAD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2717" style="position:absolute;left:5931;top:7386;width:296;height:303;v-text-anchor:middle" arcsize="10923f" fillcolor="white [3212]">
                <v:shadow offset="3pt,3pt" offset2="2pt,2pt"/>
                <v:textbox style="mso-next-textbox:#_x0000_s2717" inset="0,0,0,0">
                  <w:txbxContent>
                    <w:p w14:paraId="6E1761AF" w14:textId="77777777" w:rsidR="00415BAD" w:rsidRPr="007425A9" w:rsidRDefault="00415BAD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2718" type="#_x0000_t202" style="position:absolute;left:6212;top:5297;width:1981;height:1257" stroked="f">
              <v:fill opacity="0"/>
              <v:textbox style="mso-next-textbox:#_x0000_s2718">
                <w:txbxContent>
                  <w:p w14:paraId="5B03F70B" w14:textId="77777777" w:rsidR="00415BAD" w:rsidRDefault="00415BAD" w:rsidP="00D361CB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14:paraId="42294DF1" w14:textId="77777777" w:rsidR="00415BAD" w:rsidRDefault="00415BAD" w:rsidP="00D361CB"/>
                  <w:p w14:paraId="459FF470" w14:textId="77777777" w:rsidR="00415BAD" w:rsidRDefault="00415BAD" w:rsidP="00D361CB"/>
                </w:txbxContent>
              </v:textbox>
            </v:shape>
            <v:shape id="_x0000_s2719" type="#_x0000_t202" style="position:absolute;left:1660;top:4431;width:2899;height:440" stroked="f">
              <v:fill opacity="0"/>
              <v:textbox style="mso-next-textbox:#_x0000_s2719">
                <w:txbxContent>
                  <w:p w14:paraId="2658757D" w14:textId="77777777" w:rsidR="00415BAD" w:rsidRPr="00427706" w:rsidRDefault="00415BAD" w:rsidP="00D361CB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2720" style="position:absolute;left:5393;top:4144;width:362;height:900" coordorigin="6008,6683" coordsize="152,435">
              <v:rect id="_x0000_s2721" style="position:absolute;left:6008;top:6683;width:152;height:435" strokeweight="1pt"/>
              <v:shape id="_x0000_s2722" type="#_x0000_t32" style="position:absolute;left:6084;top:6683;width:1;height:435" o:connectortype="straight" strokeweight="1pt"/>
            </v:group>
            <v:shape id="_x0000_s2723" type="#_x0000_t32" style="position:absolute;left:5572;top:5044;width:2;height:252;flip:y" o:connectortype="straight" strokecolor="#c00000" strokeweight="2pt"/>
            <v:shape id="_x0000_s2724" type="#_x0000_t202" style="position:absolute;left:5853;top:4339;width:2792;height:548" filled="f" stroked="f">
              <v:textbox style="mso-next-textbox:#_x0000_s2724" inset="0,0,0,0">
                <w:txbxContent>
                  <w:p w14:paraId="560D3A43" w14:textId="77777777" w:rsidR="00415BAD" w:rsidRPr="00484DA0" w:rsidRDefault="00415BAD" w:rsidP="00484DA0">
                    <w:r>
                      <w:t>Sicherung oder automatische Schutzschaltung im Akku(*)</w:t>
                    </w:r>
                  </w:p>
                </w:txbxContent>
              </v:textbox>
            </v:shape>
            <v:group id="_x0000_s2786" style="position:absolute;left:1439;top:2441;width:2860;height:1727" coordorigin="1439,2441" coordsize="2860,1727">
              <v:rect id="_x0000_s2726" style="position:absolute;left:1439;top:2441;width:2860;height:1727;v-text-anchor:middle" fillcolor="#c2d69b" strokeweight="1pt">
                <v:shadow on="t" opacity=".5" offset="6pt,6pt"/>
              </v:rect>
              <v:roundrect id="_x0000_s2727" style="position:absolute;left:3514;top:2537;width:688;height:256;v-text-anchor:middle" arcsize="10923f" fillcolor="white [3212]" strokeweight="1pt">
                <v:textbox style="mso-next-textbox:#_x0000_s2727" inset="0,0,0,0">
                  <w:txbxContent>
                    <w:p w14:paraId="76174A59" w14:textId="77777777" w:rsidR="00415BAD" w:rsidRPr="001B2780" w:rsidRDefault="00415BAD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2728" style="position:absolute;left:3514;top:3138;width:688;height:251;v-text-anchor:middle" arcsize="10923f" fillcolor="white [3212]" strokecolor="black [3213]" strokeweight="1pt">
                <v:textbox style="mso-next-textbox:#_x0000_s2728" inset="0,0,0,0">
                  <w:txbxContent>
                    <w:p w14:paraId="7CD1CC65" w14:textId="77777777" w:rsidR="00415BAD" w:rsidRPr="001B2780" w:rsidRDefault="00415BAD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2729" style="position:absolute;left:3514;top:2842;width:688;height:219;v-text-anchor:middle" arcsize="10923f" fillcolor="white [3212]" strokeweight="1pt">
                <v:textbox style="mso-next-textbox:#_x0000_s2729" inset="0,0,0,0">
                  <w:txbxContent>
                    <w:p w14:paraId="38A37621" w14:textId="77777777" w:rsidR="00415BAD" w:rsidRPr="001B2780" w:rsidRDefault="00415BAD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2730" style="position:absolute;left:3514;top:3480;width:688;height:596;v-text-anchor:middle" arcsize="10923f" fillcolor="red" strokeweight="1pt">
                <v:textbox style="mso-next-textbox:#_x0000_s2730" inset="0,0,0,0">
                  <w:txbxContent>
                    <w:p w14:paraId="45F5D348" w14:textId="77777777" w:rsidR="00415BAD" w:rsidRPr="001B2780" w:rsidRDefault="00415BAD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2731" style="position:absolute;left:1550;top:2537;width:1047;height:708" coordorigin="3217,7261" coordsize="1144,714">
                <v:shape id="_x0000_s2732" type="#_x0000_t32" style="position:absolute;left:3361;top:7263;width:1;height:712" o:connectortype="straight" strokecolor="#666 [1936]" strokeweight="1pt">
                  <v:shadow type="perspective" color="#7f7f7f" opacity=".5" offset="1pt" offset2="-3pt"/>
                </v:shape>
                <v:shape id="_x0000_s2733" type="#_x0000_t32" style="position:absolute;left:3502;top:7263;width:2;height:712" o:connectortype="straight" strokecolor="#666 [1936]" strokeweight="1pt">
                  <v:shadow type="perspective" color="#7f7f7f" opacity=".5" offset="1pt" offset2="-3pt"/>
                </v:shape>
                <v:shape id="_x0000_s2734" type="#_x0000_t32" style="position:absolute;left:3646;top:7266;width:1;height:709" o:connectortype="straight" strokecolor="#666 [1936]" strokeweight="1pt">
                  <v:shadow type="perspective" color="#7f7f7f" opacity=".5" offset="1pt" offset2="-3pt"/>
                </v:shape>
                <v:shape id="_x0000_s2735" type="#_x0000_t32" style="position:absolute;left:3789;top:7263;width:1;height:712" o:connectortype="straight" strokecolor="#666 [1936]" strokeweight="1pt">
                  <v:shadow type="perspective" color="#7f7f7f" opacity=".5" offset="1pt" offset2="-3pt"/>
                </v:shape>
                <v:shape id="_x0000_s2736" type="#_x0000_t32" style="position:absolute;left:3931;top:7263;width:1;height:712" o:connectortype="straight" strokecolor="#666 [1936]" strokeweight="1pt">
                  <v:shadow type="perspective" color="#7f7f7f" opacity=".5" offset="1pt" offset2="-3pt"/>
                </v:shape>
                <v:shape id="_x0000_s2737" type="#_x0000_t32" style="position:absolute;left:4074;top:7266;width:1;height:709" o:connectortype="straight" strokecolor="#666 [1936]" strokeweight="1pt">
                  <v:shadow type="perspective" color="#7f7f7f" opacity=".5" offset="1pt" offset2="-3pt"/>
                </v:shape>
                <v:shape id="_x0000_s2738" type="#_x0000_t32" style="position:absolute;left:4217;top:7261;width:1;height:714" o:connectortype="straight" strokecolor="#666 [1936]" strokeweight="1pt">
                  <v:shadow type="perspective" color="#7f7f7f" opacity=".5" offset="1pt" offset2="-3pt"/>
                </v:shape>
                <v:rect id="_x0000_s2739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oval id="_x0000_s2740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oval>
              </v:group>
              <v:group id="_x0000_s2741" style="position:absolute;left:2742;top:2550;width:653;height:714" coordorigin="3359,7112" coordsize="712,720">
                <v:shape id="_x0000_s2742" type="#_x0000_t32" style="position:absolute;left:3714;top:6906;width:1;height:711;rotation:90" o:connectortype="straight" strokecolor="#666 [1936]" strokeweight="1pt">
                  <v:shadow type="perspective" color="#7f7f7f" opacity=".5" offset="1pt" offset2="-3pt"/>
                </v:shape>
                <v:shape id="_x0000_s2743" type="#_x0000_t32" style="position:absolute;left:3715;top:7049;width:2;height:710;rotation:90" o:connectortype="straight" strokecolor="#666 [1936]" strokeweight="1pt">
                  <v:shadow type="perspective" color="#7f7f7f" opacity=".5" offset="1pt" offset2="-3pt"/>
                </v:shape>
                <v:shape id="_x0000_s2744" type="#_x0000_t32" style="position:absolute;left:3716;top:7193;width:1;height:708;rotation:90" o:connectortype="straight" strokecolor="#666 [1936]" strokeweight="1pt">
                  <v:shadow type="perspective" color="#7f7f7f" opacity=".5" offset="1pt" offset2="-3pt"/>
                </v:shape>
                <v:shape id="_x0000_s2745" type="#_x0000_t32" style="position:absolute;left:3714;top:7335;width:1;height:710;rotation:90" o:connectortype="straight" strokecolor="#666 [1936]" strokeweight="1pt">
                  <v:shadow type="perspective" color="#7f7f7f" opacity=".5" offset="1pt" offset2="-3pt"/>
                </v:shape>
                <v:rect id="_x0000_s2746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oval id="_x0000_s2747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oval>
              </v:group>
              <v:group id="_x0000_s2748" style="position:absolute;left:1615;top:3437;width:1712;height:561" coordorigin="2717,5915" coordsize="1868,566">
                <v:rect id="_x0000_s2749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750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751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752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753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754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755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756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757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758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</v:group>
            </v:group>
            <v:shape id="_x0000_s2759" type="#_x0000_t33" style="position:absolute;left:4409;top:3998;width:1165;height:146" o:connectortype="elbow" adj="-81524,-590301,-81524" strokecolor="#c00000" strokeweight="3pt">
              <v:shadow type="perspective" color="#622423" opacity=".5" offset="1pt" offset2="-1pt"/>
            </v:shape>
            <v:shape id="_x0000_s2760" type="#_x0000_t34" style="position:absolute;left:4409;top:3259;width:2083;height:1;rotation:180" o:connectortype="elbow" adj="10795,-70416000,-67268" strokeweight="2pt"/>
            <v:shape id="_x0000_s2761" type="#_x0000_t32" style="position:absolute;left:4409;top:3639;width:2090;height:1;rotation:180" o:connectortype="elbow" adj="-67136,-1,-67136" strokecolor="#c00000" strokeweight="2pt"/>
            <v:shape id="_x0000_s2762" type="#_x0000_t34" style="position:absolute;left:3708;top:4022;width:2032;height:629;rotation:90;flip:x" o:connectortype="elbow" adj="74,114044,-46814" strokeweight="2pt"/>
            <v:shape id="_x0000_s2777" type="#_x0000_t34" style="position:absolute;left:4409;top:2912;width:2083;height:1;rotation:180" o:connectortype="elbow" adj="10795,-62812800,-67341" strokecolor="#938953" strokeweight="2pt"/>
            <v:group id="_x0000_s2785" style="position:absolute;left:6492;top:2441;width:1615;height:1408" coordorigin="6492,2441" coordsize="1615,1408">
              <v:rect id="_x0000_s2768" style="position:absolute;left:6492;top:2441;width:1615;height:1408" fillcolor="#c2d69b">
                <v:textbox style="mso-next-textbox:#_x0000_s2768">
                  <w:txbxContent>
                    <w:p w14:paraId="4CD069CA" w14:textId="77777777" w:rsidR="00415BAD" w:rsidRPr="00C56526" w:rsidRDefault="00415BAD" w:rsidP="00D361CB">
                      <w:pPr>
                        <w:jc w:val="center"/>
                      </w:pPr>
                      <w:r w:rsidRPr="00C56526">
                        <w:t>KSQ</w:t>
                      </w:r>
                    </w:p>
                  </w:txbxContent>
                </v:textbox>
              </v:rect>
              <v:roundrect id="_x0000_s2778" style="position:absolute;left:6581;top:2793;width:688;height:256;v-text-anchor:middle" arcsize="10923f" fillcolor="white [3212]" strokeweight="1pt">
                <v:textbox style="mso-next-textbox:#_x0000_s2778" inset="0,0,0,0">
                  <w:txbxContent>
                    <w:p w14:paraId="67B74264" w14:textId="77777777" w:rsidR="00415BAD" w:rsidRPr="001B2780" w:rsidRDefault="00415BAD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DIM</w:t>
                      </w:r>
                    </w:p>
                  </w:txbxContent>
                </v:textbox>
              </v:roundrect>
              <v:roundrect id="_x0000_s2779" style="position:absolute;left:6581;top:3550;width:688;height:256;v-text-anchor:middle" arcsize="10923f" fillcolor="white [3212]" strokeweight="1pt">
                <v:textbox style="mso-next-textbox:#_x0000_s2779" inset="0,0,0,0">
                  <w:txbxContent>
                    <w:p w14:paraId="147E8F03" w14:textId="77777777" w:rsidR="00415BAD" w:rsidRPr="001B2780" w:rsidRDefault="00415BAD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  <v:roundrect id="_x0000_s2780" style="position:absolute;left:6581;top:3186;width:688;height:256;v-text-anchor:middle" arcsize="10923f" fillcolor="white [3212]" strokeweight="1pt">
                <v:textbox style="mso-next-textbox:#_x0000_s2780" inset="0,0,0,0">
                  <w:txbxContent>
                    <w:p w14:paraId="1C0B4F81" w14:textId="77777777" w:rsidR="00415BAD" w:rsidRPr="001B2780" w:rsidRDefault="00415BAD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(-)</w:t>
                      </w:r>
                    </w:p>
                  </w:txbxContent>
                </v:textbox>
              </v:roundrect>
              <v:roundrect id="_x0000_s2781" style="position:absolute;left:7379;top:3186;width:688;height:256;v-text-anchor:middle" arcsize="10923f" fillcolor="white [3212]" strokeweight="1pt">
                <v:textbox style="mso-next-textbox:#_x0000_s2781" inset="0,0,0,0">
                  <w:txbxContent>
                    <w:p w14:paraId="07123F6B" w14:textId="77777777" w:rsidR="00415BAD" w:rsidRPr="001B2780" w:rsidRDefault="00415BAD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(-)</w:t>
                      </w:r>
                    </w:p>
                  </w:txbxContent>
                </v:textbox>
              </v:roundrect>
              <v:roundrect id="_x0000_s2782" style="position:absolute;left:7379;top:3550;width:688;height:256;v-text-anchor:middle" arcsize="10923f" fillcolor="white [3212]" strokeweight="1pt">
                <v:textbox style="mso-next-textbox:#_x0000_s2782" inset="0,0,0,0">
                  <w:txbxContent>
                    <w:p w14:paraId="3F152D55" w14:textId="77777777" w:rsidR="00415BAD" w:rsidRPr="001B2780" w:rsidRDefault="00415BAD" w:rsidP="00D361C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</w:t>
                      </w:r>
                      <w:r>
                        <w:rPr>
                          <w:sz w:val="18"/>
                          <w:szCs w:val="18"/>
                        </w:rPr>
                        <w:t>ed</w:t>
                      </w:r>
                      <w:r w:rsidRPr="001B2780">
                        <w:rPr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sz w:val="18"/>
                          <w:szCs w:val="18"/>
                        </w:rPr>
                        <w:t>+</w:t>
                      </w:r>
                      <w:r w:rsidRPr="001B2780">
                        <w:rPr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roundrect>
            </v:group>
            <v:group id="_x0000_s2784" style="position:absolute;left:9342;top:3338;width:770;height:953" coordorigin="9359,4871" coordsize="770,953"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_x0000_s2770" type="#_x0000_t5" style="position:absolute;left:9359;top:5192;width:438;height:420" strokeweight="2.25pt"/>
              <v:shape id="_x0000_s2773" type="#_x0000_t32" style="position:absolute;left:9759;top:5080;width:260;height:253;flip:y" o:connectortype="straight">
                <v:stroke endarrow="block"/>
              </v:shape>
              <v:shape id="_x0000_s2774" type="#_x0000_t32" style="position:absolute;left:9909;top:5262;width:220;height:236;flip:y" o:connectortype="straight">
                <v:stroke endarrow="block"/>
              </v:shape>
              <v:shape id="_x0000_s2776" type="#_x0000_t32" style="position:absolute;left:9359;top:5192;width:454;height:1" o:connectortype="straight" strokeweight="2.25pt"/>
              <v:shape id="_x0000_s2783" type="#_x0000_t32" style="position:absolute;left:9579;top:4871;width:1;height:953" o:connectortype="straight" strokeweight="2.25pt"/>
            </v:group>
            <v:group id="_x0000_s2787" style="position:absolute;left:9342;top:4133;width:770;height:953" coordorigin="9359,4871" coordsize="770,953">
              <v:shape id="_x0000_s2788" type="#_x0000_t5" style="position:absolute;left:9359;top:5192;width:438;height:420" strokeweight="2.25pt"/>
              <v:shape id="_x0000_s2789" type="#_x0000_t32" style="position:absolute;left:9759;top:5080;width:260;height:253;flip:y" o:connectortype="straight">
                <v:stroke endarrow="block"/>
              </v:shape>
              <v:shape id="_x0000_s2790" type="#_x0000_t32" style="position:absolute;left:9909;top:5262;width:220;height:236;flip:y" o:connectortype="straight">
                <v:stroke endarrow="block"/>
              </v:shape>
              <v:shape id="_x0000_s2791" type="#_x0000_t32" style="position:absolute;left:9359;top:5192;width:454;height:1" o:connectortype="straight" strokeweight="2.25pt"/>
              <v:shape id="_x0000_s2792" type="#_x0000_t32" style="position:absolute;left:9579;top:4871;width:1;height:953" o:connectortype="straight" strokeweight="2.25pt"/>
            </v:group>
            <v:group id="_x0000_s2793" style="position:absolute;left:9342;top:4887;width:770;height:953" coordorigin="9359,4871" coordsize="770,953">
              <v:shape id="_x0000_s2794" type="#_x0000_t5" style="position:absolute;left:9359;top:5192;width:438;height:420" strokeweight="2.25pt"/>
              <v:shape id="_x0000_s2795" type="#_x0000_t32" style="position:absolute;left:9759;top:5080;width:260;height:253;flip:y" o:connectortype="straight">
                <v:stroke endarrow="block"/>
              </v:shape>
              <v:shape id="_x0000_s2796" type="#_x0000_t32" style="position:absolute;left:9909;top:5262;width:220;height:236;flip:y" o:connectortype="straight">
                <v:stroke endarrow="block"/>
              </v:shape>
              <v:shape id="_x0000_s2797" type="#_x0000_t32" style="position:absolute;left:9359;top:5192;width:454;height:1" o:connectortype="straight" strokeweight="2.25pt"/>
              <v:shape id="_x0000_s2798" type="#_x0000_t32" style="position:absolute;left:9579;top:4871;width:1;height:953" o:connectortype="straight" strokeweight="2.25pt"/>
            </v:group>
            <v:shape id="_x0000_s2800" type="#_x0000_t32" style="position:absolute;left:8193;top:3321;width:1370;height:1;flip:x" o:connectortype="straight" strokeweight="2.25pt"/>
            <v:shape id="_x0000_s2801" type="#_x0000_t34" style="position:absolute;left:7431;top:4402;width:2200;height:676;rotation:90;flip:x" o:connectortype="elbow" adj="-275,116148,-80440" strokeweight="2.25pt"/>
            <v:shape id="_x0000_s2802" type="#_x0000_t32" style="position:absolute;left:8869;top:5825;width:694;height:15;flip:x" o:connectortype="straight" strokeweight="2.25pt"/>
            <w10:wrap type="none"/>
            <w10:anchorlock/>
          </v:group>
        </w:pict>
      </w:r>
    </w:p>
    <w:p w14:paraId="0B3DE5A9" w14:textId="77777777" w:rsidR="00195FF7" w:rsidRDefault="00195FF7" w:rsidP="00195FF7">
      <w:pPr>
        <w:pStyle w:val="berschrift2"/>
      </w:pPr>
      <w:bookmarkStart w:id="33" w:name="_Toc222055633"/>
      <w:proofErr w:type="spellStart"/>
      <w:r>
        <w:t>Konstantstromquelle</w:t>
      </w:r>
      <w:proofErr w:type="spellEnd"/>
      <w:r>
        <w:t xml:space="preserve"> nicht </w:t>
      </w:r>
      <w:proofErr w:type="spellStart"/>
      <w:r>
        <w:t>dimmbar</w:t>
      </w:r>
      <w:bookmarkEnd w:id="33"/>
      <w:proofErr w:type="spellEnd"/>
    </w:p>
    <w:p w14:paraId="60A043A2" w14:textId="77777777" w:rsidR="00497A6E" w:rsidRDefault="00614579" w:rsidP="00497A6E">
      <w:r>
        <w:pict>
          <v:group id="_x0000_s2803" editas="canvas" style="width:453.6pt;height:231.25pt;mso-position-horizontal-relative:char;mso-position-vertical-relative:line" coordorigin="1439,2350" coordsize="9072,4625">
            <o:lock v:ext="edit" aspectratio="t"/>
            <v:shape id="_x0000_s2804" type="#_x0000_t75" style="position:absolute;left:1439;top:2350;width:9072;height:4625" o:preferrelative="f">
              <v:fill o:detectmouseclick="t"/>
              <v:path o:extrusionok="t" o:connecttype="none"/>
              <o:lock v:ext="edit" text="t"/>
            </v:shape>
            <v:group id="_x0000_s2805" style="position:absolute;left:4673;top:5192;width:1265;height:1783" coordorigin="5789,7261" coordsize="1005,2143">
              <v:roundrect id="_x0000_s2806" style="position:absolute;left:5789;top:7261;width:1005;height:2143" arcsize="10923f" fillcolor="#8db3e2">
                <v:shadow on="t" offset="3pt,3pt" offset2="2pt,2pt"/>
              </v:roundrect>
              <v:group id="_x0000_s2807" style="position:absolute;left:6070;top:7778;width:445;height:1504" coordorigin="4717,7098" coordsize="470,1386">
                <v:shape id="_x0000_s2808" type="#_x0000_t32" style="position:absolute;left:4812;top:7613;width:267;height:0" o:connectortype="straight">
                  <v:shadow offset="3pt,3pt" offset2="2pt,2pt"/>
                </v:shape>
                <v:shape id="_x0000_s2809" type="#_x0000_t32" style="position:absolute;left:4946;top:7388;width:1;height:225;flip:y" o:connectortype="straight">
                  <v:shadow offset="3pt,3pt" offset2="2pt,2pt"/>
                </v:shape>
                <v:shape id="_x0000_s2810" type="#_x0000_t32" style="position:absolute;left:4719;top:7678;width:466;height:1" o:connectortype="straight">
                  <v:shadow offset="3pt,3pt" offset2="2pt,2pt"/>
                </v:shape>
                <v:shape id="_x0000_s2811" type="#_x0000_t32" style="position:absolute;left:4946;top:7679;width:1;height:224" o:connectortype="straight">
                  <v:shadow offset="3pt,3pt" offset2="2pt,2pt"/>
                </v:shape>
                <v:shape id="_x0000_s2812" type="#_x0000_t32" style="position:absolute;left:4812;top:7903;width:267;height:1" o:connectortype="straight">
                  <v:shadow offset="3pt,3pt" offset2="2pt,2pt"/>
                </v:shape>
                <v:shape id="_x0000_s2813" type="#_x0000_t32" style="position:absolute;left:4945;top:7679;width:2;height:224;flip:y" o:connectortype="straight">
                  <v:shadow offset="3pt,3pt" offset2="2pt,2pt"/>
                </v:shape>
                <v:shape id="_x0000_s2814" type="#_x0000_t32" style="position:absolute;left:4718;top:7968;width:467;height:1" o:connectortype="straight">
                  <v:shadow offset="3pt,3pt" offset2="2pt,2pt"/>
                </v:shape>
                <v:shape id="_x0000_s2815" type="#_x0000_t32" style="position:absolute;left:4945;top:7969;width:2;height:224" o:connectortype="straight">
                  <v:shadow offset="3pt,3pt" offset2="2pt,2pt"/>
                </v:shape>
                <v:shape id="_x0000_s2816" type="#_x0000_t32" style="position:absolute;left:4814;top:7322;width:267;height:1" o:connectortype="straight">
                  <v:shadow offset="3pt,3pt" offset2="2pt,2pt"/>
                </v:shape>
                <v:shape id="_x0000_s2817" type="#_x0000_t32" style="position:absolute;left:4947;top:7098;width:2;height:224;flip:y" o:connectortype="straight">
                  <v:shadow offset="3pt,3pt" offset2="2pt,2pt"/>
                </v:shape>
                <v:shape id="_x0000_s2818" type="#_x0000_t32" style="position:absolute;left:4719;top:7387;width:468;height:1" o:connectortype="straight">
                  <v:shadow offset="3pt,3pt" offset2="2pt,2pt"/>
                </v:shape>
                <v:shape id="_x0000_s2819" type="#_x0000_t32" style="position:absolute;left:4947;top:7388;width:2;height:225" o:connectortype="straight">
                  <v:shadow offset="3pt,3pt" offset2="2pt,2pt"/>
                </v:shape>
                <v:shape id="_x0000_s2820" type="#_x0000_t32" style="position:absolute;left:4812;top:8193;width:268;height:2" o:connectortype="straight">
                  <v:shadow offset="3pt,3pt" offset2="2pt,2pt"/>
                </v:shape>
                <v:shape id="_x0000_s2821" type="#_x0000_t32" style="position:absolute;left:4945;top:7969;width:2;height:224;flip:y" o:connectortype="straight">
                  <v:shadow offset="3pt,3pt" offset2="2pt,2pt"/>
                </v:shape>
                <v:shape id="_x0000_s2822" type="#_x0000_t32" style="position:absolute;left:4717;top:8258;width:468;height:2" o:connectortype="straight">
                  <v:shadow offset="3pt,3pt" offset2="2pt,2pt"/>
                </v:shape>
                <v:shape id="_x0000_s2823" type="#_x0000_t32" style="position:absolute;left:4945;top:8260;width:2;height:224" o:connectortype="straight">
                  <v:shadow offset="3pt,3pt" offset2="2pt,2pt"/>
                </v:shape>
              </v:group>
              <v:roundrect id="_x0000_s2824" style="position:absolute;left:6360;top:7386;width:286;height:303;v-text-anchor:middle" arcsize="10923f" fillcolor="red">
                <v:shadow offset="3pt,3pt" offset2="2pt,2pt"/>
                <v:textbox style="mso-next-textbox:#_x0000_s2824" inset="0,0,0,0">
                  <w:txbxContent>
                    <w:p w14:paraId="7C1E3CAF" w14:textId="77777777" w:rsidR="00415BAD" w:rsidRPr="007425A9" w:rsidRDefault="00415BAD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roundrect>
              <v:roundrect id="_x0000_s2825" style="position:absolute;left:5931;top:7386;width:296;height:303;v-text-anchor:middle" arcsize="10923f" fillcolor="white [3212]">
                <v:shadow offset="3pt,3pt" offset2="2pt,2pt"/>
                <v:textbox style="mso-next-textbox:#_x0000_s2825" inset="0,0,0,0">
                  <w:txbxContent>
                    <w:p w14:paraId="568D2228" w14:textId="77777777" w:rsidR="00415BAD" w:rsidRPr="007425A9" w:rsidRDefault="00415BAD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425A9">
                        <w:rPr>
                          <w:sz w:val="18"/>
                          <w:szCs w:val="18"/>
                        </w:rPr>
                        <w:t>-</w:t>
                      </w:r>
                    </w:p>
                  </w:txbxContent>
                </v:textbox>
              </v:roundrect>
            </v:group>
            <v:shape id="_x0000_s2826" type="#_x0000_t202" style="position:absolute;left:6212;top:5297;width:1981;height:1257" stroked="f">
              <v:fill opacity="0"/>
              <v:textbox style="mso-next-textbox:#_x0000_s2826">
                <w:txbxContent>
                  <w:p w14:paraId="44B8F7FB" w14:textId="77777777" w:rsidR="00415BAD" w:rsidRDefault="00415BAD" w:rsidP="00195FF7">
                    <w:r>
                      <w:t xml:space="preserve">Akku </w:t>
                    </w:r>
                    <w:r>
                      <w:br/>
                      <w:t>z.B. 14.4V Li-Ion</w:t>
                    </w:r>
                  </w:p>
                  <w:p w14:paraId="070E3B51" w14:textId="77777777" w:rsidR="00415BAD" w:rsidRDefault="00415BAD" w:rsidP="00195FF7"/>
                  <w:p w14:paraId="480651D1" w14:textId="77777777" w:rsidR="00415BAD" w:rsidRDefault="00415BAD" w:rsidP="00195FF7"/>
                </w:txbxContent>
              </v:textbox>
            </v:shape>
            <v:shape id="_x0000_s2827" type="#_x0000_t202" style="position:absolute;left:1660;top:4431;width:2899;height:440" stroked="f">
              <v:fill opacity="0"/>
              <v:textbox style="mso-next-textbox:#_x0000_s2827">
                <w:txbxContent>
                  <w:p w14:paraId="2C71BEDD" w14:textId="77777777" w:rsidR="00415BAD" w:rsidRPr="00427706" w:rsidRDefault="00415BAD" w:rsidP="00195FF7">
                    <w:pPr>
                      <w:rPr>
                        <w:sz w:val="16"/>
                        <w:szCs w:val="16"/>
                      </w:rPr>
                    </w:pPr>
                    <w:r w:rsidRPr="00427706">
                      <w:rPr>
                        <w:sz w:val="16"/>
                        <w:szCs w:val="16"/>
                      </w:rPr>
                      <w:t>Ansicht von unten</w:t>
                    </w:r>
                  </w:p>
                </w:txbxContent>
              </v:textbox>
            </v:shape>
            <v:group id="_x0000_s2828" style="position:absolute;left:5393;top:4144;width:362;height:900" coordorigin="6008,6683" coordsize="152,435">
              <v:rect id="_x0000_s2829" style="position:absolute;left:6008;top:6683;width:152;height:435" strokeweight="1pt"/>
              <v:shape id="_x0000_s2830" type="#_x0000_t32" style="position:absolute;left:6084;top:6683;width:1;height:435" o:connectortype="straight" strokeweight="1pt"/>
            </v:group>
            <v:shape id="_x0000_s2831" type="#_x0000_t32" style="position:absolute;left:5572;top:5044;width:2;height:252;flip:y" o:connectortype="straight" strokecolor="#c00000" strokeweight="2pt"/>
            <v:shape id="_x0000_s2832" type="#_x0000_t202" style="position:absolute;left:5853;top:4339;width:2792;height:548" filled="f" stroked="f">
              <v:textbox style="mso-next-textbox:#_x0000_s2832" inset="0,0,0,0">
                <w:txbxContent>
                  <w:p w14:paraId="69D914F5" w14:textId="77777777" w:rsidR="00415BAD" w:rsidRPr="00484DA0" w:rsidRDefault="00415BAD" w:rsidP="00484DA0">
                    <w:r>
                      <w:t>Sicherung oder automatische Schutzschaltung im Akku(*)</w:t>
                    </w:r>
                  </w:p>
                  <w:p w14:paraId="4805DDFC" w14:textId="77777777" w:rsidR="00415BAD" w:rsidRPr="00484DA0" w:rsidRDefault="00415BAD" w:rsidP="00484DA0"/>
                </w:txbxContent>
              </v:textbox>
            </v:shape>
            <v:group id="_x0000_s2833" style="position:absolute;left:1439;top:2441;width:2860;height:1727" coordorigin="1439,2441" coordsize="2860,1727">
              <v:rect id="_x0000_s2834" style="position:absolute;left:1439;top:2441;width:2860;height:1727;v-text-anchor:middle" fillcolor="#c2d69b" strokeweight="1pt">
                <v:shadow on="t" opacity=".5" offset="6pt,6pt"/>
              </v:rect>
              <v:roundrect id="_x0000_s2835" style="position:absolute;left:3514;top:2537;width:688;height:256;v-text-anchor:middle" arcsize="10923f" fillcolor="white [3212]" strokeweight="1pt">
                <v:textbox style="mso-next-textbox:#_x0000_s2835" inset="0,0,0,0">
                  <w:txbxContent>
                    <w:p w14:paraId="43429921" w14:textId="77777777" w:rsidR="00415BAD" w:rsidRPr="001B2780" w:rsidRDefault="00415BAD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L2 (-)</w:t>
                      </w:r>
                    </w:p>
                  </w:txbxContent>
                </v:textbox>
              </v:roundrect>
              <v:roundrect id="_x0000_s2836" style="position:absolute;left:3514;top:3138;width:688;height:251;v-text-anchor:middle" arcsize="10923f" fillcolor="white [3212]" strokecolor="black [3213]" strokeweight="1pt">
                <v:textbox style="mso-next-textbox:#_x0000_s2836" inset="0,0,0,0">
                  <w:txbxContent>
                    <w:p w14:paraId="35609E0F" w14:textId="77777777" w:rsidR="00415BAD" w:rsidRPr="001B2780" w:rsidRDefault="00415BAD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(-)</w:t>
                      </w:r>
                    </w:p>
                  </w:txbxContent>
                </v:textbox>
              </v:roundrect>
              <v:roundrect id="_x0000_s2837" style="position:absolute;left:3514;top:2842;width:688;height:219;v-text-anchor:middle" arcsize="10923f" fillcolor="white [3212]" strokeweight="1pt">
                <v:textbox style="mso-next-textbox:#_x0000_s2837" inset="0,0,0,0">
                  <w:txbxContent>
                    <w:p w14:paraId="4D72C40E" w14:textId="77777777" w:rsidR="00415BAD" w:rsidRPr="001B2780" w:rsidRDefault="00415BAD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L1 (-)</w:t>
                      </w:r>
                    </w:p>
                  </w:txbxContent>
                </v:textbox>
              </v:roundrect>
              <v:roundrect id="_x0000_s2838" style="position:absolute;left:3514;top:3480;width:688;height:596;v-text-anchor:middle" arcsize="10923f" fillcolor="red" strokeweight="1pt">
                <v:textbox style="mso-next-textbox:#_x0000_s2838" inset="0,0,0,0">
                  <w:txbxContent>
                    <w:p w14:paraId="6BF5B3CE" w14:textId="77777777" w:rsidR="00415BAD" w:rsidRPr="001B2780" w:rsidRDefault="00415BAD" w:rsidP="00195FF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1B2780">
                        <w:rPr>
                          <w:sz w:val="18"/>
                          <w:szCs w:val="18"/>
                        </w:rPr>
                        <w:t>Akku (+)</w:t>
                      </w:r>
                    </w:p>
                  </w:txbxContent>
                </v:textbox>
              </v:roundrect>
              <v:group id="_x0000_s2839" style="position:absolute;left:1550;top:2537;width:1047;height:708" coordorigin="3217,7261" coordsize="1144,714">
                <v:shape id="_x0000_s2840" type="#_x0000_t32" style="position:absolute;left:3361;top:7263;width:1;height:712" o:connectortype="straight" strokecolor="#666 [1936]" strokeweight="1pt">
                  <v:shadow type="perspective" color="#7f7f7f" opacity=".5" offset="1pt" offset2="-3pt"/>
                </v:shape>
                <v:shape id="_x0000_s2841" type="#_x0000_t32" style="position:absolute;left:3502;top:7263;width:2;height:712" o:connectortype="straight" strokecolor="#666 [1936]" strokeweight="1pt">
                  <v:shadow type="perspective" color="#7f7f7f" opacity=".5" offset="1pt" offset2="-3pt"/>
                </v:shape>
                <v:shape id="_x0000_s2842" type="#_x0000_t32" style="position:absolute;left:3646;top:7266;width:1;height:709" o:connectortype="straight" strokecolor="#666 [1936]" strokeweight="1pt">
                  <v:shadow type="perspective" color="#7f7f7f" opacity=".5" offset="1pt" offset2="-3pt"/>
                </v:shape>
                <v:shape id="_x0000_s2843" type="#_x0000_t32" style="position:absolute;left:3789;top:7263;width:1;height:712" o:connectortype="straight" strokecolor="#666 [1936]" strokeweight="1pt">
                  <v:shadow type="perspective" color="#7f7f7f" opacity=".5" offset="1pt" offset2="-3pt"/>
                </v:shape>
                <v:shape id="_x0000_s2844" type="#_x0000_t32" style="position:absolute;left:3931;top:7263;width:1;height:712" o:connectortype="straight" strokecolor="#666 [1936]" strokeweight="1pt">
                  <v:shadow type="perspective" color="#7f7f7f" opacity=".5" offset="1pt" offset2="-3pt"/>
                </v:shape>
                <v:shape id="_x0000_s2845" type="#_x0000_t32" style="position:absolute;left:4074;top:7266;width:1;height:709" o:connectortype="straight" strokecolor="#666 [1936]" strokeweight="1pt">
                  <v:shadow type="perspective" color="#7f7f7f" opacity=".5" offset="1pt" offset2="-3pt"/>
                </v:shape>
                <v:shape id="_x0000_s2846" type="#_x0000_t32" style="position:absolute;left:4217;top:7261;width:1;height:714" o:connectortype="straight" strokecolor="#666 [1936]" strokeweight="1pt">
                  <v:shadow type="perspective" color="#7f7f7f" opacity=".5" offset="1pt" offset2="-3pt"/>
                </v:shape>
                <v:rect id="_x0000_s2847" style="position:absolute;left:3217;top:7386;width:1144;height:446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oval id="_x0000_s2848" style="position:absolute;left:3217;top:7689;width:141;height:14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oval>
              </v:group>
              <v:group id="_x0000_s2849" style="position:absolute;left:2742;top:2550;width:653;height:714" coordorigin="3359,7112" coordsize="712,720">
                <v:shape id="_x0000_s2850" type="#_x0000_t32" style="position:absolute;left:3714;top:6906;width:1;height:711;rotation:90" o:connectortype="straight" strokecolor="#666 [1936]" strokeweight="1pt">
                  <v:shadow type="perspective" color="#7f7f7f" opacity=".5" offset="1pt" offset2="-3pt"/>
                </v:shape>
                <v:shape id="_x0000_s2851" type="#_x0000_t32" style="position:absolute;left:3715;top:7049;width:2;height:710;rotation:90" o:connectortype="straight" strokecolor="#666 [1936]" strokeweight="1pt">
                  <v:shadow type="perspective" color="#7f7f7f" opacity=".5" offset="1pt" offset2="-3pt"/>
                </v:shape>
                <v:shape id="_x0000_s2852" type="#_x0000_t32" style="position:absolute;left:3716;top:7193;width:1;height:708;rotation:90" o:connectortype="straight" strokecolor="#666 [1936]" strokeweight="1pt">
                  <v:shadow type="perspective" color="#7f7f7f" opacity=".5" offset="1pt" offset2="-3pt"/>
                </v:shape>
                <v:shape id="_x0000_s2853" type="#_x0000_t32" style="position:absolute;left:3714;top:7335;width:1;height:710;rotation:90" o:connectortype="straight" strokecolor="#666 [1936]" strokeweight="1pt">
                  <v:shadow type="perspective" color="#7f7f7f" opacity=".5" offset="1pt" offset2="-3pt"/>
                </v:shape>
                <v:rect id="_x0000_s2854" style="position:absolute;left:3365;top:7249;width:720;height:445;rotation:90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oval id="_x0000_s2855" style="position:absolute;left:3506;top:7120;width:140;height:143;rotation:90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oval>
              </v:group>
              <v:group id="_x0000_s2856" style="position:absolute;left:1615;top:3437;width:1712;height:561" coordorigin="2717,5915" coordsize="1868,566">
                <v:rect id="_x0000_s2857" style="position:absolute;left:2717;top:6049;width:143;height:282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858" style="position:absolute;left:2936;top:6049;width:143;height:28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859" style="position:absolute;left:3147;top:6049;width:142;height:282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860" style="position:absolute;left:3370;top:6049;width:143;height:28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861" style="position:absolute;left:3593;top:6119;width:141;height:284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862" style="position:absolute;left:3803;top:6119;width:144;height:284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863" style="position:absolute;left:3659;top:5915;width:288;height:144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864" style="position:absolute;left:4441;top:6059;width:144;height:28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865" style="position:absolute;left:4085;top:6336;width:287;height:145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  <v:rect id="_x0000_s2866" style="position:absolute;left:4016;top:6049;width:356;height:213" fillcolor="white [3201]" strokecolor="#666 [1936]" strokeweight="1pt">
                  <v:fill color2="#999 [1296]" focusposition="1" focussize="" focus="100%" type="gradient"/>
                  <v:shadow type="perspective" color="#7f7f7f" opacity=".5" offset="1pt" offset2="-3pt"/>
                </v:rect>
              </v:group>
            </v:group>
            <v:shape id="_x0000_s2867" type="#_x0000_t33" style="position:absolute;left:4409;top:3998;width:1165;height:146" o:connectortype="elbow" adj="-81524,-590301,-81524" strokecolor="#c00000" strokeweight="3pt">
              <v:shadow type="perspective" color="#622423" opacity=".5" offset="1pt" offset2="-1pt"/>
            </v:shape>
            <v:shape id="_x0000_s2868" type="#_x0000_t34" style="position:absolute;left:4409;top:2961;width:2083;height:299;rotation:180" o:connectortype="elbow" adj="10795,-616286,-67309" strokeweight="2pt"/>
            <v:shape id="_x0000_s2869" type="#_x0000_t32" style="position:absolute;left:4409;top:3639;width:2090;height:1;rotation:180" o:connectortype="elbow" adj="-67136,-1,-67136" strokecolor="#c00000" strokeweight="2pt"/>
            <v:shape id="_x0000_s2870" type="#_x0000_t34" style="position:absolute;left:3708;top:4022;width:2032;height:629;rotation:90;flip:x" o:connectortype="elbow" adj="74,114044,-46814" strokeweight="2pt"/>
            <v:rect id="_x0000_s2873" style="position:absolute;left:6492;top:2441;width:1615;height:1408" fillcolor="#c2d69b">
              <v:textbox style="mso-next-textbox:#_x0000_s2873">
                <w:txbxContent>
                  <w:p w14:paraId="2F2F4D2A" w14:textId="77777777" w:rsidR="00415BAD" w:rsidRPr="00C56526" w:rsidRDefault="00415BAD" w:rsidP="00195FF7">
                    <w:pPr>
                      <w:jc w:val="center"/>
                    </w:pPr>
                    <w:r w:rsidRPr="00C56526">
                      <w:t>KSQ</w:t>
                    </w:r>
                  </w:p>
                </w:txbxContent>
              </v:textbox>
            </v:rect>
            <v:roundrect id="_x0000_s2875" style="position:absolute;left:6581;top:3550;width:688;height:256;v-text-anchor:middle" arcsize="10923f" fillcolor="white [3212]" strokeweight="1pt">
              <v:textbox style="mso-next-textbox:#_x0000_s2875" inset="0,0,0,0">
                <w:txbxContent>
                  <w:p w14:paraId="2EE20BE8" w14:textId="77777777" w:rsidR="00415BAD" w:rsidRPr="001B2780" w:rsidRDefault="00415BAD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roundrect id="_x0000_s2876" style="position:absolute;left:6581;top:3186;width:688;height:256;v-text-anchor:middle" arcsize="10923f" fillcolor="white [3212]" strokeweight="1pt">
              <v:textbox style="mso-next-textbox:#_x0000_s2876" inset="0,0,0,0">
                <w:txbxContent>
                  <w:p w14:paraId="743796C0" w14:textId="77777777" w:rsidR="00415BAD" w:rsidRPr="001B2780" w:rsidRDefault="00415BAD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(-)</w:t>
                    </w:r>
                  </w:p>
                </w:txbxContent>
              </v:textbox>
            </v:roundrect>
            <v:roundrect id="_x0000_s2877" style="position:absolute;left:7379;top:3186;width:688;height:256;v-text-anchor:middle" arcsize="10923f" fillcolor="white [3212]" strokeweight="1pt">
              <v:textbox style="mso-next-textbox:#_x0000_s2877" inset="0,0,0,0">
                <w:txbxContent>
                  <w:p w14:paraId="5C52C39A" w14:textId="77777777" w:rsidR="00415BAD" w:rsidRPr="001B2780" w:rsidRDefault="00415BAD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Led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(-)</w:t>
                    </w:r>
                  </w:p>
                </w:txbxContent>
              </v:textbox>
            </v:roundrect>
            <v:roundrect id="_x0000_s2878" style="position:absolute;left:7379;top:3550;width:688;height:256;v-text-anchor:middle" arcsize="10923f" fillcolor="white [3212]" strokeweight="1pt">
              <v:textbox style="mso-next-textbox:#_x0000_s2878" inset="0,0,0,0">
                <w:txbxContent>
                  <w:p w14:paraId="6101BD0F" w14:textId="77777777" w:rsidR="00415BAD" w:rsidRPr="001B2780" w:rsidRDefault="00415BAD" w:rsidP="00195FF7">
                    <w:pPr>
                      <w:jc w:val="center"/>
                      <w:rPr>
                        <w:sz w:val="18"/>
                        <w:szCs w:val="18"/>
                      </w:rPr>
                    </w:pPr>
                    <w:r w:rsidRPr="001B2780">
                      <w:rPr>
                        <w:sz w:val="18"/>
                        <w:szCs w:val="18"/>
                      </w:rPr>
                      <w:t>L</w:t>
                    </w:r>
                    <w:r>
                      <w:rPr>
                        <w:sz w:val="18"/>
                        <w:szCs w:val="18"/>
                      </w:rPr>
                      <w:t>ed</w:t>
                    </w:r>
                    <w:r w:rsidRPr="001B2780">
                      <w:rPr>
                        <w:sz w:val="18"/>
                        <w:szCs w:val="18"/>
                      </w:rPr>
                      <w:t xml:space="preserve"> (</w:t>
                    </w:r>
                    <w:r>
                      <w:rPr>
                        <w:sz w:val="18"/>
                        <w:szCs w:val="18"/>
                      </w:rPr>
                      <w:t>+</w:t>
                    </w:r>
                    <w:r w:rsidRPr="001B2780">
                      <w:rPr>
                        <w:sz w:val="18"/>
                        <w:szCs w:val="18"/>
                      </w:rPr>
                      <w:t>)</w:t>
                    </w:r>
                  </w:p>
                </w:txbxContent>
              </v:textbox>
            </v:roundrect>
            <v:group id="_x0000_s2879" style="position:absolute;left:9342;top:3338;width:770;height:953" coordorigin="9359,4871" coordsize="770,953">
              <v:shape id="_x0000_s2880" type="#_x0000_t5" style="position:absolute;left:9359;top:5192;width:438;height:420" strokeweight="2.25pt"/>
              <v:shape id="_x0000_s2881" type="#_x0000_t32" style="position:absolute;left:9759;top:5080;width:260;height:253;flip:y" o:connectortype="straight">
                <v:stroke endarrow="block"/>
              </v:shape>
              <v:shape id="_x0000_s2882" type="#_x0000_t32" style="position:absolute;left:9909;top:5262;width:220;height:236;flip:y" o:connectortype="straight">
                <v:stroke endarrow="block"/>
              </v:shape>
              <v:shape id="_x0000_s2883" type="#_x0000_t32" style="position:absolute;left:9359;top:5192;width:454;height:1" o:connectortype="straight" strokeweight="2.25pt"/>
              <v:shape id="_x0000_s2884" type="#_x0000_t32" style="position:absolute;left:9579;top:4871;width:1;height:953" o:connectortype="straight" strokeweight="2.25pt"/>
            </v:group>
            <v:group id="_x0000_s2885" style="position:absolute;left:9342;top:4133;width:770;height:953" coordorigin="9359,4871" coordsize="770,953">
              <v:shape id="_x0000_s2886" type="#_x0000_t5" style="position:absolute;left:9359;top:5192;width:438;height:420" strokeweight="2.25pt"/>
              <v:shape id="_x0000_s2887" type="#_x0000_t32" style="position:absolute;left:9759;top:5080;width:260;height:253;flip:y" o:connectortype="straight">
                <v:stroke endarrow="block"/>
              </v:shape>
              <v:shape id="_x0000_s2888" type="#_x0000_t32" style="position:absolute;left:9909;top:5262;width:220;height:236;flip:y" o:connectortype="straight">
                <v:stroke endarrow="block"/>
              </v:shape>
              <v:shape id="_x0000_s2889" type="#_x0000_t32" style="position:absolute;left:9359;top:5192;width:454;height:1" o:connectortype="straight" strokeweight="2.25pt"/>
              <v:shape id="_x0000_s2890" type="#_x0000_t32" style="position:absolute;left:9579;top:4871;width:1;height:953" o:connectortype="straight" strokeweight="2.25pt"/>
            </v:group>
            <v:group id="_x0000_s2891" style="position:absolute;left:9342;top:4887;width:770;height:953" coordorigin="9359,4871" coordsize="770,953">
              <v:shape id="_x0000_s2892" type="#_x0000_t5" style="position:absolute;left:9359;top:5192;width:438;height:420" strokeweight="2.25pt"/>
              <v:shape id="_x0000_s2893" type="#_x0000_t32" style="position:absolute;left:9759;top:5080;width:260;height:253;flip:y" o:connectortype="straight">
                <v:stroke endarrow="block"/>
              </v:shape>
              <v:shape id="_x0000_s2894" type="#_x0000_t32" style="position:absolute;left:9909;top:5262;width:220;height:236;flip:y" o:connectortype="straight">
                <v:stroke endarrow="block"/>
              </v:shape>
              <v:shape id="_x0000_s2895" type="#_x0000_t32" style="position:absolute;left:9359;top:5192;width:454;height:1" o:connectortype="straight" strokeweight="2.25pt"/>
              <v:shape id="_x0000_s2896" type="#_x0000_t32" style="position:absolute;left:9579;top:4871;width:1;height:953" o:connectortype="straight" strokeweight="2.25pt"/>
            </v:group>
            <v:shape id="_x0000_s2897" type="#_x0000_t32" style="position:absolute;left:8193;top:3321;width:1370;height:1;flip:x" o:connectortype="straight" strokeweight="2.25pt"/>
            <v:shape id="_x0000_s2898" type="#_x0000_t34" style="position:absolute;left:7431;top:4402;width:2200;height:676;rotation:90;flip:x" o:connectortype="elbow" adj="-275,116148,-80440" strokeweight="2.25pt"/>
            <v:shape id="_x0000_s2899" type="#_x0000_t32" style="position:absolute;left:8869;top:5825;width:694;height:15;flip:x" o:connectortype="straight" strokeweight="2.25pt"/>
            <v:shape id="_x0000_s2900" type="#_x0000_t202" style="position:absolute;left:1439;top:5723;width:3120;height:1252" stroked="f">
              <v:fill opacity="0"/>
              <v:textbox style="mso-next-textbox:#_x0000_s2900">
                <w:txbxContent>
                  <w:p w14:paraId="26F0775D" w14:textId="77777777" w:rsidR="00415BAD" w:rsidRPr="00195FF7" w:rsidRDefault="00415BAD" w:rsidP="00195FF7">
                    <w:pPr>
                      <w:rPr>
                        <w:sz w:val="20"/>
                        <w:szCs w:val="20"/>
                      </w:rPr>
                    </w:pPr>
                    <w:r w:rsidRPr="00195FF7">
                      <w:rPr>
                        <w:sz w:val="20"/>
                        <w:szCs w:val="20"/>
                      </w:rPr>
                      <w:t>Softstart muss für den jeweiligen Ausgang deaktiviert sein</w:t>
                    </w:r>
                    <w:r>
                      <w:rPr>
                        <w:sz w:val="20"/>
                        <w:szCs w:val="20"/>
                      </w:rPr>
                      <w:t xml:space="preserve"> und die Helligkeit auf 0% (An) oder 100% (Aus)  gestellt werden.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7F4F8360" w14:textId="77777777" w:rsidR="00195FF7" w:rsidRDefault="00CA0031" w:rsidP="00195FF7">
      <w:pPr>
        <w:pStyle w:val="KeinLeerraum"/>
      </w:pPr>
      <w:r>
        <w:rPr>
          <w:b/>
          <w:color w:val="FF0000"/>
        </w:rPr>
        <w:t>Hinweis</w:t>
      </w:r>
      <w:r w:rsidRPr="0095581A">
        <w:rPr>
          <w:b/>
          <w:color w:val="FF0000"/>
        </w:rPr>
        <w:t>:</w:t>
      </w:r>
      <w:r>
        <w:br/>
        <w:t>Bitte auch die Hinweise zum Anschlussbeispiel für Halogenlampen beachten.</w:t>
      </w:r>
    </w:p>
    <w:p w14:paraId="286FFECD" w14:textId="77777777" w:rsidR="00D361CB" w:rsidRDefault="00D361CB" w:rsidP="00195FF7">
      <w:pPr>
        <w:pStyle w:val="KeinLeerraum"/>
      </w:pPr>
    </w:p>
    <w:p w14:paraId="6B8EBACA" w14:textId="77777777" w:rsidR="00484DA0" w:rsidRDefault="00484DA0" w:rsidP="00195FF7">
      <w:pPr>
        <w:pStyle w:val="KeinLeerraum"/>
      </w:pPr>
      <w:r>
        <w:t>Bedingung für eine gute Funktion:</w:t>
      </w:r>
    </w:p>
    <w:p w14:paraId="5DA0B9B0" w14:textId="77777777" w:rsidR="00484DA0" w:rsidRDefault="00484DA0" w:rsidP="00195FF7">
      <w:pPr>
        <w:pStyle w:val="KeinLeerraum"/>
      </w:pPr>
      <w:r>
        <w:t>Der PWM-Pin der  KSQ muss Low-Aktiv (Led aus, wenn PWM-Pin auf Masse gelegt wird) und mit einer PWM-Frequenz von ca. 250Hz) ansteuerbar sein.</w:t>
      </w:r>
    </w:p>
    <w:p w14:paraId="7A007AC3" w14:textId="77777777" w:rsidR="00484DA0" w:rsidRDefault="00484DA0" w:rsidP="00195FF7">
      <w:pPr>
        <w:pStyle w:val="KeinLeerraum"/>
      </w:pPr>
    </w:p>
    <w:p w14:paraId="7F728545" w14:textId="77777777" w:rsidR="00484DA0" w:rsidRDefault="00484DA0" w:rsidP="00195FF7">
      <w:pPr>
        <w:pStyle w:val="KeinLeerraum"/>
      </w:pPr>
      <w:r>
        <w:t xml:space="preserve">Bei KSQs, die mittels </w:t>
      </w:r>
      <w:proofErr w:type="spellStart"/>
      <w:r>
        <w:t>Poti</w:t>
      </w:r>
      <w:proofErr w:type="spellEnd"/>
      <w:r>
        <w:t xml:space="preserve"> gedimmt werden können, muss evtl. ein Tiefpassfilter in die Ansteuerleitung, um die KSQ mit einer konstanten Ansteuerspannung zu versorgen.</w:t>
      </w:r>
    </w:p>
    <w:p w14:paraId="676FA0A0" w14:textId="77777777" w:rsidR="00CB39EB" w:rsidRDefault="00CB39EB" w:rsidP="00195FF7">
      <w:pPr>
        <w:pStyle w:val="KeinLeerraum"/>
      </w:pPr>
    </w:p>
    <w:p w14:paraId="4071FE01" w14:textId="77777777" w:rsidR="00CB39EB" w:rsidRDefault="00CB39EB" w:rsidP="00195FF7">
      <w:pPr>
        <w:pStyle w:val="KeinLeerraum"/>
      </w:pPr>
      <w:r>
        <w:t>Varianten mit einer Halogen und einer KSQ,  oder 2 KSQs ist ohne Probleme möglich.</w:t>
      </w:r>
    </w:p>
    <w:p w14:paraId="702A4B12" w14:textId="77777777" w:rsidR="00497A6E" w:rsidRDefault="00497A6E" w:rsidP="00497A6E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</w:p>
    <w:p w14:paraId="218EE229" w14:textId="77777777" w:rsidR="000D7C98" w:rsidRDefault="007B67EB" w:rsidP="002E0636">
      <w:pPr>
        <w:pStyle w:val="berschrift1"/>
        <w:numPr>
          <w:ilvl w:val="0"/>
          <w:numId w:val="16"/>
        </w:numPr>
        <w:tabs>
          <w:tab w:val="left" w:pos="426"/>
        </w:tabs>
        <w:ind w:left="0" w:firstLine="0"/>
      </w:pPr>
      <w:bookmarkStart w:id="34" w:name="_Toc163036630"/>
      <w:bookmarkStart w:id="35" w:name="_Toc222055634"/>
      <w:bookmarkEnd w:id="19"/>
      <w:r>
        <w:lastRenderedPageBreak/>
        <w:t>Wasserdichte Verpackung der Steuerung</w:t>
      </w:r>
      <w:r w:rsidR="00B41DD4">
        <w:t xml:space="preserve"> (Vorschlag)</w:t>
      </w:r>
      <w:bookmarkEnd w:id="34"/>
      <w:bookmarkEnd w:id="35"/>
    </w:p>
    <w:p w14:paraId="0186F2AD" w14:textId="77777777" w:rsidR="005A7458" w:rsidRDefault="00BE6A72" w:rsidP="002E0636">
      <w:pPr>
        <w:pStyle w:val="KeinLeerraum"/>
        <w:numPr>
          <w:ilvl w:val="0"/>
          <w:numId w:val="9"/>
        </w:numPr>
      </w:pPr>
      <w:r>
        <w:t>Kabel anlöten.</w:t>
      </w:r>
      <w:r>
        <w:br/>
        <w:t>Dabei darauf achten, dass die Kabelstränge möglichst kompakt zusammenliegen.</w:t>
      </w:r>
      <w:r>
        <w:br/>
      </w:r>
      <w:r w:rsidR="00614579">
        <w:pict>
          <v:group id="_x0000_s1658" editas="canvas" style="position:absolute;left:0;text-align:left;margin-left:0;margin-top:26.85pt;width:450.45pt;height:50pt;z-index:251658240;mso-position-horizontal:center;mso-position-horizontal-relative:text;mso-position-vertical-relative:text" coordorigin="2314,630" coordsize="7189,797" o:allowoverlap="f">
            <o:lock v:ext="edit" aspectratio="t"/>
            <v:shape id="_x0000_s1659" type="#_x0000_t75" style="position:absolute;left:2314;top:630;width:7189;height:797" o:preferrelative="f">
              <v:fill o:detectmouseclick="t"/>
              <v:path o:extrusionok="t" o:connecttype="none"/>
              <o:lock v:ext="edit" text="t"/>
            </v:shape>
            <v:group id="_x0000_s3063" style="position:absolute;left:3224;top:774;width:2287;height:580" coordorigin="3224,774" coordsize="2287,580">
              <v:rect id="_x0000_s1663" style="position:absolute;left:3224;top:1137;width:2287;height:145" fillcolor="#5a5a5a"/>
              <v:rect id="_x0000_s1665" style="position:absolute;left:3773;top:847;width:815;height:290" fillcolor="gray [1629]"/>
              <v:rect id="_x0000_s1666" style="position:absolute;left:4694;top:992;width:327;height:145"/>
              <v:rect id="_x0000_s1668" style="position:absolute;left:3860;top:774;width:655;height:73" fillcolor="#bfbfbf [2412]"/>
              <v:rect id="_x0000_s1669" style="position:absolute;left:3307;top:1282;width:897;height:72" fillcolor="black [3213]"/>
              <v:rect id="_x0000_s1670" style="position:absolute;left:4285;top:1282;width:326;height:72" fillcolor="black [3213]"/>
            </v:group>
            <v:group id="_x0000_s3062" style="position:absolute;left:4694;top:1282;width:3185;height:145" coordorigin="4694,1282" coordsize="3185,145">
              <v:rect id="_x0000_s1671" style="position:absolute;left:5022;top:1282;width:2776;height:145" fillcolor="red">
                <v:fill color2="white [3212]" focusposition=".5,.5" focussize="" focus="100%" type="gradient"/>
              </v:rect>
              <v:rect id="_x0000_s1672" style="position:absolute;left:4694;top:1282;width:328;height:72" fillcolor="#c60"/>
              <v:oval id="_x0000_s1661" style="position:absolute;left:7716;top:1282;width:163;height:145" fillcolor="red">
                <v:fill color2="white [3212]" rotate="t" focus="100%" type="gradient"/>
              </v:oval>
            </v:group>
            <w10:wrap type="topAndBottom"/>
          </v:group>
        </w:pict>
      </w:r>
    </w:p>
    <w:p w14:paraId="311877AB" w14:textId="77777777" w:rsidR="00366F08" w:rsidRDefault="00614579" w:rsidP="002E0636">
      <w:pPr>
        <w:pStyle w:val="KeinLeerraum"/>
        <w:numPr>
          <w:ilvl w:val="0"/>
          <w:numId w:val="9"/>
        </w:numPr>
      </w:pPr>
      <w:r>
        <w:pict>
          <v:group id="_x0000_s1562" editas="canvas" style="position:absolute;left:0;text-align:left;margin-left:36pt;margin-top:17.35pt;width:450.45pt;height:61.7pt;z-index:251659264" coordorigin="2314,1335" coordsize="7189,984">
            <o:lock v:ext="edit" aspectratio="t"/>
            <v:shape id="_x0000_s1563" type="#_x0000_t75" style="position:absolute;left:2314;top:1335;width:7189;height:984" o:preferrelative="f">
              <v:fill o:detectmouseclick="t"/>
              <v:path o:extrusionok="t" o:connecttype="none"/>
              <o:lock v:ext="edit" text="t"/>
            </v:shape>
            <v:shape id="_x0000_s1607" type="#_x0000_t202" style="position:absolute;left:6655;top:1429;width:1144;height:217" filled="f" stroked="f">
              <v:textbox style="mso-next-textbox:#_x0000_s1607" inset="1mm,0,0,0">
                <w:txbxContent>
                  <w:p w14:paraId="4C3F7AC5" w14:textId="77777777" w:rsidR="00415BAD" w:rsidRDefault="00415BAD" w:rsidP="00484DA0">
                    <w:r>
                      <w:t>Heißkleber</w:t>
                    </w:r>
                  </w:p>
                </w:txbxContent>
              </v:textbox>
            </v:shape>
            <v:group id="_x0000_s2098" style="position:absolute;left:4754;top:1764;width:1354;height:454" coordorigin="4754,1764" coordsize="1354,454">
              <v:shape id="_x0000_s1604" style="position:absolute;left:4754;top:1935;width:1354;height:283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1697,355" path="m130,r,91l539,91r,90l1558,182v139,23,40,120,-182,140hhc1190,336,450,355,225,301hbc,247,44,50,28,hal130,xe" fillcolor="#8db3e2">
                <v:path arrowok="t"/>
              </v:shape>
              <v:shape id="_x0000_s2097" style="position:absolute;left:5511;top:1764;width:570;height:171;mso-wrap-distance-left:9pt;mso-wrap-distance-top:0;mso-wrap-distance-right:9pt;mso-wrap-distance-bottom:0;mso-position-horizontal:absolute;mso-position-horizontal-relative:text;mso-position-vertical:absolute;mso-position-vertical-relative:text;mso-width-relative:page;mso-height-relative:page" coordsize="715,215" path="m,34c45,,187,,276,10hhc367,10,489,51,534,96v45,45,181,74,75,108hal7,215,,34hbxe" fillcolor="#8db3e2">
                <v:path arrowok="t"/>
              </v:shape>
            </v:group>
            <v:group id="_x0000_s3064" style="position:absolute;left:3386;top:1428;width:2287;height:580" coordorigin="3224,774" coordsize="2287,580">
              <v:rect id="_x0000_s3065" style="position:absolute;left:3224;top:1137;width:2287;height:145" fillcolor="#5a5a5a"/>
              <v:rect id="_x0000_s3066" style="position:absolute;left:3773;top:847;width:815;height:290" fillcolor="gray [1629]"/>
              <v:rect id="_x0000_s3067" style="position:absolute;left:4694;top:992;width:327;height:145"/>
              <v:rect id="_x0000_s3068" style="position:absolute;left:3860;top:774;width:655;height:73" fillcolor="#bfbfbf [2412]"/>
              <v:rect id="_x0000_s3069" style="position:absolute;left:3307;top:1282;width:897;height:72" fillcolor="black [3213]"/>
              <v:rect id="_x0000_s3070" style="position:absolute;left:4285;top:1282;width:326;height:72" fillcolor="black [3213]"/>
            </v:group>
            <v:group id="_x0000_s3071" style="position:absolute;left:4857;top:1935;width:3185;height:145" coordorigin="4694,1282" coordsize="3185,145">
              <v:rect id="_x0000_s3072" style="position:absolute;left:5022;top:1282;width:2776;height:145" fillcolor="red">
                <v:fill color2="white [3212]" focusposition=".5,.5" focussize="" focus="100%" type="gradient"/>
              </v:rect>
              <v:rect id="_x0000_s3073" style="position:absolute;left:4694;top:1282;width:328;height:72" fillcolor="#c60"/>
              <v:oval id="_x0000_s3074" style="position:absolute;left:7716;top:1282;width:163;height:145" fillcolor="red">
                <v:fill color2="white [3212]" rotate="t" focus="100%" type="gradient"/>
              </v:oval>
            </v:group>
            <v:shape id="_x0000_s1606" type="#_x0000_t32" style="position:absolute;left:5937;top:1538;width:718;height:303;flip:y" o:connectortype="straight">
              <v:stroke startarrow="block"/>
            </v:shape>
            <w10:wrap type="topAndBottom"/>
          </v:group>
        </w:pict>
      </w:r>
      <w:r w:rsidR="00BE6A72">
        <w:t>Kabel mit Heißkleber fixieren.</w:t>
      </w:r>
      <w:r w:rsidR="005A7458">
        <w:br/>
        <w:t>Noch während der Kleber flüssig ist, sofort mit Schritt 3 weitermachen!</w:t>
      </w:r>
    </w:p>
    <w:p w14:paraId="12B3A408" w14:textId="77777777" w:rsidR="005A7458" w:rsidRDefault="005A7458" w:rsidP="005A7458">
      <w:pPr>
        <w:pStyle w:val="KeinLeerraum"/>
        <w:ind w:left="720"/>
      </w:pPr>
    </w:p>
    <w:p w14:paraId="10A87BC5" w14:textId="77777777" w:rsidR="00366F08" w:rsidRDefault="00614579" w:rsidP="002E0636">
      <w:pPr>
        <w:pStyle w:val="KeinLeerraum"/>
        <w:numPr>
          <w:ilvl w:val="0"/>
          <w:numId w:val="9"/>
        </w:numPr>
      </w:pPr>
      <w:r>
        <w:pict>
          <v:group id="_x0000_s2045" editas="canvas" style="position:absolute;left:0;text-align:left;margin-left:1.5pt;margin-top:87pt;width:450.45pt;height:81.95pt;z-index:251660288" coordorigin="2314,920" coordsize="7189,1306">
            <o:lock v:ext="edit" aspectratio="t"/>
            <v:shape id="_x0000_s2046" type="#_x0000_t75" style="position:absolute;left:2314;top:920;width:7189;height:1306" o:preferrelative="f">
              <v:fill o:detectmouseclick="t"/>
              <v:path o:extrusionok="t" o:connecttype="none"/>
              <o:lock v:ext="edit" text="t"/>
            </v:shape>
            <v:group id="_x0000_s2054" style="position:absolute;left:5187;top:1717;width:1959;height:509" coordorigin="5219,1790" coordsize="1742,435">
              <v:oval id="_x0000_s2055" style="position:absolute;left:6598;top:1790;width:363;height:435" fillcolor="black [3213]"/>
              <v:oval id="_x0000_s2056" style="position:absolute;left:6598;top:1862;width:291;height:290"/>
              <v:rect id="_x0000_s2057" style="position:absolute;left:5219;top:1790;width:1597;height:435"/>
              <v:rect id="_x0000_s2058" style="position:absolute;left:5219;top:1790;width:1597;height:72" fillcolor="black [3213]"/>
              <v:rect id="_x0000_s2059" style="position:absolute;left:5219;top:2152;width:1597;height:73" fillcolor="black [3213]"/>
            </v:group>
            <v:shape id="_x0000_s2087" style="position:absolute;left:4770;top:1890;width:1067;height:262" coordsize="1190,273" path="m98,r,91l462,91r,91l1190,182r,91l197,269c,224,23,45,7,l98,xe" fillcolor="#8db3e2">
              <v:path arrowok="t"/>
            </v:shape>
            <v:rect id="_x0000_s2088" style="position:absolute;left:5516;top:1801;width:321;height:130" fillcolor="#8db3e2"/>
            <v:shape id="_x0000_s2091" type="#_x0000_t32" style="position:absolute;left:6730;top:1283;width:583;height:753;flip:x" o:connectortype="straight">
              <v:stroke endarrow="block"/>
            </v:shape>
            <v:shape id="_x0000_s2092" type="#_x0000_t202" style="position:absolute;left:7313;top:920;width:2117;height:726" filled="f" stroked="f">
              <v:textbox style="mso-next-textbox:#_x0000_s2092" inset="1mm,0,0,0">
                <w:txbxContent>
                  <w:p w14:paraId="045B7645" w14:textId="77777777" w:rsidR="00415BAD" w:rsidRDefault="00415BAD" w:rsidP="00484DA0">
                    <w:r>
                      <w:t>Schrumpfschlauch</w:t>
                    </w:r>
                    <w:r>
                      <w:br/>
                      <w:t>z.B. 3cm Ø6,4mm schwarz</w:t>
                    </w:r>
                  </w:p>
                </w:txbxContent>
              </v:textbox>
            </v:shape>
            <v:group id="_x0000_s3076" style="position:absolute;left:3388;top:1424;width:2287;height:579" coordorigin="3224,774" coordsize="2287,580">
              <v:rect id="_x0000_s3077" style="position:absolute;left:3224;top:1137;width:2287;height:145" fillcolor="#5a5a5a"/>
              <v:rect id="_x0000_s3078" style="position:absolute;left:3773;top:847;width:815;height:290" fillcolor="gray [1629]"/>
              <v:rect id="_x0000_s3079" style="position:absolute;left:4694;top:992;width:327;height:145"/>
              <v:rect id="_x0000_s3080" style="position:absolute;left:3860;top:774;width:655;height:73" fillcolor="#bfbfbf [2412]"/>
              <v:rect id="_x0000_s3081" style="position:absolute;left:3307;top:1282;width:897;height:72" fillcolor="black [3213]"/>
              <v:rect id="_x0000_s3082" style="position:absolute;left:4285;top:1282;width:326;height:72" fillcolor="black [3213]"/>
            </v:group>
            <v:group id="_x0000_s3083" style="position:absolute;left:4859;top:1932;width:3184;height:145" coordorigin="4694,1282" coordsize="3185,145">
              <v:rect id="_x0000_s3084" style="position:absolute;left:5022;top:1282;width:2776;height:145" fillcolor="red">
                <v:fill color2="white [3212]" focusposition=".5,.5" focussize="" focus="100%" type="gradient"/>
              </v:rect>
              <v:rect id="_x0000_s3085" style="position:absolute;left:4694;top:1282;width:328;height:72" fillcolor="#c60"/>
              <v:oval id="_x0000_s3086" style="position:absolute;left:7716;top:1282;width:163;height:145" fillcolor="red">
                <v:fill color2="white [3212]" rotate="t" focus="100%" type="gradient"/>
              </v:oval>
            </v:group>
            <w10:wrap type="topAndBottom"/>
          </v:group>
        </w:pict>
      </w:r>
      <w:r w:rsidR="00BE6A72">
        <w:t>Erste Lage Schrumpfschlauch überziehen.</w:t>
      </w:r>
      <w:r w:rsidR="00BE6A72">
        <w:br/>
        <w:t xml:space="preserve">Der Heißkleber </w:t>
      </w:r>
      <w:r w:rsidR="00092AE1">
        <w:t>muss noch sehr weich sein, damit die Zwischenräume der Kabel dicht sind</w:t>
      </w:r>
      <w:r w:rsidR="00BE6A72">
        <w:t>.</w:t>
      </w:r>
      <w:r w:rsidR="00BE6A72">
        <w:br/>
      </w:r>
      <w:r w:rsidR="00BE6A72">
        <w:br/>
      </w:r>
      <w:r w:rsidR="00BE6A72" w:rsidRPr="00BE6A72">
        <w:rPr>
          <w:b/>
          <w:color w:val="FF0000"/>
        </w:rPr>
        <w:t>ACHTUNG</w:t>
      </w:r>
      <w:r w:rsidR="00BE6A72" w:rsidRPr="00BE6A72">
        <w:rPr>
          <w:b/>
          <w:color w:val="FF0000"/>
        </w:rPr>
        <w:br/>
      </w:r>
      <w:r w:rsidR="00BE6A72">
        <w:t>Die erste Lage ist sehr wichtig für die Abdichtung gegen Wasser!</w:t>
      </w:r>
      <w:r w:rsidR="005A7458">
        <w:br/>
        <w:t>Nach dem Schrumpfen sollte kein Zwischenraum frei bleiben.</w:t>
      </w:r>
      <w:r w:rsidR="00BE6A72">
        <w:br/>
      </w:r>
    </w:p>
    <w:p w14:paraId="2AA100E2" w14:textId="77777777" w:rsidR="00092AE1" w:rsidRDefault="00BE6A72" w:rsidP="002E0636">
      <w:pPr>
        <w:pStyle w:val="KeinLeerraum"/>
        <w:numPr>
          <w:ilvl w:val="0"/>
          <w:numId w:val="9"/>
        </w:numPr>
      </w:pPr>
      <w:r>
        <w:t xml:space="preserve">Transparenten Schrumpfschlauch zur </w:t>
      </w:r>
      <w:r w:rsidR="00CA0031">
        <w:t>Hälfte</w:t>
      </w:r>
      <w:r>
        <w:t xml:space="preserve"> über die Schaltung ziehen.</w:t>
      </w:r>
      <w:r>
        <w:br/>
        <w:t>Zusammenschrumpfen und das Ende unter der Schaltung zurückbiegen.</w:t>
      </w:r>
      <w:r>
        <w:br/>
      </w:r>
      <w:r w:rsidR="00614579">
        <w:pict>
          <v:group id="_x0000_s1997" editas="canvas" style="width:441.35pt;height:106.7pt;mso-position-horizontal-relative:char;mso-position-vertical-relative:line" coordorigin="2314,894" coordsize="7044,1700">
            <o:lock v:ext="edit" aspectratio="t"/>
            <v:shape id="_x0000_s1998" type="#_x0000_t75" style="position:absolute;left:2314;top:894;width:7044;height:1700" o:preferrelative="f">
              <v:fill o:detectmouseclick="t"/>
              <v:path o:extrusionok="t" o:connecttype="none"/>
              <o:lock v:ext="edit" text="t"/>
            </v:shape>
            <v:shape id="_x0000_s2016" style="position:absolute;left:3133;top:1440;width:3045;height:1154" coordsize="3816,1448" path="m3806,498l2896,488c2639,431,2533,218,2266,158,1999,98,1496,66,1296,128hhc1036,160,1204,455,1066,528hbc934,606,658,526,506,598hhc428,734,124,815,155,959v32,144,79,276,461,412hgl3804,1376hal3804,1443r-3021,5hhc168,1385,228,1207,114,1063,,919,192,727,356,568hbc500,462,828,511,976,428v148,-83,50,-302,270,-360hhc1623,,1993,26,2296,78hbc2599,130,2813,323,3066,378hal3816,408r-10,90xe" fillcolor="#daeef3">
              <v:path arrowok="t"/>
            </v:shape>
            <v:shape id="_x0000_s2093" type="#_x0000_t202" style="position:absolute;left:5843;top:894;width:3515;height:652" filled="f" stroked="f">
              <v:textbox style="mso-next-textbox:#_x0000_s2093;mso-fit-shape-to-text:t" inset="1mm,0,0,0">
                <w:txbxContent>
                  <w:p w14:paraId="56FE8FCB" w14:textId="77777777" w:rsidR="00415BAD" w:rsidRDefault="00415BAD" w:rsidP="005A7458">
                    <w:r>
                      <w:t>Transparenter Schrumpfschlauch</w:t>
                    </w:r>
                    <w:r>
                      <w:br/>
                      <w:t>z.B. 7cm Ø12mm fluoreszierend</w:t>
                    </w:r>
                  </w:p>
                </w:txbxContent>
              </v:textbox>
            </v:shape>
            <v:shape id="_x0000_s2094" type="#_x0000_t32" style="position:absolute;left:4965;top:1142;width:707;height:360;flip:x" o:connectortype="straight">
              <v:stroke endarrow="block"/>
            </v:shape>
            <v:group id="_x0000_s3107" style="position:absolute;left:5354;top:1871;width:1959;height:508" coordorigin="5219,1790" coordsize="1742,435">
              <v:oval id="_x0000_s3108" style="position:absolute;left:6598;top:1790;width:363;height:435" fillcolor="black [3213]"/>
              <v:oval id="_x0000_s3109" style="position:absolute;left:6598;top:1862;width:291;height:290"/>
              <v:rect id="_x0000_s3110" style="position:absolute;left:5219;top:1790;width:1597;height:435"/>
              <v:rect id="_x0000_s3111" style="position:absolute;left:5219;top:1790;width:1597;height:72" fillcolor="black [3213]"/>
              <v:rect id="_x0000_s3112" style="position:absolute;left:5219;top:2152;width:1597;height:73" fillcolor="black [3213]"/>
            </v:group>
            <v:shape id="_x0000_s3113" style="position:absolute;left:4938;top:2044;width:1067;height:261" coordsize="1190,273" path="m98,r,91l462,91r,91l1190,182r,91l197,269c,224,23,45,7,l98,xe" fillcolor="#8db3e2">
              <v:path arrowok="t"/>
            </v:shape>
            <v:rect id="_x0000_s3114" style="position:absolute;left:5684;top:1956;width:321;height:128" fillcolor="#8db3e2"/>
            <v:group id="_x0000_s3116" style="position:absolute;left:3556;top:1578;width:2287;height:578" coordorigin="3224,774" coordsize="2287,580">
              <v:rect id="_x0000_s3117" style="position:absolute;left:3224;top:1137;width:2287;height:145" fillcolor="#5a5a5a"/>
              <v:rect id="_x0000_s3118" style="position:absolute;left:3773;top:847;width:815;height:290" fillcolor="gray [1629]"/>
              <v:rect id="_x0000_s3119" style="position:absolute;left:4694;top:992;width:327;height:145"/>
              <v:rect id="_x0000_s3120" style="position:absolute;left:3860;top:774;width:655;height:73" fillcolor="#bfbfbf [2412]"/>
              <v:rect id="_x0000_s3121" style="position:absolute;left:3307;top:1282;width:897;height:72" fillcolor="black [3213]"/>
              <v:rect id="_x0000_s3122" style="position:absolute;left:4285;top:1282;width:326;height:72" fillcolor="black [3213]"/>
            </v:group>
            <v:group id="_x0000_s3123" style="position:absolute;left:5026;top:2085;width:3184;height:145" coordorigin="4694,1282" coordsize="3185,145">
              <v:rect id="_x0000_s3124" style="position:absolute;left:5022;top:1282;width:2776;height:145" fillcolor="red">
                <v:fill color2="white [3212]" focusposition=".5,.5" focussize="" focus="100%" type="gradient"/>
              </v:rect>
              <v:rect id="_x0000_s3125" style="position:absolute;left:4694;top:1282;width:328;height:72" fillcolor="#c60"/>
              <v:oval id="_x0000_s3126" style="position:absolute;left:7716;top:1282;width:163;height:145" fillcolor="red">
                <v:fill color2="white [3212]" rotate="t" focus="100%" type="gradient"/>
              </v:oval>
            </v:group>
            <v:shape id="_x0000_s2017" style="position:absolute;left:3345;top:2030;width:2821;height:489" coordsize="3535,614" path="m41,98hhc54,61,,78,171,39,342,,295,174,633,219hal2260,225hbc2605,258,2491,391,2703,425hal3535,425r,91l2703,516hbc2488,485,2589,360,2245,328hal639,321hbc295,293,239,144,181,159hhc139,179,138,316,287,409v149,93,142,107,667,121hal3532,530r-1,75l955,599hbc526,598,1082,614,961,599,840,584,383,591,230,507hhc61,386,28,135,41,98xe" fillcolor="#daeef3">
              <v:path arrowok="t"/>
            </v:shape>
            <w10:wrap type="none"/>
            <w10:anchorlock/>
          </v:group>
        </w:pict>
      </w:r>
      <w:r w:rsidR="005A7458">
        <w:br/>
      </w:r>
    </w:p>
    <w:p w14:paraId="7DABA4CB" w14:textId="77777777" w:rsidR="00BE6A72" w:rsidRDefault="00BE6A72" w:rsidP="002E0636">
      <w:pPr>
        <w:pStyle w:val="KeinLeerraum"/>
        <w:numPr>
          <w:ilvl w:val="0"/>
          <w:numId w:val="9"/>
        </w:numPr>
      </w:pPr>
      <w:r>
        <w:t>Dritte Lage Schrumpfschlauch von der Kabelseite über die Enden des transparenten Sch</w:t>
      </w:r>
      <w:r w:rsidR="00092AE1">
        <w:t>r</w:t>
      </w:r>
      <w:r>
        <w:t>umpfschlauches ziehen.</w:t>
      </w:r>
      <w:r>
        <w:br/>
        <w:t>Dabei sollte stark schrumpfender Schlauch (Schrumpfrate mind. 3 zu 1) verwendet werden.</w:t>
      </w:r>
    </w:p>
    <w:p w14:paraId="3CDDFB44" w14:textId="77777777" w:rsidR="004108F6" w:rsidRDefault="00614579">
      <w:r>
        <w:pict>
          <v:group id="_x0000_s1610" editas="canvas" style="width:435.8pt;height:113.35pt;mso-position-horizontal-relative:char;mso-position-vertical-relative:line" coordorigin="2314,710" coordsize="6955,1805">
            <o:lock v:ext="edit" aspectratio="t"/>
            <v:shape id="_x0000_s1611" type="#_x0000_t75" style="position:absolute;left:2314;top:710;width:6955;height:1805" o:preferrelative="f">
              <v:fill o:detectmouseclick="t"/>
              <v:path o:extrusionok="t" o:connecttype="none"/>
              <o:lock v:ext="edit" text="t"/>
            </v:shape>
            <v:shape id="_x0000_s1631" style="position:absolute;left:5512;top:1490;width:2731;height:1025" coordsize="3044,1465" path="m13,96r2514,c2951,309,2981,1156,2560,1371l,1383r,82l2598,1459c3034,1217,3044,254,2613,11l13,r,96xe" fillcolor="black [3213]">
              <v:path arrowok="t"/>
            </v:shape>
            <v:shape id="_x0000_s2095" type="#_x0000_t202" style="position:absolute;left:5582;top:710;width:3687;height:403" filled="f" stroked="f">
              <v:textbox style="mso-next-textbox:#_x0000_s2095" inset="1mm,0,0,0">
                <w:txbxContent>
                  <w:p w14:paraId="5411E998" w14:textId="77777777" w:rsidR="00415BAD" w:rsidRDefault="00415BAD" w:rsidP="005A7458">
                    <w:r>
                      <w:t>Schrumpfschlauch</w:t>
                    </w:r>
                    <w:r>
                      <w:br/>
                      <w:t>z.B. 4cm Ø9,5mm schwarz hohe Schrumpfung (3:1)</w:t>
                    </w:r>
                  </w:p>
                </w:txbxContent>
              </v:textbox>
            </v:shape>
            <v:shape id="_x0000_s2096" type="#_x0000_t32" style="position:absolute;left:7426;top:1113;width:430;height:385" o:connectortype="straight">
              <v:stroke endarrow="block"/>
            </v:shape>
            <v:shape id="_x0000_s3127" style="position:absolute;left:3133;top:1280;width:3044;height:1154" coordsize="3816,1448" path="m3806,498l2896,488c2639,431,2533,218,2266,158,1999,98,1496,66,1296,128hhc1036,160,1204,455,1066,528hbc934,606,658,526,506,598hhc428,734,124,815,155,959v32,144,79,276,461,412hgl3804,1376hal3804,1443r-3021,5hhc168,1385,228,1207,114,1063,,919,192,727,356,568hbc500,462,828,511,976,428v148,-83,50,-302,270,-360hhc1623,,1993,26,2296,78hbc2599,130,2813,323,3066,378hal3816,408r-10,90xe" fillcolor="#daeef3">
              <v:path arrowok="t"/>
            </v:shape>
            <v:group id="_x0000_s3128" style="position:absolute;left:5353;top:1712;width:1959;height:507" coordorigin="5219,1790" coordsize="1742,435">
              <v:oval id="_x0000_s3129" style="position:absolute;left:6598;top:1790;width:363;height:435" fillcolor="black [3213]"/>
              <v:oval id="_x0000_s3130" style="position:absolute;left:6598;top:1862;width:291;height:290"/>
              <v:rect id="_x0000_s3131" style="position:absolute;left:5219;top:1790;width:1597;height:435"/>
              <v:rect id="_x0000_s3132" style="position:absolute;left:5219;top:1790;width:1597;height:72" fillcolor="black [3213]"/>
              <v:rect id="_x0000_s3133" style="position:absolute;left:5219;top:2152;width:1597;height:73" fillcolor="black [3213]"/>
            </v:group>
            <v:shape id="_x0000_s3134" style="position:absolute;left:4938;top:1885;width:1065;height:260" coordsize="1190,273" path="m98,r,91l462,91r,91l1190,182r,91l197,269c,224,23,45,7,l98,xe" fillcolor="#8db3e2">
              <v:path arrowok="t"/>
            </v:shape>
            <v:rect id="_x0000_s3135" style="position:absolute;left:5683;top:1796;width:320;height:128" fillcolor="#8db3e2"/>
            <v:group id="_x0000_s3137" style="position:absolute;left:3554;top:1419;width:2287;height:579" coordorigin="3224,774" coordsize="2287,580">
              <v:rect id="_x0000_s3138" style="position:absolute;left:3224;top:1137;width:2287;height:145" fillcolor="#5a5a5a"/>
              <v:rect id="_x0000_s3139" style="position:absolute;left:3773;top:847;width:815;height:290" fillcolor="gray [1629]"/>
              <v:rect id="_x0000_s3140" style="position:absolute;left:4694;top:992;width:327;height:145"/>
              <v:rect id="_x0000_s3141" style="position:absolute;left:3860;top:774;width:655;height:73" fillcolor="#bfbfbf [2412]"/>
              <v:rect id="_x0000_s3142" style="position:absolute;left:3307;top:1282;width:897;height:72" fillcolor="black [3213]"/>
              <v:rect id="_x0000_s3143" style="position:absolute;left:4285;top:1282;width:326;height:72" fillcolor="black [3213]"/>
            </v:group>
            <v:group id="_x0000_s3144" style="position:absolute;left:5025;top:1925;width:3184;height:145" coordorigin="4694,1282" coordsize="3185,145">
              <v:rect id="_x0000_s3145" style="position:absolute;left:5022;top:1282;width:2776;height:145" fillcolor="red">
                <v:fill color2="white [3212]" focusposition=".5,.5" focussize="" focus="100%" type="gradient"/>
              </v:rect>
              <v:rect id="_x0000_s3146" style="position:absolute;left:4694;top:1282;width:328;height:72" fillcolor="#c60"/>
              <v:oval id="_x0000_s3147" style="position:absolute;left:7716;top:1282;width:163;height:145" fillcolor="red">
                <v:fill color2="white [3212]" rotate="t" focus="100%" type="gradient"/>
              </v:oval>
            </v:group>
            <v:shape id="_x0000_s3148" style="position:absolute;left:3344;top:1870;width:2821;height:489" coordsize="3535,614" path="m41,98hhc54,61,,78,171,39,342,,295,174,633,219hal2260,225hbc2605,258,2491,391,2703,425hal3535,425r,91l2703,516hbc2488,485,2589,360,2245,328hal639,321hbc295,293,239,144,181,159hhc139,179,138,316,287,409v149,93,142,107,667,121hal3532,530r-1,75l955,599hbc526,598,1082,614,961,599,840,584,383,591,230,507hhc61,386,28,135,41,98xe" fillcolor="#daeef3">
              <v:path arrowok="t"/>
            </v:shape>
            <w10:wrap type="none"/>
            <w10:anchorlock/>
          </v:group>
        </w:pict>
      </w:r>
      <w:r w:rsidR="004108F6">
        <w:br w:type="page"/>
      </w:r>
    </w:p>
    <w:p w14:paraId="2AFD36FF" w14:textId="77777777" w:rsidR="004108F6" w:rsidRDefault="005A7458" w:rsidP="002E0636">
      <w:pPr>
        <w:pStyle w:val="berschrift1"/>
        <w:numPr>
          <w:ilvl w:val="0"/>
          <w:numId w:val="17"/>
        </w:numPr>
        <w:tabs>
          <w:tab w:val="left" w:pos="426"/>
        </w:tabs>
        <w:ind w:left="0" w:firstLine="0"/>
      </w:pPr>
      <w:bookmarkStart w:id="36" w:name="_Toc222055635"/>
      <w:r>
        <w:lastRenderedPageBreak/>
        <w:t>Modifikationen</w:t>
      </w:r>
      <w:bookmarkEnd w:id="36"/>
    </w:p>
    <w:p w14:paraId="4F339F90" w14:textId="77777777" w:rsidR="004108F6" w:rsidRDefault="004108F6" w:rsidP="004108F6">
      <w:pPr>
        <w:pStyle w:val="berschrift2"/>
      </w:pPr>
      <w:bookmarkStart w:id="37" w:name="_Toc222055636"/>
      <w:r>
        <w:t>Low-</w:t>
      </w:r>
      <w:proofErr w:type="spellStart"/>
      <w:r>
        <w:t>Voltage</w:t>
      </w:r>
      <w:proofErr w:type="spellEnd"/>
      <w:r>
        <w:t xml:space="preserve"> – Geringere Betriebsspannung</w:t>
      </w:r>
      <w:bookmarkEnd w:id="37"/>
    </w:p>
    <w:p w14:paraId="0A7D49BB" w14:textId="77777777" w:rsidR="005A7458" w:rsidRDefault="00C761E8" w:rsidP="002F5170">
      <w:pPr>
        <w:pStyle w:val="KeinLeerraum"/>
      </w:pPr>
      <w:r>
        <w:t xml:space="preserve">Durch den </w:t>
      </w:r>
      <w:r w:rsidR="005A7458">
        <w:t xml:space="preserve">Ersatz des Standard-Spannungsregler </w:t>
      </w:r>
      <w:r w:rsidR="00A6581F">
        <w:t>(</w:t>
      </w:r>
      <w:r w:rsidR="00A6581F" w:rsidRPr="00A6581F">
        <w:t xml:space="preserve">L78L05ACD </w:t>
      </w:r>
      <w:r w:rsidR="00A6581F">
        <w:t xml:space="preserve">– Drop-Spannung </w:t>
      </w:r>
      <w:r w:rsidR="00CA0031">
        <w:t>1.7V)</w:t>
      </w:r>
      <w:r w:rsidR="005A7458">
        <w:t xml:space="preserve">durch einen </w:t>
      </w:r>
      <w:proofErr w:type="spellStart"/>
      <w:r w:rsidR="005A7458">
        <w:t>Very</w:t>
      </w:r>
      <w:proofErr w:type="spellEnd"/>
      <w:r w:rsidR="005A7458">
        <w:t>-Low-Drop-Typ</w:t>
      </w:r>
      <w:r>
        <w:t xml:space="preserve"> mit 5V </w:t>
      </w:r>
      <w:r w:rsidR="00BC7017">
        <w:t xml:space="preserve">(bspw. </w:t>
      </w:r>
      <w:r w:rsidR="00BC7017" w:rsidRPr="00BC7017">
        <w:t>L4931CD50 [STM]</w:t>
      </w:r>
      <w:r w:rsidR="00BC7017">
        <w:t xml:space="preserve"> – Drop-Spannung 0.4V) </w:t>
      </w:r>
      <w:r>
        <w:t xml:space="preserve">kann die Betriebsspannung auf unter </w:t>
      </w:r>
      <w:r w:rsidR="002F5170">
        <w:t>5-6</w:t>
      </w:r>
      <w:r>
        <w:t>V gebracht werden.</w:t>
      </w:r>
    </w:p>
    <w:p w14:paraId="03824C6D" w14:textId="77777777" w:rsidR="002F5170" w:rsidRDefault="002F5170" w:rsidP="002F5170">
      <w:pPr>
        <w:pStyle w:val="KeinLeerraum"/>
      </w:pPr>
    </w:p>
    <w:p w14:paraId="38BA9BA2" w14:textId="77777777" w:rsidR="00C761E8" w:rsidRDefault="00C761E8" w:rsidP="002F5170">
      <w:pPr>
        <w:pStyle w:val="KeinLeerraum"/>
      </w:pPr>
      <w:r>
        <w:t xml:space="preserve">Ein stabiler Betrieb sollte bis </w:t>
      </w:r>
      <w:r w:rsidR="002F5170">
        <w:t>auf</w:t>
      </w:r>
      <w:r>
        <w:t xml:space="preserve"> 4V gewährleistet sein</w:t>
      </w:r>
      <w:r w:rsidR="00BC7017">
        <w:t>.</w:t>
      </w:r>
      <w:r w:rsidR="00BC7017">
        <w:br/>
      </w:r>
      <w:r>
        <w:t>Der Mikroprozessor arbeitet bis runter auf 2.</w:t>
      </w:r>
      <w:r w:rsidR="002F5170">
        <w:t>7</w:t>
      </w:r>
      <w:r>
        <w:t>V (</w:t>
      </w:r>
      <w:r w:rsidR="002F5170">
        <w:t xml:space="preserve">programmiertes </w:t>
      </w:r>
      <w:proofErr w:type="spellStart"/>
      <w:r>
        <w:t>Reset</w:t>
      </w:r>
      <w:proofErr w:type="spellEnd"/>
      <w:r>
        <w:t xml:space="preserve"> durch Brown-Out-</w:t>
      </w:r>
      <w:r w:rsidR="00CA0031">
        <w:t>Detektion</w:t>
      </w:r>
      <w:r>
        <w:t>).</w:t>
      </w:r>
    </w:p>
    <w:p w14:paraId="69F16BDE" w14:textId="77777777" w:rsidR="002F5170" w:rsidRDefault="002F5170" w:rsidP="002F5170">
      <w:pPr>
        <w:pStyle w:val="KeinLeerraum"/>
      </w:pPr>
      <w:r>
        <w:t xml:space="preserve">Theoretisches Minimum liegt bei 2.7V </w:t>
      </w:r>
      <w:r w:rsidR="00BC7017">
        <w:t>+</w:t>
      </w:r>
      <w:r>
        <w:t xml:space="preserve"> U(</w:t>
      </w:r>
      <w:proofErr w:type="spellStart"/>
      <w:r>
        <w:t>Drop_Diode</w:t>
      </w:r>
      <w:proofErr w:type="spellEnd"/>
      <w:r>
        <w:t xml:space="preserve">) </w:t>
      </w:r>
      <w:r w:rsidR="00BC7017">
        <w:t>+</w:t>
      </w:r>
      <w:r>
        <w:t xml:space="preserve"> U(</w:t>
      </w:r>
      <w:proofErr w:type="spellStart"/>
      <w:r>
        <w:t>Drop_Regler</w:t>
      </w:r>
      <w:proofErr w:type="spellEnd"/>
      <w:r>
        <w:t>) = ~3,</w:t>
      </w:r>
      <w:r w:rsidR="00BC7017">
        <w:t>3</w:t>
      </w:r>
      <w:r>
        <w:t>V.</w:t>
      </w:r>
    </w:p>
    <w:p w14:paraId="6DC41191" w14:textId="77777777" w:rsidR="002F5170" w:rsidRDefault="002F5170" w:rsidP="002F5170">
      <w:pPr>
        <w:pStyle w:val="KeinLeerraum"/>
      </w:pPr>
      <w:r>
        <w:t>Unter 3.5V erreichen die Leds ihre minimale Betriebsspannung und die Farben Blau und Grün werden sehr schwach gegenüber dem Rot.</w:t>
      </w:r>
    </w:p>
    <w:p w14:paraId="15E2D36D" w14:textId="77777777" w:rsidR="002F5170" w:rsidRDefault="002F5170" w:rsidP="002F5170">
      <w:pPr>
        <w:pStyle w:val="KeinLeerraum"/>
      </w:pPr>
    </w:p>
    <w:p w14:paraId="39D5B7B7" w14:textId="77777777" w:rsidR="002F5170" w:rsidRDefault="00C761E8" w:rsidP="002F5170">
      <w:pPr>
        <w:pStyle w:val="KeinLeerraum"/>
      </w:pPr>
      <w:r>
        <w:t>Für eine genauere Akkuanzeige sollte der Spannungsteiler R1:R2 für die Messung der Ak</w:t>
      </w:r>
      <w:r w:rsidR="00A6581F">
        <w:t>kuspannung angepasst werden:</w:t>
      </w:r>
    </w:p>
    <w:p w14:paraId="56F5CD62" w14:textId="77777777" w:rsidR="00C761E8" w:rsidRDefault="00C761E8" w:rsidP="00A6581F">
      <w:pPr>
        <w:pStyle w:val="KeinLeerraum"/>
        <w:tabs>
          <w:tab w:val="left" w:pos="5245"/>
        </w:tabs>
        <w:ind w:left="709"/>
      </w:pPr>
      <w:r>
        <w:t xml:space="preserve">Eingangsspannung </w:t>
      </w:r>
      <w:r w:rsidR="00A6581F">
        <w:t xml:space="preserve">0 </w:t>
      </w:r>
      <w:r>
        <w:t>bis 20V</w:t>
      </w:r>
      <w:r w:rsidR="00A6581F">
        <w:t xml:space="preserve"> (Standard)</w:t>
      </w:r>
      <w:r>
        <w:t>:</w:t>
      </w:r>
      <w:r w:rsidR="00A6581F">
        <w:tab/>
      </w:r>
      <w:r>
        <w:t>R1 = 22K</w:t>
      </w:r>
      <w:r w:rsidR="002F5170">
        <w:t>Ω</w:t>
      </w:r>
      <w:r>
        <w:t>, R2 = 68K</w:t>
      </w:r>
      <w:r w:rsidR="002F5170">
        <w:t>Ω</w:t>
      </w:r>
    </w:p>
    <w:p w14:paraId="2ED503A4" w14:textId="77777777" w:rsidR="00A6581F" w:rsidRDefault="00A6581F" w:rsidP="00A6581F">
      <w:pPr>
        <w:pStyle w:val="KeinLeerraum"/>
        <w:tabs>
          <w:tab w:val="left" w:pos="5245"/>
        </w:tabs>
        <w:ind w:left="709"/>
      </w:pPr>
      <w:r>
        <w:t>Eingangsspannung 0 bis 10V:</w:t>
      </w:r>
      <w:r>
        <w:tab/>
        <w:t>R1 = 22KΩ, R2 = 35KΩ</w:t>
      </w:r>
    </w:p>
    <w:p w14:paraId="3CF978A7" w14:textId="77777777" w:rsidR="00A6581F" w:rsidRDefault="00A6581F" w:rsidP="002F5170">
      <w:pPr>
        <w:pStyle w:val="KeinLeerraum"/>
      </w:pPr>
    </w:p>
    <w:p w14:paraId="499682D9" w14:textId="77777777" w:rsidR="002F5170" w:rsidRDefault="002F5170" w:rsidP="00A6581F">
      <w:pPr>
        <w:pStyle w:val="KeinLeerraum"/>
      </w:pPr>
      <w:r>
        <w:t xml:space="preserve">Eine Anpassung sorgt für eine genauere Auflösung des internen ADC und somit eine stabilere </w:t>
      </w:r>
    </w:p>
    <w:p w14:paraId="2E26930E" w14:textId="77777777" w:rsidR="004108F6" w:rsidRDefault="004108F6" w:rsidP="004108F6">
      <w:pPr>
        <w:pStyle w:val="berschrift2"/>
      </w:pPr>
      <w:bookmarkStart w:id="38" w:name="_Toc222055637"/>
      <w:r>
        <w:t>Koppelung beider Lampenausgänge zu einem stärker belastbaren Ausgang</w:t>
      </w:r>
      <w:bookmarkEnd w:id="38"/>
      <w:r w:rsidR="002124AF">
        <w:t xml:space="preserve"> </w:t>
      </w:r>
    </w:p>
    <w:p w14:paraId="18E439DC" w14:textId="77777777" w:rsidR="00C761E8" w:rsidRDefault="00C761E8" w:rsidP="002F5170">
      <w:pPr>
        <w:pStyle w:val="KeinLeerraum"/>
      </w:pPr>
      <w:r>
        <w:t>Wird der Dual-N-Kanal-</w:t>
      </w:r>
      <w:proofErr w:type="spellStart"/>
      <w:r>
        <w:t>Mosfet</w:t>
      </w:r>
      <w:proofErr w:type="spellEnd"/>
      <w:r>
        <w:t xml:space="preserve"> (Standard: IRF731</w:t>
      </w:r>
      <w:r w:rsidR="00A6581F">
        <w:t>1</w:t>
      </w:r>
      <w:r>
        <w:t>) durch einen Single-N-Kanal-Typ (z.B. IRF7456) ersetzt, wird dies durch die Steuerung erkannt und es kann eine einzelne starke Lampe angeschlossen werden.</w:t>
      </w:r>
    </w:p>
    <w:p w14:paraId="068C6220" w14:textId="77777777" w:rsidR="002F5170" w:rsidRDefault="002F5170" w:rsidP="002F5170">
      <w:pPr>
        <w:pStyle w:val="KeinLeerraum"/>
      </w:pPr>
    </w:p>
    <w:p w14:paraId="529D17C0" w14:textId="77777777" w:rsidR="00C761E8" w:rsidRDefault="002F5170" w:rsidP="002F5170">
      <w:pPr>
        <w:pStyle w:val="KeinLeerraum"/>
      </w:pPr>
      <w:r>
        <w:t>Eine 50W Halogenlampe an einem vollen 16.8V-Akku stellt kein Problem dar und wurde ausreichend getestet.</w:t>
      </w:r>
    </w:p>
    <w:p w14:paraId="6FA50E71" w14:textId="77777777" w:rsidR="00C761E8" w:rsidRDefault="00C761E8" w:rsidP="00211BBF">
      <w:pPr>
        <w:pStyle w:val="berschrift2"/>
      </w:pPr>
      <w:bookmarkStart w:id="39" w:name="_Toc222055638"/>
      <w:r>
        <w:t>Limitierende Faktoren für die ansteuerbare Leistung:</w:t>
      </w:r>
      <w:bookmarkEnd w:id="39"/>
    </w:p>
    <w:p w14:paraId="2A280242" w14:textId="77777777" w:rsidR="00C761E8" w:rsidRDefault="00C761E8" w:rsidP="002E0636">
      <w:pPr>
        <w:pStyle w:val="KeinLeerraum"/>
        <w:numPr>
          <w:ilvl w:val="0"/>
          <w:numId w:val="10"/>
        </w:numPr>
      </w:pPr>
      <w:r>
        <w:t>Leiterbahnbreite und –dicke:</w:t>
      </w:r>
    </w:p>
    <w:p w14:paraId="5BEB6588" w14:textId="77777777" w:rsidR="00C761E8" w:rsidRDefault="00211BBF" w:rsidP="00AA0502">
      <w:pPr>
        <w:pStyle w:val="KeinLeerraum"/>
        <w:numPr>
          <w:ilvl w:val="1"/>
          <w:numId w:val="10"/>
        </w:numPr>
        <w:tabs>
          <w:tab w:val="left" w:pos="5387"/>
          <w:tab w:val="left" w:pos="7797"/>
        </w:tabs>
      </w:pPr>
      <w:r>
        <w:t xml:space="preserve">Einzeln pro Ausgang: </w:t>
      </w:r>
      <w:r w:rsidR="00AA0502">
        <w:tab/>
      </w:r>
      <w:r>
        <w:t xml:space="preserve">h=75µm, </w:t>
      </w:r>
      <w:proofErr w:type="spellStart"/>
      <w:r>
        <w:t>d</w:t>
      </w:r>
      <w:r w:rsidRPr="00AA0502">
        <w:rPr>
          <w:vertAlign w:val="subscript"/>
        </w:rPr>
        <w:t>min</w:t>
      </w:r>
      <w:proofErr w:type="spellEnd"/>
      <w:r w:rsidR="00AA0502">
        <w:t>=</w:t>
      </w:r>
      <w:r>
        <w:t xml:space="preserve">1,42mm </w:t>
      </w:r>
      <w:r w:rsidR="00AA0502">
        <w:tab/>
      </w:r>
      <w:r>
        <w:sym w:font="Wingdings" w:char="F0E0"/>
      </w:r>
      <w:proofErr w:type="spellStart"/>
      <w:r w:rsidR="00C761E8">
        <w:t>I</w:t>
      </w:r>
      <w:r w:rsidR="00C761E8" w:rsidRPr="00AA0502">
        <w:rPr>
          <w:vertAlign w:val="subscript"/>
        </w:rPr>
        <w:t>max</w:t>
      </w:r>
      <w:proofErr w:type="spellEnd"/>
      <w:r w:rsidR="00C761E8">
        <w:t xml:space="preserve"> = 7.5A</w:t>
      </w:r>
    </w:p>
    <w:p w14:paraId="70A2FE27" w14:textId="77777777" w:rsidR="00211BBF" w:rsidRDefault="00211BBF" w:rsidP="00AA0502">
      <w:pPr>
        <w:pStyle w:val="KeinLeerraum"/>
        <w:numPr>
          <w:ilvl w:val="1"/>
          <w:numId w:val="10"/>
        </w:numPr>
        <w:tabs>
          <w:tab w:val="left" w:pos="5387"/>
          <w:tab w:val="left" w:pos="7797"/>
        </w:tabs>
      </w:pPr>
      <w:r>
        <w:t xml:space="preserve">Gemeinsame Zuleitung beider Ausgänge: </w:t>
      </w:r>
      <w:r w:rsidR="00AA0502">
        <w:tab/>
      </w:r>
      <w:r>
        <w:t xml:space="preserve">h=75µm, </w:t>
      </w:r>
      <w:proofErr w:type="spellStart"/>
      <w:r>
        <w:t>d</w:t>
      </w:r>
      <w:r w:rsidRPr="00AA0502">
        <w:rPr>
          <w:vertAlign w:val="subscript"/>
        </w:rPr>
        <w:t>min</w:t>
      </w:r>
      <w:proofErr w:type="spellEnd"/>
      <w:r w:rsidR="00AA0502">
        <w:t>=2,00</w:t>
      </w:r>
      <w:r>
        <w:t xml:space="preserve">mm </w:t>
      </w:r>
      <w:r w:rsidR="00AA0502">
        <w:tab/>
      </w:r>
      <w:r>
        <w:sym w:font="Wingdings" w:char="F0E0"/>
      </w:r>
      <w:proofErr w:type="spellStart"/>
      <w:r>
        <w:t>I</w:t>
      </w:r>
      <w:r w:rsidRPr="00AA0502">
        <w:rPr>
          <w:vertAlign w:val="subscript"/>
        </w:rPr>
        <w:t>max</w:t>
      </w:r>
      <w:proofErr w:type="spellEnd"/>
      <w:r>
        <w:t xml:space="preserve"> = 10A</w:t>
      </w:r>
    </w:p>
    <w:p w14:paraId="37FCFFA7" w14:textId="77777777" w:rsidR="00C761E8" w:rsidRDefault="00211BBF" w:rsidP="002E0636">
      <w:pPr>
        <w:pStyle w:val="KeinLeerraum"/>
        <w:numPr>
          <w:ilvl w:val="0"/>
          <w:numId w:val="10"/>
        </w:numPr>
      </w:pPr>
      <w:r>
        <w:t xml:space="preserve">Leistungsverlust des </w:t>
      </w:r>
      <w:proofErr w:type="spellStart"/>
      <w:r>
        <w:t>Mosfet</w:t>
      </w:r>
      <w:proofErr w:type="spellEnd"/>
      <w:r>
        <w:t>-Ansteuerung</w:t>
      </w:r>
      <w:r w:rsidR="00A6581F">
        <w:t xml:space="preserve"> (theoretisch)</w:t>
      </w:r>
    </w:p>
    <w:p w14:paraId="7FE86947" w14:textId="77777777" w:rsidR="00211BBF" w:rsidRDefault="00211BBF" w:rsidP="002E0636">
      <w:pPr>
        <w:pStyle w:val="KeinLeerraum"/>
        <w:numPr>
          <w:ilvl w:val="1"/>
          <w:numId w:val="10"/>
        </w:numPr>
      </w:pPr>
      <w:r>
        <w:t>2-Kanal: IRF7311</w:t>
      </w:r>
    </w:p>
    <w:p w14:paraId="121BD12A" w14:textId="77777777" w:rsidR="00211BBF" w:rsidRDefault="00614579" w:rsidP="002E0636">
      <w:pPr>
        <w:pStyle w:val="KeinLeerraum"/>
        <w:numPr>
          <w:ilvl w:val="2"/>
          <w:numId w:val="10"/>
        </w:numPr>
      </w:pPr>
      <w:hyperlink r:id="rId12" w:history="1">
        <w:r w:rsidR="00211BBF" w:rsidRPr="001141B1">
          <w:rPr>
            <w:rStyle w:val="Hyperlink"/>
          </w:rPr>
          <w:t>Rdson@4.5V</w:t>
        </w:r>
      </w:hyperlink>
      <w:r w:rsidR="00211BBF">
        <w:t xml:space="preserve"> = 29m</w:t>
      </w:r>
      <w:r w:rsidR="0066277C">
        <w:t>Ω</w:t>
      </w:r>
    </w:p>
    <w:p w14:paraId="50340236" w14:textId="77777777" w:rsidR="00211BBF" w:rsidRDefault="00211BBF" w:rsidP="002E0636">
      <w:pPr>
        <w:pStyle w:val="KeinLeerraum"/>
        <w:numPr>
          <w:ilvl w:val="2"/>
          <w:numId w:val="10"/>
        </w:numPr>
      </w:pPr>
      <w:proofErr w:type="spellStart"/>
      <w:r>
        <w:t>δT</w:t>
      </w:r>
      <w:proofErr w:type="spellEnd"/>
      <w:r>
        <w:t>=30K</w:t>
      </w:r>
    </w:p>
    <w:p w14:paraId="7645B62B" w14:textId="77777777" w:rsidR="00211BBF" w:rsidRDefault="0066277C" w:rsidP="002E0636">
      <w:pPr>
        <w:pStyle w:val="KeinLeerraum"/>
        <w:numPr>
          <w:ilvl w:val="2"/>
          <w:numId w:val="10"/>
        </w:numPr>
      </w:pPr>
      <w:proofErr w:type="spellStart"/>
      <w:r>
        <w:t>f</w:t>
      </w:r>
      <w:r w:rsidRPr="0066277C">
        <w:rPr>
          <w:vertAlign w:val="subscript"/>
        </w:rPr>
        <w:t>pwm</w:t>
      </w:r>
      <w:proofErr w:type="spellEnd"/>
      <w:r w:rsidR="00211BBF">
        <w:t>=250Hz, T</w:t>
      </w:r>
      <w:r w:rsidR="00211BBF" w:rsidRPr="0066277C">
        <w:rPr>
          <w:vertAlign w:val="subscript"/>
        </w:rPr>
        <w:t>ein</w:t>
      </w:r>
      <w:r w:rsidR="00211BBF">
        <w:t>/T</w:t>
      </w:r>
      <w:r w:rsidR="00211BBF" w:rsidRPr="0066277C">
        <w:rPr>
          <w:vertAlign w:val="subscript"/>
        </w:rPr>
        <w:t>aus</w:t>
      </w:r>
      <w:r w:rsidR="00211BBF">
        <w:t>=99%</w:t>
      </w:r>
    </w:p>
    <w:p w14:paraId="6B6A86AE" w14:textId="77777777" w:rsidR="00211BBF" w:rsidRDefault="0066277C" w:rsidP="002E0636">
      <w:pPr>
        <w:pStyle w:val="KeinLeerraum"/>
        <w:numPr>
          <w:ilvl w:val="2"/>
          <w:numId w:val="10"/>
        </w:numPr>
      </w:pPr>
      <w:proofErr w:type="spellStart"/>
      <w:r>
        <w:t>U</w:t>
      </w:r>
      <w:r w:rsidRPr="0066277C">
        <w:rPr>
          <w:vertAlign w:val="subscript"/>
        </w:rPr>
        <w:t>max</w:t>
      </w:r>
      <w:proofErr w:type="spellEnd"/>
      <w:r w:rsidR="00211BBF">
        <w:t>=16.8V</w:t>
      </w:r>
    </w:p>
    <w:p w14:paraId="70BDB32D" w14:textId="77777777" w:rsidR="00211BBF" w:rsidRDefault="00211BBF" w:rsidP="002E0636">
      <w:pPr>
        <w:pStyle w:val="KeinLeerraum"/>
        <w:numPr>
          <w:ilvl w:val="1"/>
          <w:numId w:val="13"/>
        </w:numPr>
      </w:pPr>
      <w:r>
        <w:t xml:space="preserve">Je Ausgang </w:t>
      </w:r>
      <w:r w:rsidR="00AA0502">
        <w:t>4</w:t>
      </w:r>
      <w:r>
        <w:t xml:space="preserve">A, Max. </w:t>
      </w:r>
      <w:r w:rsidR="00AA0502">
        <w:t>6</w:t>
      </w:r>
      <w:r>
        <w:t>A für beide Ausgänge zusammen</w:t>
      </w:r>
    </w:p>
    <w:p w14:paraId="388FA9D4" w14:textId="77777777" w:rsidR="00211BBF" w:rsidRDefault="00211BBF" w:rsidP="002E0636">
      <w:pPr>
        <w:pStyle w:val="KeinLeerraum"/>
        <w:numPr>
          <w:ilvl w:val="1"/>
          <w:numId w:val="10"/>
        </w:numPr>
      </w:pPr>
      <w:r>
        <w:t>1 Kanal IRF7456</w:t>
      </w:r>
    </w:p>
    <w:p w14:paraId="7A72F3D1" w14:textId="77777777" w:rsidR="00211BBF" w:rsidRDefault="00614579" w:rsidP="002E0636">
      <w:pPr>
        <w:pStyle w:val="KeinLeerraum"/>
        <w:numPr>
          <w:ilvl w:val="2"/>
          <w:numId w:val="10"/>
        </w:numPr>
      </w:pPr>
      <w:hyperlink r:id="rId13" w:history="1">
        <w:r w:rsidR="00211BBF" w:rsidRPr="001141B1">
          <w:rPr>
            <w:rStyle w:val="Hyperlink"/>
          </w:rPr>
          <w:t>Rdson@4.5V</w:t>
        </w:r>
      </w:hyperlink>
      <w:r w:rsidR="00211BBF">
        <w:t xml:space="preserve"> = 7,5m</w:t>
      </w:r>
      <w:r w:rsidR="0066277C">
        <w:t>Ω</w:t>
      </w:r>
    </w:p>
    <w:p w14:paraId="270095E8" w14:textId="77777777" w:rsidR="00211BBF" w:rsidRDefault="00211BBF" w:rsidP="002E0636">
      <w:pPr>
        <w:pStyle w:val="KeinLeerraum"/>
        <w:numPr>
          <w:ilvl w:val="2"/>
          <w:numId w:val="10"/>
        </w:numPr>
      </w:pPr>
      <w:proofErr w:type="spellStart"/>
      <w:r>
        <w:t>δT</w:t>
      </w:r>
      <w:proofErr w:type="spellEnd"/>
      <w:r>
        <w:t>=20K</w:t>
      </w:r>
    </w:p>
    <w:p w14:paraId="5C83BE38" w14:textId="77777777" w:rsidR="00211BBF" w:rsidRDefault="0066277C" w:rsidP="002E0636">
      <w:pPr>
        <w:pStyle w:val="KeinLeerraum"/>
        <w:numPr>
          <w:ilvl w:val="2"/>
          <w:numId w:val="10"/>
        </w:numPr>
      </w:pPr>
      <w:proofErr w:type="spellStart"/>
      <w:r>
        <w:t>f</w:t>
      </w:r>
      <w:r w:rsidRPr="0066277C">
        <w:rPr>
          <w:vertAlign w:val="subscript"/>
        </w:rPr>
        <w:t>pwm</w:t>
      </w:r>
      <w:proofErr w:type="spellEnd"/>
      <w:r w:rsidR="00211BBF">
        <w:t>=250Hz, T</w:t>
      </w:r>
      <w:r w:rsidR="00211BBF" w:rsidRPr="0066277C">
        <w:rPr>
          <w:vertAlign w:val="subscript"/>
        </w:rPr>
        <w:t>ein</w:t>
      </w:r>
      <w:r w:rsidR="00211BBF">
        <w:t>/T</w:t>
      </w:r>
      <w:r w:rsidR="00211BBF" w:rsidRPr="0066277C">
        <w:rPr>
          <w:vertAlign w:val="subscript"/>
        </w:rPr>
        <w:t>aus</w:t>
      </w:r>
      <w:r w:rsidR="00211BBF">
        <w:t>=99%</w:t>
      </w:r>
    </w:p>
    <w:p w14:paraId="45255B7C" w14:textId="77777777" w:rsidR="00211BBF" w:rsidRDefault="0066277C" w:rsidP="002E0636">
      <w:pPr>
        <w:pStyle w:val="KeinLeerraum"/>
        <w:numPr>
          <w:ilvl w:val="2"/>
          <w:numId w:val="10"/>
        </w:numPr>
      </w:pPr>
      <w:proofErr w:type="spellStart"/>
      <w:r>
        <w:t>U</w:t>
      </w:r>
      <w:r w:rsidRPr="0066277C">
        <w:rPr>
          <w:vertAlign w:val="subscript"/>
        </w:rPr>
        <w:t>max</w:t>
      </w:r>
      <w:proofErr w:type="spellEnd"/>
      <w:r w:rsidR="00211BBF">
        <w:t>=16.8V</w:t>
      </w:r>
    </w:p>
    <w:p w14:paraId="45338887" w14:textId="77777777" w:rsidR="00211BBF" w:rsidRDefault="00211BBF" w:rsidP="002E0636">
      <w:pPr>
        <w:pStyle w:val="KeinLeerraum"/>
        <w:numPr>
          <w:ilvl w:val="1"/>
          <w:numId w:val="13"/>
        </w:numPr>
      </w:pPr>
      <w:r>
        <w:t>theoretisch 8A, zur Sicherheit nur 6A</w:t>
      </w:r>
    </w:p>
    <w:p w14:paraId="65096CC5" w14:textId="77777777" w:rsidR="002F5170" w:rsidRDefault="002F5170" w:rsidP="00AA0502">
      <w:pPr>
        <w:pStyle w:val="KeinLeerraum"/>
        <w:ind w:left="1800"/>
      </w:pPr>
    </w:p>
    <w:p w14:paraId="359EB794" w14:textId="77777777" w:rsidR="002F5170" w:rsidRDefault="002F5170" w:rsidP="002F5170">
      <w:pPr>
        <w:ind w:left="709"/>
      </w:pPr>
      <w:r w:rsidRPr="002966B8">
        <w:rPr>
          <w:b/>
        </w:rPr>
        <w:t>Diese Werte ausreichend getestet und gelten offiziell als Maximalwerte.</w:t>
      </w:r>
      <w:r>
        <w:br/>
        <w:t>Durch die Wärmeableitung über die Anschlusskabel sind in der Praxis evtl. höhere Werte möglich.</w:t>
      </w:r>
      <w:r>
        <w:br/>
        <w:t>Im Versuch über mehrere Stunden war ein Betrieb mit 2x 35W @17V problemlos möglich.</w:t>
      </w:r>
      <w:r>
        <w:br/>
        <w:t xml:space="preserve">Die Leistungsaufnahme lag dabei bei &gt;100W, die Erwärmung des </w:t>
      </w:r>
      <w:proofErr w:type="spellStart"/>
      <w:r>
        <w:t>Mosfets</w:t>
      </w:r>
      <w:proofErr w:type="spellEnd"/>
      <w:r>
        <w:t xml:space="preserve"> (IRF7456) bei </w:t>
      </w:r>
      <w:r w:rsidR="00A6581F">
        <w:t>rund 10-20K.</w:t>
      </w:r>
    </w:p>
    <w:p w14:paraId="24F585D4" w14:textId="77777777" w:rsidR="00560B68" w:rsidRPr="00560B68" w:rsidRDefault="00560B68" w:rsidP="002E0636">
      <w:pPr>
        <w:pStyle w:val="berschrift1"/>
        <w:numPr>
          <w:ilvl w:val="0"/>
          <w:numId w:val="17"/>
        </w:numPr>
        <w:tabs>
          <w:tab w:val="left" w:pos="426"/>
        </w:tabs>
        <w:ind w:left="0" w:firstLine="0"/>
      </w:pPr>
      <w:bookmarkStart w:id="40" w:name="_Toc222055639"/>
      <w:r w:rsidRPr="00560B68">
        <w:lastRenderedPageBreak/>
        <w:t>Beispiele für die Leistungsaufnahme einiger Halogenlampen</w:t>
      </w:r>
      <w:bookmarkEnd w:id="40"/>
    </w:p>
    <w:p w14:paraId="7A1BE06B" w14:textId="77777777" w:rsidR="00560B68" w:rsidRPr="00560B68" w:rsidRDefault="00781C81" w:rsidP="00560B68">
      <w:pPr>
        <w:pStyle w:val="berschrift2"/>
      </w:pPr>
      <w:bookmarkStart w:id="41" w:name="_Toc222055640"/>
      <w:r>
        <w:t xml:space="preserve">2 </w:t>
      </w:r>
      <w:proofErr w:type="spellStart"/>
      <w:r>
        <w:t>Ausgäng</w:t>
      </w:r>
      <w:proofErr w:type="spellEnd"/>
      <w:r w:rsidR="00560B68" w:rsidRPr="00560B68">
        <w:t>:</w:t>
      </w:r>
      <w:bookmarkEnd w:id="41"/>
    </w:p>
    <w:tbl>
      <w:tblPr>
        <w:tblW w:w="8099" w:type="dxa"/>
        <w:tblInd w:w="5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9"/>
        <w:gridCol w:w="1620"/>
        <w:gridCol w:w="1620"/>
        <w:gridCol w:w="1539"/>
        <w:gridCol w:w="1701"/>
      </w:tblGrid>
      <w:tr w:rsidR="00560B68" w:rsidRPr="00560B68" w14:paraId="6183C4D0" w14:textId="77777777" w:rsidTr="00560B68">
        <w:trPr>
          <w:trHeight w:val="3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2D69A"/>
            <w:noWrap/>
            <w:vAlign w:val="bottom"/>
            <w:hideMark/>
          </w:tcPr>
          <w:p w14:paraId="1A7D50E0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Ausgang </w:t>
            </w: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</w:t>
            </w: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 [W]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14:paraId="54945958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>Ausgang 2 [W]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14:paraId="5A34791B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U [V]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14:paraId="2A16EF7B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I [A]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14:paraId="4CEE0006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P [W]</w:t>
            </w:r>
          </w:p>
        </w:tc>
      </w:tr>
      <w:tr w:rsidR="00560B68" w:rsidRPr="00560B68" w14:paraId="4180C27D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14:paraId="17224937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195F7ACE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7EF6F0AC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15,5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627BED65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474F1FB8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28,9</w:t>
            </w:r>
          </w:p>
        </w:tc>
      </w:tr>
      <w:tr w:rsidR="00560B68" w:rsidRPr="00560B68" w14:paraId="56B8B788" w14:textId="77777777" w:rsidTr="00586DA1">
        <w:trPr>
          <w:trHeight w:val="300"/>
        </w:trPr>
        <w:tc>
          <w:tcPr>
            <w:tcW w:w="323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03B21DCA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>
              <w:rPr>
                <w:rFonts w:ascii="Calibri" w:eastAsia="Times New Roman" w:hAnsi="Calibri" w:cs="Arial"/>
                <w:color w:val="FF0000"/>
                <w:lang w:eastAsia="de-DE"/>
              </w:rPr>
              <w:t>Nicht zulässig!</w:t>
            </w: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632D82D5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15,1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640104E9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3,9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16264F31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59,5</w:t>
            </w:r>
          </w:p>
        </w:tc>
      </w:tr>
      <w:tr w:rsidR="00560B68" w:rsidRPr="00560B68" w14:paraId="680EBF47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14:paraId="0765C71C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66942375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5C2138BD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14,5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018A8075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6,8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396EBB28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FF0000"/>
                <w:lang w:eastAsia="de-DE"/>
              </w:rPr>
              <w:t>99,0</w:t>
            </w:r>
          </w:p>
        </w:tc>
      </w:tr>
      <w:tr w:rsidR="00560B68" w:rsidRPr="00560B68" w14:paraId="77F99C86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14:paraId="18CCF29E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0984597D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3569CBD4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36BD5F6E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1A02C984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19,8</w:t>
            </w:r>
          </w:p>
        </w:tc>
      </w:tr>
      <w:tr w:rsidR="00560B68" w:rsidRPr="00560B68" w14:paraId="4EB92426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14:paraId="3DF6BD23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3DC2B651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71D909A7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15,3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2E544FC5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7384F508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46,8</w:t>
            </w:r>
          </w:p>
        </w:tc>
      </w:tr>
      <w:tr w:rsidR="00560B68" w:rsidRPr="00560B68" w14:paraId="5087FE14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14:paraId="2FACA364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0D050826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151664F6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14,6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172BEBF7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5,4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0B0817DC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78,6</w:t>
            </w:r>
          </w:p>
        </w:tc>
      </w:tr>
      <w:tr w:rsidR="00560B68" w:rsidRPr="00560B68" w14:paraId="3993A0F4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14:paraId="0C2B3716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70ECF718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4DD04516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16,0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49F73016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2AFCA6B1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17,3</w:t>
            </w:r>
          </w:p>
        </w:tc>
      </w:tr>
      <w:tr w:rsidR="00560B68" w:rsidRPr="00560B68" w14:paraId="56787EC7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14:paraId="6F928382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62CC0E62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49509EB1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15,7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34E4C504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476706B1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35,0</w:t>
            </w:r>
          </w:p>
        </w:tc>
      </w:tr>
      <w:tr w:rsidR="00560B68" w:rsidRPr="00560B68" w14:paraId="0A2C4A1A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14:paraId="67A48742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2DE5EF8E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6923E8BC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21A45F72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3,9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39EE6883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58,9</w:t>
            </w:r>
          </w:p>
        </w:tc>
      </w:tr>
      <w:tr w:rsidR="00560B68" w:rsidRPr="00560B68" w14:paraId="1B4BCBBD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14:paraId="6023791F" w14:textId="77777777" w:rsidR="00560B68" w:rsidRPr="000913C6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0913C6">
              <w:rPr>
                <w:rFonts w:ascii="Calibri" w:eastAsia="Times New Roman" w:hAnsi="Calibri" w:cs="Arial"/>
                <w:color w:val="FF0000"/>
                <w:lang w:eastAsia="de-DE"/>
              </w:rPr>
              <w:t>50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4BEA8482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7EEA5ECB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00437D59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382C6C84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9,1</w:t>
            </w:r>
          </w:p>
        </w:tc>
      </w:tr>
      <w:tr w:rsidR="000913C6" w:rsidRPr="00560B68" w14:paraId="74CFE855" w14:textId="77777777" w:rsidTr="00BD2606">
        <w:trPr>
          <w:trHeight w:val="300"/>
        </w:trPr>
        <w:tc>
          <w:tcPr>
            <w:tcW w:w="323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hideMark/>
          </w:tcPr>
          <w:p w14:paraId="45D3D3F9" w14:textId="77777777" w:rsidR="000913C6" w:rsidRPr="000913C6" w:rsidRDefault="000913C6" w:rsidP="000913C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FF0000"/>
                <w:lang w:eastAsia="de-DE"/>
              </w:rPr>
            </w:pPr>
            <w:r w:rsidRPr="001C7ED0">
              <w:rPr>
                <w:rFonts w:ascii="Calibri" w:eastAsia="Times New Roman" w:hAnsi="Calibri" w:cs="Arial"/>
                <w:color w:val="FF0000"/>
                <w:lang w:eastAsia="de-DE"/>
              </w:rPr>
              <w:t>Nicht zulässig!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6A77C7C7" w14:textId="77777777"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103812B5" w14:textId="77777777"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5232756E" w14:textId="77777777"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40,6</w:t>
            </w:r>
          </w:p>
        </w:tc>
      </w:tr>
      <w:tr w:rsidR="00560B68" w:rsidRPr="00560B68" w14:paraId="681E3668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14:paraId="6710E9E1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0EE95740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28C4E50E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24940368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5D5384E5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69,9</w:t>
            </w:r>
          </w:p>
        </w:tc>
      </w:tr>
      <w:tr w:rsidR="00560B68" w:rsidRPr="00560B68" w14:paraId="506CC037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14:paraId="6A1A1F3A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072CE00C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5F9BD605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786E575A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3C1A1A39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6,8</w:t>
            </w:r>
          </w:p>
        </w:tc>
      </w:tr>
      <w:tr w:rsidR="00560B68" w:rsidRPr="00560B68" w14:paraId="38A65E18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14:paraId="7716F111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462B1961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7E796FFB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13C9F6E8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4611EC63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31,1</w:t>
            </w:r>
          </w:p>
        </w:tc>
      </w:tr>
      <w:tr w:rsidR="00560B68" w:rsidRPr="00560B68" w14:paraId="19DB931A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14:paraId="6174872C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4E7295A0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1CE2F185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49583F5A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598336D6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54,1</w:t>
            </w:r>
          </w:p>
        </w:tc>
      </w:tr>
      <w:tr w:rsidR="00560B68" w:rsidRPr="00560B68" w14:paraId="4607454E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14:paraId="17A6FA61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7BE01BF9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5F9E1D43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4FD56C47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49A7D0EF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4,0</w:t>
            </w:r>
          </w:p>
        </w:tc>
      </w:tr>
      <w:tr w:rsidR="00560B68" w:rsidRPr="00560B68" w14:paraId="1A068452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EAF1DD"/>
            <w:noWrap/>
            <w:vAlign w:val="bottom"/>
            <w:hideMark/>
          </w:tcPr>
          <w:p w14:paraId="1FFA8B11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69B5DAD3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0098ADB8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15,9</w:t>
            </w:r>
          </w:p>
        </w:tc>
        <w:tc>
          <w:tcPr>
            <w:tcW w:w="15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7C4D0FE2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3367391B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17,7</w:t>
            </w:r>
          </w:p>
        </w:tc>
      </w:tr>
      <w:tr w:rsidR="00560B68" w:rsidRPr="00560B68" w14:paraId="6E35546D" w14:textId="77777777" w:rsidTr="00560B68">
        <w:trPr>
          <w:trHeight w:val="300"/>
        </w:trPr>
        <w:tc>
          <w:tcPr>
            <w:tcW w:w="161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EAF1DD"/>
            <w:noWrap/>
            <w:vAlign w:val="bottom"/>
            <w:hideMark/>
          </w:tcPr>
          <w:p w14:paraId="070F0A85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671343CA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691C946A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0876A644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4AD52691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30,9</w:t>
            </w:r>
          </w:p>
        </w:tc>
      </w:tr>
    </w:tbl>
    <w:p w14:paraId="0EF4CBF1" w14:textId="77777777" w:rsidR="00560B68" w:rsidRDefault="00781C81" w:rsidP="00560B68">
      <w:r>
        <w:t>Angaben jeweils für 30%, 50%, 100%</w:t>
      </w:r>
    </w:p>
    <w:p w14:paraId="60409711" w14:textId="77777777" w:rsidR="00560B68" w:rsidRPr="00560B68" w:rsidRDefault="00560B68" w:rsidP="00560B68">
      <w:pPr>
        <w:pStyle w:val="berschrift2"/>
      </w:pPr>
      <w:bookmarkStart w:id="42" w:name="_Toc222055641"/>
      <w:r>
        <w:t>1</w:t>
      </w:r>
      <w:r w:rsidRPr="00560B68">
        <w:t xml:space="preserve"> </w:t>
      </w:r>
      <w:r>
        <w:t>Ausgang:</w:t>
      </w:r>
      <w:bookmarkEnd w:id="42"/>
    </w:p>
    <w:tbl>
      <w:tblPr>
        <w:tblW w:w="8099" w:type="dxa"/>
        <w:tblInd w:w="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1559"/>
        <w:gridCol w:w="1559"/>
        <w:gridCol w:w="1701"/>
      </w:tblGrid>
      <w:tr w:rsidR="00560B68" w:rsidRPr="00560B68" w14:paraId="243500B1" w14:textId="77777777" w:rsidTr="00560B68">
        <w:trPr>
          <w:trHeight w:val="300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14:paraId="28F0620F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Ausgang </w:t>
            </w: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</w:t>
            </w:r>
            <w:r>
              <w:rPr>
                <w:rFonts w:ascii="Calibri" w:eastAsia="Times New Roman" w:hAnsi="Calibri" w:cs="Arial"/>
                <w:color w:val="000000"/>
                <w:lang w:eastAsia="de-DE"/>
              </w:rPr>
              <w:t xml:space="preserve"> [W]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14:paraId="28EEAF18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U [V]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14:paraId="67BFF6CB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I [A]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2D69A"/>
            <w:noWrap/>
            <w:vAlign w:val="bottom"/>
            <w:hideMark/>
          </w:tcPr>
          <w:p w14:paraId="4A6BCA19" w14:textId="77777777" w:rsidR="00560B68" w:rsidRPr="00560B68" w:rsidRDefault="00560B68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P [W]</w:t>
            </w:r>
          </w:p>
        </w:tc>
      </w:tr>
      <w:tr w:rsidR="000913C6" w:rsidRPr="00560B68" w14:paraId="09D7B14A" w14:textId="77777777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20685773" w14:textId="77777777"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5DEFA5C0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4DB6A1D2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726AE4C8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9,1</w:t>
            </w:r>
          </w:p>
        </w:tc>
      </w:tr>
      <w:tr w:rsidR="003A25B9" w:rsidRPr="00560B68" w14:paraId="01BEE205" w14:textId="77777777" w:rsidTr="00415BAD">
        <w:trPr>
          <w:trHeight w:val="300"/>
        </w:trPr>
        <w:tc>
          <w:tcPr>
            <w:tcW w:w="328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32B91543" w14:textId="77777777" w:rsidR="003A25B9" w:rsidRPr="00560B68" w:rsidRDefault="003A25B9" w:rsidP="003A25B9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>
              <w:rPr>
                <w:rFonts w:ascii="Calibri" w:eastAsia="Times New Roman" w:hAnsi="Calibri" w:cs="Arial"/>
                <w:color w:val="000000"/>
                <w:lang w:eastAsia="de-DE"/>
              </w:rPr>
              <w:t>Nur zulässig bei der Variante mit einem verstärktem Ausgang.</w:t>
            </w: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017179B8" w14:textId="77777777"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79573B2B" w14:textId="77777777"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2285CAB9" w14:textId="77777777"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40,6</w:t>
            </w:r>
          </w:p>
        </w:tc>
      </w:tr>
      <w:tr w:rsidR="003A25B9" w:rsidRPr="00560B68" w14:paraId="3A3C3B50" w14:textId="77777777" w:rsidTr="00415BAD">
        <w:trPr>
          <w:trHeight w:val="300"/>
        </w:trPr>
        <w:tc>
          <w:tcPr>
            <w:tcW w:w="32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12F17FE2" w14:textId="77777777" w:rsidR="003A25B9" w:rsidRPr="00560B68" w:rsidRDefault="003A25B9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55C3BF12" w14:textId="77777777"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5185E856" w14:textId="77777777"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192EFA12" w14:textId="77777777" w:rsidR="003A25B9" w:rsidRPr="00560B68" w:rsidRDefault="003A25B9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69,9</w:t>
            </w:r>
          </w:p>
        </w:tc>
      </w:tr>
      <w:tr w:rsidR="000913C6" w:rsidRPr="00560B68" w14:paraId="088A40AB" w14:textId="77777777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33BC3D70" w14:textId="77777777"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578DAF34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71873C99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6C2CAA32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6,8</w:t>
            </w:r>
          </w:p>
        </w:tc>
      </w:tr>
      <w:tr w:rsidR="000913C6" w:rsidRPr="00560B68" w14:paraId="12BC7707" w14:textId="77777777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3ADFA761" w14:textId="77777777"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3125041D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741B9823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61A85B1E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31,1</w:t>
            </w:r>
          </w:p>
        </w:tc>
      </w:tr>
      <w:tr w:rsidR="000913C6" w:rsidRPr="00560B68" w14:paraId="42EA1BE4" w14:textId="77777777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632EF4F3" w14:textId="77777777"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1B77EAF7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627DD3A7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3,6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102DAA47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54,1</w:t>
            </w:r>
          </w:p>
        </w:tc>
      </w:tr>
      <w:tr w:rsidR="000913C6" w:rsidRPr="00560B68" w14:paraId="52880B7B" w14:textId="77777777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2A3CD937" w14:textId="77777777" w:rsidR="000913C6" w:rsidRPr="00560B68" w:rsidRDefault="000913C6" w:rsidP="00560B68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7B65CF38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16,1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0BCB990C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0,2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1CBB2506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4,0</w:t>
            </w:r>
          </w:p>
        </w:tc>
      </w:tr>
      <w:tr w:rsidR="000913C6" w:rsidRPr="00560B68" w14:paraId="2FB61282" w14:textId="77777777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482D3F48" w14:textId="77777777" w:rsidR="000913C6" w:rsidRPr="00560B68" w:rsidRDefault="000913C6" w:rsidP="00560B6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0AE17F95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07E8231E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1,1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6F97DAE9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17,7</w:t>
            </w:r>
          </w:p>
        </w:tc>
      </w:tr>
      <w:tr w:rsidR="000913C6" w:rsidRPr="00560B68" w14:paraId="7A22CC2D" w14:textId="77777777" w:rsidTr="00560B68">
        <w:trPr>
          <w:trHeight w:val="300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76F0D46C" w14:textId="77777777" w:rsidR="000913C6" w:rsidRPr="00560B68" w:rsidRDefault="000913C6" w:rsidP="00560B68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10123337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15,6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254381C0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2,0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bottom"/>
            <w:hideMark/>
          </w:tcPr>
          <w:p w14:paraId="29D56224" w14:textId="77777777" w:rsidR="000913C6" w:rsidRPr="00560B68" w:rsidRDefault="000913C6" w:rsidP="00BD2606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de-DE"/>
              </w:rPr>
            </w:pPr>
            <w:r w:rsidRPr="00560B68">
              <w:rPr>
                <w:rFonts w:ascii="Calibri" w:eastAsia="Times New Roman" w:hAnsi="Calibri" w:cs="Arial"/>
                <w:color w:val="000000"/>
                <w:lang w:eastAsia="de-DE"/>
              </w:rPr>
              <w:t>30,9</w:t>
            </w:r>
          </w:p>
        </w:tc>
      </w:tr>
    </w:tbl>
    <w:p w14:paraId="23FFD708" w14:textId="77777777" w:rsidR="006473F5" w:rsidRDefault="00781C81" w:rsidP="00560B68">
      <w:r>
        <w:t>Angaben jeweils für 30%, 50%, 100%</w:t>
      </w:r>
    </w:p>
    <w:p w14:paraId="28E90AF9" w14:textId="77777777" w:rsidR="006473F5" w:rsidRDefault="006473F5">
      <w:r>
        <w:br w:type="page"/>
      </w:r>
    </w:p>
    <w:p w14:paraId="0F56CDB9" w14:textId="77777777" w:rsidR="00560B68" w:rsidRDefault="006473F5" w:rsidP="002E0636">
      <w:pPr>
        <w:pStyle w:val="berschrift1"/>
        <w:numPr>
          <w:ilvl w:val="0"/>
          <w:numId w:val="19"/>
        </w:numPr>
        <w:ind w:left="0" w:hanging="11"/>
      </w:pPr>
      <w:bookmarkStart w:id="43" w:name="_Ref189581556"/>
      <w:bookmarkStart w:id="44" w:name="_Toc222055642"/>
      <w:r>
        <w:lastRenderedPageBreak/>
        <w:t>Hinweis für die 2-Tastenversion Duo V2</w:t>
      </w:r>
      <w:bookmarkEnd w:id="43"/>
      <w:bookmarkEnd w:id="44"/>
    </w:p>
    <w:p w14:paraId="101EEED4" w14:textId="77777777" w:rsidR="006473F5" w:rsidRDefault="006473F5" w:rsidP="006473F5">
      <w:pPr>
        <w:pStyle w:val="KeinLeerraum"/>
      </w:pPr>
      <w:r>
        <w:t>Die aktuelle Firmware kann auch auf die Duo V2 gespielt werden.</w:t>
      </w:r>
    </w:p>
    <w:p w14:paraId="0DBCEC79" w14:textId="77777777" w:rsidR="006473F5" w:rsidRDefault="006473F5" w:rsidP="006473F5">
      <w:pPr>
        <w:pStyle w:val="KeinLeerraum"/>
      </w:pPr>
    </w:p>
    <w:p w14:paraId="23C88CF0" w14:textId="77777777" w:rsidR="006473F5" w:rsidRDefault="006473F5" w:rsidP="006473F5">
      <w:pPr>
        <w:pStyle w:val="KeinLeerraum"/>
      </w:pPr>
      <w:r>
        <w:t>Es gelten folgende Einschränkungen:</w:t>
      </w:r>
    </w:p>
    <w:p w14:paraId="5FD3A8C1" w14:textId="77777777" w:rsidR="006473F5" w:rsidRDefault="006473F5" w:rsidP="002E0636">
      <w:pPr>
        <w:pStyle w:val="KeinLeerraum"/>
        <w:numPr>
          <w:ilvl w:val="0"/>
          <w:numId w:val="18"/>
        </w:numPr>
      </w:pPr>
      <w:r>
        <w:t>Die maximale Anschlussleistung ist auf 3A pro Ausgang und max. 4A für beide Ausgänge zusammen beschränkt</w:t>
      </w:r>
    </w:p>
    <w:p w14:paraId="55FDDE96" w14:textId="77777777" w:rsidR="006473F5" w:rsidRDefault="006473F5" w:rsidP="002E0636">
      <w:pPr>
        <w:pStyle w:val="KeinLeerraum"/>
        <w:numPr>
          <w:ilvl w:val="0"/>
          <w:numId w:val="18"/>
        </w:numPr>
      </w:pPr>
      <w:r>
        <w:t xml:space="preserve">Der zweite Taster (links, Ansicht von oben, Leds links)hat für das Wechseln zwischen den </w:t>
      </w:r>
      <w:proofErr w:type="spellStart"/>
      <w:r>
        <w:t>Dimmstufen</w:t>
      </w:r>
      <w:proofErr w:type="spellEnd"/>
      <w:r>
        <w:t xml:space="preserve"> fast die gleiche Funktion wie der erste.</w:t>
      </w:r>
      <w:r>
        <w:br/>
        <w:t>Alle Programmiereinstellungen werden mit dem rechten Taster getätigt.</w:t>
      </w:r>
    </w:p>
    <w:p w14:paraId="0750FE9B" w14:textId="77777777" w:rsidR="006473F5" w:rsidRDefault="006473F5" w:rsidP="002E0636">
      <w:pPr>
        <w:pStyle w:val="KeinLeerraum"/>
        <w:numPr>
          <w:ilvl w:val="0"/>
          <w:numId w:val="18"/>
        </w:numPr>
      </w:pPr>
      <w:r>
        <w:t xml:space="preserve">Auf die Abschaltung der Leds nach 5-Minütiger Inaktivität musste zwecks </w:t>
      </w:r>
      <w:r w:rsidR="00CA0031">
        <w:t>Speicherplatzes</w:t>
      </w:r>
      <w:r>
        <w:t xml:space="preserve"> für die Auswertung des zweiten Tasters verzichtet werden.</w:t>
      </w:r>
    </w:p>
    <w:sectPr w:rsidR="006473F5" w:rsidSect="002966B8">
      <w:footerReference w:type="default" r:id="rId14"/>
      <w:pgSz w:w="11906" w:h="16838"/>
      <w:pgMar w:top="851" w:right="1418" w:bottom="426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E2BB5F" w14:textId="77777777" w:rsidR="00614579" w:rsidRDefault="00614579" w:rsidP="00561628">
      <w:pPr>
        <w:spacing w:after="0" w:line="240" w:lineRule="auto"/>
      </w:pPr>
      <w:r>
        <w:separator/>
      </w:r>
    </w:p>
  </w:endnote>
  <w:endnote w:type="continuationSeparator" w:id="0">
    <w:p w14:paraId="6701999E" w14:textId="77777777" w:rsidR="00614579" w:rsidRDefault="00614579" w:rsidP="00561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6634466"/>
      <w:docPartObj>
        <w:docPartGallery w:val="Page Numbers (Bottom of Page)"/>
        <w:docPartUnique/>
      </w:docPartObj>
    </w:sdtPr>
    <w:sdtEndPr/>
    <w:sdtContent>
      <w:p w14:paraId="1B8D5BB9" w14:textId="77777777" w:rsidR="00415BAD" w:rsidRDefault="00614579">
        <w:pPr>
          <w:pStyle w:val="Fuzeil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C89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1904893F" w14:textId="77777777" w:rsidR="00415BAD" w:rsidRDefault="00415BA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A01B10" w14:textId="77777777" w:rsidR="00614579" w:rsidRDefault="00614579" w:rsidP="00561628">
      <w:pPr>
        <w:spacing w:after="0" w:line="240" w:lineRule="auto"/>
      </w:pPr>
      <w:r>
        <w:separator/>
      </w:r>
    </w:p>
  </w:footnote>
  <w:footnote w:type="continuationSeparator" w:id="0">
    <w:p w14:paraId="10CC87DC" w14:textId="77777777" w:rsidR="00614579" w:rsidRDefault="00614579" w:rsidP="00561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BAB"/>
    <w:multiLevelType w:val="hybridMultilevel"/>
    <w:tmpl w:val="C2A0233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305C2"/>
    <w:multiLevelType w:val="hybridMultilevel"/>
    <w:tmpl w:val="E44CF3A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7649D1"/>
    <w:multiLevelType w:val="hybridMultilevel"/>
    <w:tmpl w:val="C3AC3EF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C33677"/>
    <w:multiLevelType w:val="hybridMultilevel"/>
    <w:tmpl w:val="DF1A7F64"/>
    <w:lvl w:ilvl="0" w:tplc="0407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320CDE"/>
    <w:multiLevelType w:val="hybridMultilevel"/>
    <w:tmpl w:val="B5922B3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EA1209"/>
    <w:multiLevelType w:val="hybridMultilevel"/>
    <w:tmpl w:val="1624BEF2"/>
    <w:lvl w:ilvl="0" w:tplc="D08AFB4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B7D00"/>
    <w:multiLevelType w:val="hybridMultilevel"/>
    <w:tmpl w:val="58F4FC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D17A19"/>
    <w:multiLevelType w:val="hybridMultilevel"/>
    <w:tmpl w:val="B5226C28"/>
    <w:lvl w:ilvl="0" w:tplc="E838454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B42078"/>
    <w:multiLevelType w:val="hybridMultilevel"/>
    <w:tmpl w:val="894CB9E2"/>
    <w:lvl w:ilvl="0" w:tplc="48F698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332E3"/>
    <w:multiLevelType w:val="hybridMultilevel"/>
    <w:tmpl w:val="CDF261C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6234AE"/>
    <w:multiLevelType w:val="hybridMultilevel"/>
    <w:tmpl w:val="8C6453D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52A454A"/>
    <w:multiLevelType w:val="hybridMultilevel"/>
    <w:tmpl w:val="96EC40DC"/>
    <w:lvl w:ilvl="0" w:tplc="1610B77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33981"/>
    <w:multiLevelType w:val="hybridMultilevel"/>
    <w:tmpl w:val="94785E0C"/>
    <w:lvl w:ilvl="0" w:tplc="AB4C26C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213951"/>
    <w:multiLevelType w:val="hybridMultilevel"/>
    <w:tmpl w:val="3D4AC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D622C8"/>
    <w:multiLevelType w:val="hybridMultilevel"/>
    <w:tmpl w:val="E44CF3A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69FA3664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FB032B3"/>
    <w:multiLevelType w:val="hybridMultilevel"/>
    <w:tmpl w:val="4F4459A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3323C98"/>
    <w:multiLevelType w:val="hybridMultilevel"/>
    <w:tmpl w:val="FC2CB7C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3D7DA1"/>
    <w:multiLevelType w:val="hybridMultilevel"/>
    <w:tmpl w:val="C712B16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1F9224E"/>
    <w:multiLevelType w:val="hybridMultilevel"/>
    <w:tmpl w:val="A7F02E0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8"/>
  </w:num>
  <w:num w:numId="4">
    <w:abstractNumId w:val="4"/>
  </w:num>
  <w:num w:numId="5">
    <w:abstractNumId w:val="17"/>
  </w:num>
  <w:num w:numId="6">
    <w:abstractNumId w:val="14"/>
  </w:num>
  <w:num w:numId="7">
    <w:abstractNumId w:val="16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  <w:num w:numId="12">
    <w:abstractNumId w:val="9"/>
  </w:num>
  <w:num w:numId="13">
    <w:abstractNumId w:val="1"/>
  </w:num>
  <w:num w:numId="14">
    <w:abstractNumId w:val="8"/>
  </w:num>
  <w:num w:numId="15">
    <w:abstractNumId w:val="5"/>
  </w:num>
  <w:num w:numId="16">
    <w:abstractNumId w:val="11"/>
  </w:num>
  <w:num w:numId="17">
    <w:abstractNumId w:val="12"/>
  </w:num>
  <w:num w:numId="18">
    <w:abstractNumId w:val="13"/>
  </w:num>
  <w:num w:numId="19">
    <w:abstractNumId w:val="7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drawingGridHorizontalSpacing w:val="57"/>
  <w:drawingGridVerticalSpacing w:val="9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5D37"/>
    <w:rsid w:val="000233E6"/>
    <w:rsid w:val="0003043B"/>
    <w:rsid w:val="00034FB4"/>
    <w:rsid w:val="00053C89"/>
    <w:rsid w:val="00057ADF"/>
    <w:rsid w:val="000913C6"/>
    <w:rsid w:val="00092AE1"/>
    <w:rsid w:val="000B1A25"/>
    <w:rsid w:val="000B724F"/>
    <w:rsid w:val="000D3CC7"/>
    <w:rsid w:val="000D735C"/>
    <w:rsid w:val="000D7C98"/>
    <w:rsid w:val="000E5BBB"/>
    <w:rsid w:val="000F53C8"/>
    <w:rsid w:val="0011198B"/>
    <w:rsid w:val="00137627"/>
    <w:rsid w:val="00146610"/>
    <w:rsid w:val="00155A53"/>
    <w:rsid w:val="00160627"/>
    <w:rsid w:val="0016232C"/>
    <w:rsid w:val="00163356"/>
    <w:rsid w:val="00176625"/>
    <w:rsid w:val="00195FF7"/>
    <w:rsid w:val="001A393D"/>
    <w:rsid w:val="001C0EBE"/>
    <w:rsid w:val="001C2E10"/>
    <w:rsid w:val="001D3666"/>
    <w:rsid w:val="001E1DA0"/>
    <w:rsid w:val="001E29A1"/>
    <w:rsid w:val="001E3D22"/>
    <w:rsid w:val="001E6F3D"/>
    <w:rsid w:val="00211BBF"/>
    <w:rsid w:val="002124AF"/>
    <w:rsid w:val="00214337"/>
    <w:rsid w:val="002402A9"/>
    <w:rsid w:val="00251DFD"/>
    <w:rsid w:val="00254545"/>
    <w:rsid w:val="00261E15"/>
    <w:rsid w:val="00274BB1"/>
    <w:rsid w:val="002764B6"/>
    <w:rsid w:val="002966B8"/>
    <w:rsid w:val="002C6C95"/>
    <w:rsid w:val="002E03A7"/>
    <w:rsid w:val="002E0636"/>
    <w:rsid w:val="002E1A0E"/>
    <w:rsid w:val="002E3397"/>
    <w:rsid w:val="002F3C45"/>
    <w:rsid w:val="002F5170"/>
    <w:rsid w:val="002F5ECA"/>
    <w:rsid w:val="002F77B5"/>
    <w:rsid w:val="003168F3"/>
    <w:rsid w:val="0032312D"/>
    <w:rsid w:val="00356AE7"/>
    <w:rsid w:val="00366F08"/>
    <w:rsid w:val="003675E1"/>
    <w:rsid w:val="00372BDC"/>
    <w:rsid w:val="00394CEA"/>
    <w:rsid w:val="00395504"/>
    <w:rsid w:val="00396904"/>
    <w:rsid w:val="003A25B9"/>
    <w:rsid w:val="003C66C9"/>
    <w:rsid w:val="003E592B"/>
    <w:rsid w:val="003E722E"/>
    <w:rsid w:val="003E7641"/>
    <w:rsid w:val="004108F6"/>
    <w:rsid w:val="00415BAD"/>
    <w:rsid w:val="00421E3A"/>
    <w:rsid w:val="0042717B"/>
    <w:rsid w:val="00427706"/>
    <w:rsid w:val="004371F0"/>
    <w:rsid w:val="004407E6"/>
    <w:rsid w:val="00451F24"/>
    <w:rsid w:val="00454351"/>
    <w:rsid w:val="00461DA2"/>
    <w:rsid w:val="00463200"/>
    <w:rsid w:val="004649B1"/>
    <w:rsid w:val="004732C9"/>
    <w:rsid w:val="0047548E"/>
    <w:rsid w:val="00484DA0"/>
    <w:rsid w:val="004910F8"/>
    <w:rsid w:val="00492616"/>
    <w:rsid w:val="004959B1"/>
    <w:rsid w:val="00496D01"/>
    <w:rsid w:val="00497A6E"/>
    <w:rsid w:val="004A1EAE"/>
    <w:rsid w:val="004A5271"/>
    <w:rsid w:val="004B4393"/>
    <w:rsid w:val="004B6459"/>
    <w:rsid w:val="004E5C4F"/>
    <w:rsid w:val="004F7AF4"/>
    <w:rsid w:val="005072FB"/>
    <w:rsid w:val="00543CFC"/>
    <w:rsid w:val="0055126C"/>
    <w:rsid w:val="005522C2"/>
    <w:rsid w:val="00560B68"/>
    <w:rsid w:val="00561628"/>
    <w:rsid w:val="005831C7"/>
    <w:rsid w:val="00586DA1"/>
    <w:rsid w:val="00586FFD"/>
    <w:rsid w:val="00597FCB"/>
    <w:rsid w:val="005A6658"/>
    <w:rsid w:val="005A7458"/>
    <w:rsid w:val="005C348F"/>
    <w:rsid w:val="005C3D6D"/>
    <w:rsid w:val="005F40A1"/>
    <w:rsid w:val="005F7930"/>
    <w:rsid w:val="006020EE"/>
    <w:rsid w:val="006076B1"/>
    <w:rsid w:val="00610203"/>
    <w:rsid w:val="00614579"/>
    <w:rsid w:val="006201A3"/>
    <w:rsid w:val="006372CD"/>
    <w:rsid w:val="006408DB"/>
    <w:rsid w:val="00640DEF"/>
    <w:rsid w:val="006424B2"/>
    <w:rsid w:val="006473F5"/>
    <w:rsid w:val="006572E8"/>
    <w:rsid w:val="0066277C"/>
    <w:rsid w:val="00673286"/>
    <w:rsid w:val="00676B87"/>
    <w:rsid w:val="006922E4"/>
    <w:rsid w:val="006A0D8D"/>
    <w:rsid w:val="006C5FE2"/>
    <w:rsid w:val="006C7CAA"/>
    <w:rsid w:val="00706121"/>
    <w:rsid w:val="00706736"/>
    <w:rsid w:val="00746A8C"/>
    <w:rsid w:val="00756195"/>
    <w:rsid w:val="00781C81"/>
    <w:rsid w:val="0078731F"/>
    <w:rsid w:val="007950D8"/>
    <w:rsid w:val="007B67EB"/>
    <w:rsid w:val="007F0F2F"/>
    <w:rsid w:val="007F739B"/>
    <w:rsid w:val="00800A6F"/>
    <w:rsid w:val="008028F0"/>
    <w:rsid w:val="00822705"/>
    <w:rsid w:val="008332A1"/>
    <w:rsid w:val="008439FA"/>
    <w:rsid w:val="00852E5E"/>
    <w:rsid w:val="0087506B"/>
    <w:rsid w:val="00875306"/>
    <w:rsid w:val="00880BB2"/>
    <w:rsid w:val="008815B6"/>
    <w:rsid w:val="00885ECF"/>
    <w:rsid w:val="008B4723"/>
    <w:rsid w:val="008E40C0"/>
    <w:rsid w:val="008F492B"/>
    <w:rsid w:val="00905158"/>
    <w:rsid w:val="00922FC9"/>
    <w:rsid w:val="009328B0"/>
    <w:rsid w:val="00935902"/>
    <w:rsid w:val="0093657F"/>
    <w:rsid w:val="00952E55"/>
    <w:rsid w:val="0095581A"/>
    <w:rsid w:val="00966EC3"/>
    <w:rsid w:val="009673D9"/>
    <w:rsid w:val="00982EAD"/>
    <w:rsid w:val="009918FD"/>
    <w:rsid w:val="009A567E"/>
    <w:rsid w:val="009C5DF9"/>
    <w:rsid w:val="009C6CB5"/>
    <w:rsid w:val="009F48FE"/>
    <w:rsid w:val="00A10C44"/>
    <w:rsid w:val="00A17D93"/>
    <w:rsid w:val="00A263E9"/>
    <w:rsid w:val="00A32BE9"/>
    <w:rsid w:val="00A443A2"/>
    <w:rsid w:val="00A57483"/>
    <w:rsid w:val="00A6581F"/>
    <w:rsid w:val="00A74768"/>
    <w:rsid w:val="00A93AF1"/>
    <w:rsid w:val="00A965B7"/>
    <w:rsid w:val="00AA0502"/>
    <w:rsid w:val="00AB3EF0"/>
    <w:rsid w:val="00AE1AF1"/>
    <w:rsid w:val="00B0388F"/>
    <w:rsid w:val="00B41DD4"/>
    <w:rsid w:val="00B433A2"/>
    <w:rsid w:val="00B44F0B"/>
    <w:rsid w:val="00B4512C"/>
    <w:rsid w:val="00B460B6"/>
    <w:rsid w:val="00B50CB7"/>
    <w:rsid w:val="00B714D8"/>
    <w:rsid w:val="00B850EB"/>
    <w:rsid w:val="00B923AB"/>
    <w:rsid w:val="00BA4A5A"/>
    <w:rsid w:val="00BB224A"/>
    <w:rsid w:val="00BB5FCD"/>
    <w:rsid w:val="00BB71E4"/>
    <w:rsid w:val="00BB7CB8"/>
    <w:rsid w:val="00BC7017"/>
    <w:rsid w:val="00BC7DCE"/>
    <w:rsid w:val="00BD2606"/>
    <w:rsid w:val="00BD4535"/>
    <w:rsid w:val="00BE6A72"/>
    <w:rsid w:val="00C05D37"/>
    <w:rsid w:val="00C12113"/>
    <w:rsid w:val="00C17D84"/>
    <w:rsid w:val="00C20AD8"/>
    <w:rsid w:val="00C32F73"/>
    <w:rsid w:val="00C407F3"/>
    <w:rsid w:val="00C46C6C"/>
    <w:rsid w:val="00C56526"/>
    <w:rsid w:val="00C6220C"/>
    <w:rsid w:val="00C63382"/>
    <w:rsid w:val="00C63B24"/>
    <w:rsid w:val="00C761E8"/>
    <w:rsid w:val="00C853FB"/>
    <w:rsid w:val="00C87013"/>
    <w:rsid w:val="00C940ED"/>
    <w:rsid w:val="00CA0031"/>
    <w:rsid w:val="00CA709A"/>
    <w:rsid w:val="00CB39EB"/>
    <w:rsid w:val="00CB430D"/>
    <w:rsid w:val="00CB48A9"/>
    <w:rsid w:val="00CB6966"/>
    <w:rsid w:val="00CD1932"/>
    <w:rsid w:val="00CE50CD"/>
    <w:rsid w:val="00CE66C4"/>
    <w:rsid w:val="00D063B7"/>
    <w:rsid w:val="00D07096"/>
    <w:rsid w:val="00D17F2C"/>
    <w:rsid w:val="00D361CB"/>
    <w:rsid w:val="00D51C9E"/>
    <w:rsid w:val="00D838C4"/>
    <w:rsid w:val="00D846F6"/>
    <w:rsid w:val="00D84A77"/>
    <w:rsid w:val="00D96F66"/>
    <w:rsid w:val="00DA1C5A"/>
    <w:rsid w:val="00DA71A3"/>
    <w:rsid w:val="00E0249E"/>
    <w:rsid w:val="00E16DBF"/>
    <w:rsid w:val="00E23597"/>
    <w:rsid w:val="00E23F83"/>
    <w:rsid w:val="00E71992"/>
    <w:rsid w:val="00E726C4"/>
    <w:rsid w:val="00E857B7"/>
    <w:rsid w:val="00EA103A"/>
    <w:rsid w:val="00EC030E"/>
    <w:rsid w:val="00EE2A71"/>
    <w:rsid w:val="00EE634B"/>
    <w:rsid w:val="00EF078C"/>
    <w:rsid w:val="00EF256A"/>
    <w:rsid w:val="00F126C0"/>
    <w:rsid w:val="00F25DE9"/>
    <w:rsid w:val="00F64D1F"/>
    <w:rsid w:val="00F877D0"/>
    <w:rsid w:val="00FA1184"/>
    <w:rsid w:val="00FB1CD6"/>
    <w:rsid w:val="00FB1F99"/>
    <w:rsid w:val="00FB46B5"/>
    <w:rsid w:val="00FC2624"/>
    <w:rsid w:val="00FD2FED"/>
    <w:rsid w:val="00FE40B6"/>
    <w:rsid w:val="00FE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09">
      <o:colormru v:ext="edit" colors="#c60,#d2ecb6,#ffc9e4,#f99"/>
    </o:shapedefaults>
    <o:shapelayout v:ext="edit">
      <o:idmap v:ext="edit" data="1,2,3"/>
      <o:rules v:ext="edit">
        <o:r id="V:Rule1" type="connector" idref="#_x0000_s2579"/>
        <o:r id="V:Rule2" type="connector" idref="#_x0000_s2549"/>
        <o:r id="V:Rule3" type="connector" idref="#_x0000_s2888"/>
        <o:r id="V:Rule4" type="connector" idref="#_x0000_s2471"/>
        <o:r id="V:Rule5" type="connector" idref="#_x0000_s2842"/>
        <o:r id="V:Rule6" type="connector" idref="#_x0000_s2558"/>
        <o:r id="V:Rule7" type="connector" idref="#_x0000_s1429">
          <o:proxy start="" idref="#_x0000_s1416" connectloc="0"/>
          <o:proxy end="" idref="#_x0000_s1427" connectloc="1"/>
        </o:r>
        <o:r id="V:Rule8" type="connector" idref="#_x0000_s2774"/>
        <o:r id="V:Rule9" type="connector" idref="#_x0000_s2555"/>
        <o:r id="V:Rule10" type="connector" idref="#_x0000_s2808"/>
        <o:r id="V:Rule11" type="connector" idref="#_x0000_s2809"/>
        <o:r id="V:Rule12" type="connector" idref="#_x0000_s2889"/>
        <o:r id="V:Rule13" type="connector" idref="#_x0000_s2590"/>
        <o:r id="V:Rule14" type="connector" idref="#_x0000_s2148">
          <o:proxy start="" idref="#_x0000_s1413" connectloc="1"/>
          <o:proxy end="" idref="#_x0000_s1411" connectloc="1"/>
        </o:r>
        <o:r id="V:Rule15" type="connector" idref="#_x0000_s2476"/>
        <o:r id="V:Rule16" type="connector" idref="#_x0000_s2868"/>
        <o:r id="V:Rule17" type="connector" idref="#_x0000_s1407">
          <o:proxy start="" idref="#_x0000_s1402" connectloc="3"/>
        </o:r>
        <o:r id="V:Rule18" type="connector" idref="#_x0000_s2510"/>
        <o:r id="V:Rule19" type="connector" idref="#_x0000_s2736"/>
        <o:r id="V:Rule20" type="connector" idref="#_x0000_s2527">
          <o:proxy end="" idref="#_x0000_s2496" connectloc="3"/>
        </o:r>
        <o:r id="V:Rule21" type="connector" idref="#_x0000_s2711"/>
        <o:r id="V:Rule22" type="connector" idref="#_x0000_s2813"/>
        <o:r id="V:Rule23" type="connector" idref="#_x0000_s2899"/>
        <o:r id="V:Rule24" type="connector" idref="#_x0000_s2867">
          <o:proxy end="" idref="#_x0000_s2829" connectloc="0"/>
        </o:r>
        <o:r id="V:Rule25" type="connector" idref="#_x0000_s2714"/>
        <o:r id="V:Rule26" type="connector" idref="#_x0000_s2869"/>
        <o:r id="V:Rule27" type="connector" idref="#_x0000_s2536">
          <o:proxy start="" idref="#_x0000_s2535" connectloc="1"/>
          <o:proxy end="" idref="#_x0000_s2535" connectloc="5"/>
        </o:r>
        <o:r id="V:Rule28" type="connector" idref="#_x0000_s2502"/>
        <o:r id="V:Rule29" type="connector" idref="#_x0000_s2147"/>
        <o:r id="V:Rule30" type="connector" idref="#_x0000_s2528">
          <o:proxy start="" idref="#_x0000_s2494" connectloc="3"/>
        </o:r>
        <o:r id="V:Rule31" type="connector" idref="#_x0000_s2541">
          <o:proxy start="" idref="#_x0000_s2539" connectloc="3"/>
          <o:proxy end="" idref="#_x0000_s2539" connectloc="7"/>
        </o:r>
        <o:r id="V:Rule32" type="connector" idref="#_x0000_s2556"/>
        <o:r id="V:Rule33" type="connector" idref="#_x0000_s2896"/>
        <o:r id="V:Rule34" type="connector" idref="#_x0000_s2559"/>
        <o:r id="V:Rule35" type="connector" idref="#_x0000_s2783"/>
        <o:r id="V:Rule36" type="connector" idref="#_x0000_s2895"/>
        <o:r id="V:Rule37" type="connector" idref="#_x0000_s2715"/>
        <o:r id="V:Rule38" type="connector" idref="#_x0000_s2883"/>
        <o:r id="V:Rule39" type="connector" idref="#_x0000_s2505"/>
        <o:r id="V:Rule40" type="connector" idref="#_x0000_s2554"/>
        <o:r id="V:Rule41" type="connector" idref="#_x0000_s2819"/>
        <o:r id="V:Rule42" type="connector" idref="#_x0000_s2802"/>
        <o:r id="V:Rule43" type="connector" idref="#_x0000_s2851"/>
        <o:r id="V:Rule44" type="connector" idref="#_x0000_s2584"/>
        <o:r id="V:Rule45" type="connector" idref="#_x0000_s2845"/>
        <o:r id="V:Rule46" type="connector" idref="#_x0000_s1606">
          <o:proxy start="" idref="#_x0000_s2097" connectloc="2"/>
          <o:proxy end="" idref="#_x0000_s1607" connectloc="1"/>
        </o:r>
        <o:r id="V:Rule47" type="connector" idref="#_x0000_s2795"/>
        <o:r id="V:Rule48" type="connector" idref="#_x0000_s2509"/>
        <o:r id="V:Rule49" type="connector" idref="#_x0000_s2881"/>
        <o:r id="V:Rule50" type="connector" idref="#_x0000_s2472"/>
        <o:r id="V:Rule51" type="connector" idref="#_x0000_s2583"/>
        <o:r id="V:Rule52" type="connector" idref="#_x0000_s2810"/>
        <o:r id="V:Rule53" type="connector" idref="#_x0000_s2722">
          <o:proxy start="" idref="#_x0000_s2721" connectloc="0"/>
          <o:proxy end="" idref="#_x0000_s2721" connectloc="2"/>
        </o:r>
        <o:r id="V:Rule54" type="connector" idref="#_x0000_s2143"/>
        <o:r id="V:Rule55" type="connector" idref="#_x0000_s2817"/>
        <o:r id="V:Rule56" type="connector" idref="#_x0000_s2606">
          <o:proxy end="" idref="#_x0000_s2568" connectloc="0"/>
        </o:r>
        <o:r id="V:Rule57" type="connector" idref="#_x0000_s2470"/>
        <o:r id="V:Rule58" type="connector" idref="#_x0000_s2790"/>
        <o:r id="V:Rule59" type="connector" idref="#_x0000_s2820"/>
        <o:r id="V:Rule60" type="connector" idref="#_x0000_s2700"/>
        <o:r id="V:Rule61" type="connector" idref="#_x0000_s2504"/>
        <o:r id="V:Rule62" type="connector" idref="#_x0000_s2560"/>
        <o:r id="V:Rule63" type="connector" idref="#_x0000_s2474"/>
        <o:r id="V:Rule64" type="connector" idref="#_x0000_s2561"/>
        <o:r id="V:Rule65" type="connector" idref="#_x0000_s2844"/>
        <o:r id="V:Rule66" type="connector" idref="#_x0000_s2760"/>
        <o:r id="V:Rule67" type="connector" idref="#_x0000_s2850"/>
        <o:r id="V:Rule68" type="connector" idref="#_x0000_s2811"/>
        <o:r id="V:Rule69" type="connector" idref="#_x0000_s2503"/>
        <o:r id="V:Rule70" type="connector" idref="#_x0000_s2477"/>
        <o:r id="V:Rule71" type="connector" idref="#_x0000_s2898"/>
        <o:r id="V:Rule72" type="connector" idref="#_x0000_s2140"/>
        <o:r id="V:Rule73" type="connector" idref="#_x0000_s2557"/>
        <o:r id="V:Rule74" type="connector" idref="#_x0000_s2841"/>
        <o:r id="V:Rule75" type="connector" idref="#_x0000_s2585"/>
        <o:r id="V:Rule76" type="connector" idref="#_x0000_s2759">
          <o:proxy end="" idref="#_x0000_s2721" connectloc="0"/>
        </o:r>
        <o:r id="V:Rule77" type="connector" idref="#_x0000_s2701"/>
        <o:r id="V:Rule78" type="connector" idref="#_x0000_s2732"/>
        <o:r id="V:Rule79" type="connector" idref="#_x0000_s2500"/>
        <o:r id="V:Rule80" type="connector" idref="#_x0000_s2707"/>
        <o:r id="V:Rule81" type="connector" idref="#_x0000_s2830">
          <o:proxy start="" idref="#_x0000_s2829" connectloc="0"/>
          <o:proxy end="" idref="#_x0000_s2829" connectloc="2"/>
        </o:r>
        <o:r id="V:Rule82" type="connector" idref="#_x0000_s2738"/>
        <o:r id="V:Rule83" type="connector" idref="#_x0000_s2704"/>
        <o:r id="V:Rule84" type="connector" idref="#_x0000_s2490">
          <o:proxy start="" idref="#_x0000_s2483" connectloc="0"/>
          <o:proxy end="" idref="#_x0000_s2488" connectloc="2"/>
        </o:r>
        <o:r id="V:Rule85" type="connector" idref="#_x0000_s2582"/>
        <o:r id="V:Rule86" type="connector" idref="#_x0000_s2607">
          <o:proxy end="" idref="#_x0000_s2576" connectloc="3"/>
        </o:r>
        <o:r id="V:Rule87" type="connector" idref="#_x0000_s2094">
          <o:proxy end="" idref="#_x0000_s2016" connectloc="15"/>
        </o:r>
        <o:r id="V:Rule88" type="connector" idref="#_x0000_s2800"/>
        <o:r id="V:Rule89" type="connector" idref="#_x0000_s2468"/>
        <o:r id="V:Rule90" type="connector" idref="#_x0000_s2501"/>
        <o:r id="V:Rule91" type="connector" idref="#_x0000_s2887"/>
        <o:r id="V:Rule92" type="connector" idref="#_x0000_s2705"/>
        <o:r id="V:Rule93" type="connector" idref="#_x0000_s2145"/>
        <o:r id="V:Rule94" type="connector" idref="#_x0000_s2144"/>
        <o:r id="V:Rule95" type="connector" idref="#_x0000_s2478"/>
        <o:r id="V:Rule96" type="connector" idref="#_x0000_s2831">
          <o:proxy start="" idref="#_x0000_s2824" connectloc="0"/>
          <o:proxy end="" idref="#_x0000_s2829" connectloc="2"/>
        </o:r>
        <o:r id="V:Rule97" type="connector" idref="#_x0000_s2852"/>
        <o:r id="V:Rule98" type="connector" idref="#_x0000_s2743"/>
        <o:r id="V:Rule99" type="connector" idref="#_x0000_s2570">
          <o:proxy start="" idref="#_x0000_s2563" connectloc="0"/>
          <o:proxy end="" idref="#_x0000_s2568" connectloc="2"/>
        </o:r>
        <o:r id="V:Rule100" type="connector" idref="#_x0000_s2773"/>
        <o:r id="V:Rule101" type="connector" idref="#_x0000_s2745"/>
        <o:r id="V:Rule102" type="connector" idref="#_x0000_s2553"/>
        <o:r id="V:Rule103" type="connector" idref="#_x0000_s2822"/>
        <o:r id="V:Rule104" type="connector" idref="#_x0000_s2742"/>
        <o:r id="V:Rule105" type="connector" idref="#_x0000_s2884"/>
        <o:r id="V:Rule106" type="connector" idref="#_x0000_s2846"/>
        <o:r id="V:Rule107" type="connector" idref="#_x0000_s2562"/>
        <o:r id="V:Rule108" type="connector" idref="#_x0000_s2540">
          <o:proxy start="" idref="#_x0000_s2539" connectloc="1"/>
          <o:proxy end="" idref="#_x0000_s2539" connectloc="5"/>
        </o:r>
        <o:r id="V:Rule109" type="connector" idref="#_x0000_s2613">
          <o:proxy start="" idref="#_x0000_s2612" connectloc="1"/>
          <o:proxy end="" idref="#_x0000_s2612" connectloc="5"/>
        </o:r>
        <o:r id="V:Rule110" type="connector" idref="#_x0000_s2734"/>
        <o:r id="V:Rule111" type="connector" idref="#_x0000_s2142"/>
        <o:r id="V:Rule112" type="connector" idref="#_x0000_s2526">
          <o:proxy end="" idref="#_x0000_s2488" connectloc="0"/>
        </o:r>
        <o:r id="V:Rule113" type="connector" idref="#_x0000_s2708"/>
        <o:r id="V:Rule114" type="connector" idref="#_x0000_s2798"/>
        <o:r id="V:Rule115" type="connector" idref="#_x0000_s2124">
          <o:proxy start="" idref="#_x0000_s1400" connectloc="2"/>
          <o:proxy end="" idref="#_x0000_s1388" connectloc="0"/>
        </o:r>
        <o:r id="V:Rule116" type="connector" idref="#_x0000_s2499"/>
        <o:r id="V:Rule117" type="connector" idref="#_x0000_s2531">
          <o:proxy start="" idref="#_x0000_s2495" connectloc="3"/>
          <o:proxy end="" idref="#_x0000_s2484" connectloc="0"/>
        </o:r>
        <o:r id="V:Rule118" type="connector" idref="#_x0000_s2776"/>
        <o:r id="V:Rule119" type="connector" idref="#_x0000_s1433">
          <o:proxy start="" idref="#_x0000_s1432" connectloc="3"/>
          <o:proxy end="" idref="#_x0000_s1416" connectloc="0"/>
        </o:r>
        <o:r id="V:Rule120" type="connector" idref="#_x0000_s2797"/>
        <o:r id="V:Rule121" type="connector" idref="#_x0000_s2551"/>
        <o:r id="V:Rule122" type="connector" idref="#_x0000_s2789"/>
        <o:r id="V:Rule123" type="connector" idref="#_x0000_s2897"/>
        <o:r id="V:Rule124" type="connector" idref="#_x0000_s1406">
          <o:proxy start="" idref="#_x0000_s2123" connectloc="3"/>
        </o:r>
        <o:r id="V:Rule125" type="connector" idref="#_x0000_s2589"/>
        <o:r id="V:Rule126" type="connector" idref="#_x0000_s2489">
          <o:proxy start="" idref="#_x0000_s2488" connectloc="0"/>
          <o:proxy end="" idref="#_x0000_s2488" connectloc="2"/>
        </o:r>
        <o:r id="V:Rule127" type="connector" idref="#_x0000_s2592"/>
        <o:r id="V:Rule128" type="connector" idref="#_x0000_s2882"/>
        <o:r id="V:Rule129" type="connector" idref="#_x0000_s2796"/>
        <o:r id="V:Rule130" type="connector" idref="#_x0000_s2512"/>
        <o:r id="V:Rule131" type="connector" idref="#_x0000_s2614">
          <o:proxy start="" idref="#_x0000_s2612" connectloc="3"/>
          <o:proxy end="" idref="#_x0000_s2612" connectloc="7"/>
        </o:r>
        <o:r id="V:Rule132" type="connector" idref="#_x0000_s2550"/>
        <o:r id="V:Rule133" type="connector" idref="#_x0000_s2843"/>
        <o:r id="V:Rule134" type="connector" idref="#_x0000_s2552"/>
        <o:r id="V:Rule135" type="connector" idref="#_x0000_s2853"/>
        <o:r id="V:Rule136" type="connector" idref="#_x0000_s2537">
          <o:proxy start="" idref="#_x0000_s2535" connectloc="3"/>
          <o:proxy end="" idref="#_x0000_s2535" connectloc="7"/>
        </o:r>
        <o:r id="V:Rule137" type="connector" idref="#_x0000_s2475"/>
        <o:r id="V:Rule138" type="connector" idref="#_x0000_s2467"/>
        <o:r id="V:Rule139" type="connector" idref="#_x0000_s2609">
          <o:proxy start="" idref="#_x0000_s2575" connectloc="3"/>
          <o:proxy end="" idref="#_x0000_s2564" connectloc="0"/>
        </o:r>
        <o:r id="V:Rule140" type="connector" idref="#_x0000_s2480"/>
        <o:r id="V:Rule141" type="connector" idref="#_x0000_s2141"/>
        <o:r id="V:Rule142" type="connector" idref="#_x0000_s2812"/>
        <o:r id="V:Rule143" type="connector" idref="#_x0000_s2511"/>
        <o:r id="V:Rule144" type="connector" idref="#_x0000_s2591"/>
        <o:r id="V:Rule145" type="connector" idref="#_x0000_s2580"/>
        <o:r id="V:Rule146" type="connector" idref="#_x0000_s2792"/>
        <o:r id="V:Rule147" type="connector" idref="#_x0000_s2815"/>
        <o:r id="V:Rule148" type="connector" idref="#_x0000_s2814"/>
        <o:r id="V:Rule149" type="connector" idref="#_x0000_s2091">
          <o:proxy start="" idref="#_x0000_s2092" connectloc="1"/>
        </o:r>
        <o:r id="V:Rule150" type="connector" idref="#_x0000_s2737"/>
        <o:r id="V:Rule151" type="connector" idref="#_x0000_s2548"/>
        <o:r id="V:Rule152" type="connector" idref="#_x0000_s2761"/>
        <o:r id="V:Rule153" type="connector" idref="#_x0000_s2893"/>
        <o:r id="V:Rule154" type="connector" idref="#_x0000_s2096">
          <o:proxy start="" idref="#_x0000_s2095" connectloc="2"/>
          <o:proxy end="" idref="#_x0000_s1631" connectloc="6"/>
        </o:r>
        <o:r id="V:Rule155" type="connector" idref="#_x0000_s2870"/>
        <o:r id="V:Rule156" type="connector" idref="#_x0000_s2801"/>
        <o:r id="V:Rule157" type="connector" idref="#_x0000_s2702"/>
        <o:r id="V:Rule158" type="connector" idref="#_x0000_s2890"/>
        <o:r id="V:Rule159" type="connector" idref="#_x0000_s2703"/>
        <o:r id="V:Rule160" type="connector" idref="#_x0000_s2146"/>
        <o:r id="V:Rule161" type="connector" idref="#_x0000_s2710"/>
        <o:r id="V:Rule162" type="connector" idref="#_x0000_s2840"/>
        <o:r id="V:Rule163" type="connector" idref="#_x0000_s2818"/>
        <o:r id="V:Rule164" type="connector" idref="#_x0000_s2479"/>
        <o:r id="V:Rule165" type="connector" idref="#_x0000_s2744"/>
        <o:r id="V:Rule166" type="connector" idref="#_x0000_s2821"/>
        <o:r id="V:Rule167" type="connector" idref="#_x0000_s2791"/>
        <o:r id="V:Rule168" type="connector" idref="#_x0000_s2482"/>
        <o:r id="V:Rule169" type="connector" idref="#_x0000_s2816"/>
        <o:r id="V:Rule170" type="connector" idref="#_x0000_s2608"/>
        <o:r id="V:Rule171" type="connector" idref="#_x0000_s2581"/>
        <o:r id="V:Rule172" type="connector" idref="#_x0000_s2723">
          <o:proxy start="" idref="#_x0000_s2716" connectloc="0"/>
          <o:proxy end="" idref="#_x0000_s2721" connectloc="2"/>
        </o:r>
        <o:r id="V:Rule173" type="connector" idref="#_x0000_s2713"/>
        <o:r id="V:Rule174" type="connector" idref="#_x0000_s2569">
          <o:proxy start="" idref="#_x0000_s2568" connectloc="0"/>
          <o:proxy end="" idref="#_x0000_s2568" connectloc="2"/>
        </o:r>
        <o:r id="V:Rule175" type="connector" idref="#_x0000_s2733"/>
        <o:r id="V:Rule176" type="connector" idref="#_x0000_s2547"/>
        <o:r id="V:Rule177" type="connector" idref="#_x0000_s2735"/>
        <o:r id="V:Rule178" type="connector" idref="#_x0000_s1428">
          <o:proxy start="" idref="#_x0000_s1427" connectloc="2"/>
          <o:proxy end="" idref="#_x0000_s1416" connectloc="3"/>
        </o:r>
        <o:r id="V:Rule179" type="connector" idref="#_x0000_s2709"/>
        <o:r id="V:Rule180" type="connector" idref="#_x0000_s2706"/>
        <o:r id="V:Rule181" type="connector" idref="#_x0000_s2712"/>
        <o:r id="V:Rule182" type="connector" idref="#_x0000_s2529"/>
        <o:r id="V:Rule183" type="connector" idref="#_x0000_s2777"/>
        <o:r id="V:Rule184" type="connector" idref="#_x0000_s2762"/>
        <o:r id="V:Rule185" type="connector" idref="#_x0000_s2473"/>
        <o:r id="V:Rule186" type="connector" idref="#_x0000_s2469"/>
        <o:r id="V:Rule187" type="connector" idref="#_x0000_s2894"/>
        <o:r id="V:Rule188" type="connector" idref="#_x0000_s2530"/>
        <o:r id="V:Rule189" type="connector" idref="#_x0000_s2481"/>
        <o:r id="V:Rule190" type="connector" idref="#_x0000_s2823"/>
      </o:rules>
    </o:shapelayout>
  </w:shapeDefaults>
  <w:decimalSymbol w:val=","/>
  <w:listSeparator w:val=";"/>
  <w14:docId w14:val="0D9879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94CEA"/>
  </w:style>
  <w:style w:type="paragraph" w:styleId="berschrift1">
    <w:name w:val="heading 1"/>
    <w:basedOn w:val="Standard"/>
    <w:next w:val="Standard"/>
    <w:link w:val="berschrift1Zchn"/>
    <w:uiPriority w:val="9"/>
    <w:qFormat/>
    <w:rsid w:val="00CB39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277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846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63B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B39EB"/>
    <w:rPr>
      <w:rFonts w:asciiTheme="majorHAnsi" w:eastAsiaTheme="majorEastAsia" w:hAnsiTheme="majorHAnsi" w:cstheme="majorBidi"/>
      <w:b/>
      <w:bCs/>
      <w:color w:val="376092" w:themeColor="accent1" w:themeShade="BF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277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561628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semiHidden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61628"/>
  </w:style>
  <w:style w:type="paragraph" w:styleId="Fuzeile">
    <w:name w:val="footer"/>
    <w:basedOn w:val="Standard"/>
    <w:link w:val="FuzeileZchn"/>
    <w:uiPriority w:val="99"/>
    <w:unhideWhenUsed/>
    <w:rsid w:val="005616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61628"/>
  </w:style>
  <w:style w:type="paragraph" w:styleId="Listenabsatz">
    <w:name w:val="List Paragraph"/>
    <w:basedOn w:val="Standard"/>
    <w:uiPriority w:val="34"/>
    <w:qFormat/>
    <w:rsid w:val="004371F0"/>
    <w:pPr>
      <w:ind w:left="720"/>
      <w:contextualSpacing/>
    </w:pPr>
  </w:style>
  <w:style w:type="character" w:styleId="HTMLAkronym">
    <w:name w:val="HTML Acronym"/>
    <w:basedOn w:val="Absatz-Standardschriftart"/>
    <w:uiPriority w:val="99"/>
    <w:semiHidden/>
    <w:unhideWhenUsed/>
    <w:rsid w:val="00CA709A"/>
  </w:style>
  <w:style w:type="character" w:styleId="Hyperlink">
    <w:name w:val="Hyperlink"/>
    <w:basedOn w:val="Absatz-Standardschriftart"/>
    <w:uiPriority w:val="99"/>
    <w:unhideWhenUsed/>
    <w:rsid w:val="00CA709A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846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B1A25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B1A2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B1A2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0B1A25"/>
    <w:pPr>
      <w:spacing w:after="100"/>
      <w:ind w:left="44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1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1A25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59"/>
    <w:rsid w:val="00922F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7CA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394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394CEA"/>
    <w:rPr>
      <w:rFonts w:ascii="Tahoma" w:hAnsi="Tahoma" w:cs="Tahoma"/>
      <w:sz w:val="16"/>
      <w:szCs w:val="1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63B2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Rdson@4.5V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Rdson@4.5V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tobiasengelmann@gmx.d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-+%20Projekte%20+-\Fahrradlampe\Digitale%20Lampensteuerung\Docs\Entladekurven%20Alle%20Liste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2.7927881738387148E-2"/>
          <c:y val="3.82515751422546E-2"/>
          <c:w val="0.8041993947030629"/>
          <c:h val="0.80385522420796518"/>
        </c:manualLayout>
      </c:layout>
      <c:scatterChart>
        <c:scatterStyle val="lineMarker"/>
        <c:varyColors val="0"/>
        <c:ser>
          <c:idx val="3"/>
          <c:order val="0"/>
          <c:tx>
            <c:v>6Ah 20W</c:v>
          </c:tx>
          <c:spPr>
            <a:ln>
              <a:solidFill>
                <a:schemeClr val="accent1">
                  <a:shade val="95000"/>
                  <a:satMod val="105000"/>
                </a:schemeClr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0.22916666666666682</c:v>
                </c:pt>
                <c:pt idx="3">
                  <c:v>0.22743055555555572</c:v>
                </c:pt>
                <c:pt idx="4">
                  <c:v>0.22569444444444636</c:v>
                </c:pt>
                <c:pt idx="5">
                  <c:v>0.22395833333333534</c:v>
                </c:pt>
                <c:pt idx="6">
                  <c:v>0.22222222222222243</c:v>
                </c:pt>
                <c:pt idx="7">
                  <c:v>0.22048611111111141</c:v>
                </c:pt>
                <c:pt idx="8">
                  <c:v>0.21875000000000044</c:v>
                </c:pt>
                <c:pt idx="9">
                  <c:v>0.21701388888889175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0.21006944444444786</c:v>
                </c:pt>
                <c:pt idx="14">
                  <c:v>0.20833333333333531</c:v>
                </c:pt>
                <c:pt idx="15">
                  <c:v>0.20659722222222457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0.19791666666666693</c:v>
                </c:pt>
                <c:pt idx="21">
                  <c:v>0.19618055555555403</c:v>
                </c:pt>
                <c:pt idx="22">
                  <c:v>0.19444444444444786</c:v>
                </c:pt>
                <c:pt idx="23">
                  <c:v>0.19270833333333537</c:v>
                </c:pt>
                <c:pt idx="24">
                  <c:v>0.19097222222222243</c:v>
                </c:pt>
                <c:pt idx="25">
                  <c:v>0.18923611111111396</c:v>
                </c:pt>
                <c:pt idx="26">
                  <c:v>0.18750000000000044</c:v>
                </c:pt>
                <c:pt idx="27">
                  <c:v>0.18576388888889175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0.17881944444444781</c:v>
                </c:pt>
                <c:pt idx="32">
                  <c:v>0.17708333333333534</c:v>
                </c:pt>
                <c:pt idx="33">
                  <c:v>0.17534722222222457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0.16840277777777793</c:v>
                </c:pt>
                <c:pt idx="38">
                  <c:v>0.16666666666666682</c:v>
                </c:pt>
                <c:pt idx="39">
                  <c:v>0.16493055555555572</c:v>
                </c:pt>
                <c:pt idx="40">
                  <c:v>0.16319444444444675</c:v>
                </c:pt>
                <c:pt idx="41">
                  <c:v>0.16145833333333501</c:v>
                </c:pt>
                <c:pt idx="42">
                  <c:v>0.15972222222222432</c:v>
                </c:pt>
                <c:pt idx="43">
                  <c:v>0.15798611111111374</c:v>
                </c:pt>
                <c:pt idx="44">
                  <c:v>0.15625000000000044</c:v>
                </c:pt>
                <c:pt idx="45">
                  <c:v>0.15451388888889175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0.14756944444444825</c:v>
                </c:pt>
                <c:pt idx="50">
                  <c:v>0.14583333333333498</c:v>
                </c:pt>
                <c:pt idx="51">
                  <c:v>0.14409722222222432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0.13368055555555428</c:v>
                </c:pt>
                <c:pt idx="58">
                  <c:v>0.13194444444444825</c:v>
                </c:pt>
                <c:pt idx="59">
                  <c:v>0.13020833333333498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0.12326388888889046</c:v>
                </c:pt>
                <c:pt idx="64">
                  <c:v>0.12152777777777812</c:v>
                </c:pt>
                <c:pt idx="65">
                  <c:v>0.11979166666666802</c:v>
                </c:pt>
                <c:pt idx="66">
                  <c:v>0.11805555555555609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0.11284722222222203</c:v>
                </c:pt>
                <c:pt idx="70">
                  <c:v>0.11111111111111102</c:v>
                </c:pt>
                <c:pt idx="71">
                  <c:v>0.10937500000000012</c:v>
                </c:pt>
                <c:pt idx="72">
                  <c:v>0.10763888888889002</c:v>
                </c:pt>
                <c:pt idx="73">
                  <c:v>0.10590277777777812</c:v>
                </c:pt>
                <c:pt idx="74">
                  <c:v>0.10416666666666802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9.8958333333334605E-2</c:v>
                </c:pt>
                <c:pt idx="78">
                  <c:v>9.7222222222222168E-2</c:v>
                </c:pt>
                <c:pt idx="79">
                  <c:v>9.548611111111098E-2</c:v>
                </c:pt>
                <c:pt idx="80">
                  <c:v>9.375000000000154E-2</c:v>
                </c:pt>
                <c:pt idx="81">
                  <c:v>9.2013888888889048E-2</c:v>
                </c:pt>
                <c:pt idx="82">
                  <c:v>9.0277777777778012E-2</c:v>
                </c:pt>
                <c:pt idx="83">
                  <c:v>8.8541666666667768E-2</c:v>
                </c:pt>
                <c:pt idx="84">
                  <c:v>8.6805555555557246E-2</c:v>
                </c:pt>
                <c:pt idx="85">
                  <c:v>8.5069444444445044E-2</c:v>
                </c:pt>
                <c:pt idx="86">
                  <c:v>8.3333333333333065E-2</c:v>
                </c:pt>
                <c:pt idx="87">
                  <c:v>8.1597222222223265E-2</c:v>
                </c:pt>
                <c:pt idx="88">
                  <c:v>7.9861111111111535E-2</c:v>
                </c:pt>
                <c:pt idx="89">
                  <c:v>7.8125E-2</c:v>
                </c:pt>
                <c:pt idx="90">
                  <c:v>7.638888888888902E-2</c:v>
                </c:pt>
                <c:pt idx="91">
                  <c:v>7.4652777777778054E-2</c:v>
                </c:pt>
                <c:pt idx="92">
                  <c:v>7.2916666666667032E-2</c:v>
                </c:pt>
                <c:pt idx="93">
                  <c:v>7.1180555555555955E-2</c:v>
                </c:pt>
                <c:pt idx="94">
                  <c:v>6.9444444444445516E-2</c:v>
                </c:pt>
                <c:pt idx="95">
                  <c:v>6.770833333333405E-2</c:v>
                </c:pt>
                <c:pt idx="96">
                  <c:v>6.5972222222222113E-2</c:v>
                </c:pt>
                <c:pt idx="97">
                  <c:v>6.4236111111111466E-2</c:v>
                </c:pt>
                <c:pt idx="98">
                  <c:v>6.2500000000000014E-2</c:v>
                </c:pt>
                <c:pt idx="99">
                  <c:v>6.0763888888889034E-2</c:v>
                </c:pt>
                <c:pt idx="100">
                  <c:v>5.9027777777778033E-2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5.3819444444445509E-2</c:v>
                </c:pt>
                <c:pt idx="104">
                  <c:v>5.2083333333333988E-2</c:v>
                </c:pt>
                <c:pt idx="105">
                  <c:v>5.0347222222222113E-2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4.3402777777778019E-2</c:v>
                </c:pt>
                <c:pt idx="110">
                  <c:v>4.1666666666666997E-2</c:v>
                </c:pt>
                <c:pt idx="111">
                  <c:v>3.993055555555601E-2</c:v>
                </c:pt>
                <c:pt idx="112">
                  <c:v>3.8194444444445003E-2</c:v>
                </c:pt>
                <c:pt idx="113">
                  <c:v>3.6458333333333016E-2</c:v>
                </c:pt>
                <c:pt idx="114">
                  <c:v>3.4722222222222016E-2</c:v>
                </c:pt>
                <c:pt idx="115">
                  <c:v>3.2986111111111015E-2</c:v>
                </c:pt>
                <c:pt idx="116">
                  <c:v>3.1250000000000014E-2</c:v>
                </c:pt>
                <c:pt idx="117">
                  <c:v>2.9513888888889016E-2</c:v>
                </c:pt>
                <c:pt idx="118">
                  <c:v>2.7777777777778699E-2</c:v>
                </c:pt>
                <c:pt idx="119">
                  <c:v>2.6041666666667393E-2</c:v>
                </c:pt>
                <c:pt idx="120">
                  <c:v>2.4305555555556003E-2</c:v>
                </c:pt>
                <c:pt idx="121">
                  <c:v>2.2569444444445003E-2</c:v>
                </c:pt>
                <c:pt idx="122">
                  <c:v>2.0833333333333082E-2</c:v>
                </c:pt>
                <c:pt idx="123">
                  <c:v>1.9097222222222023E-2</c:v>
                </c:pt>
                <c:pt idx="124">
                  <c:v>1.7361111111111063E-2</c:v>
                </c:pt>
                <c:pt idx="125">
                  <c:v>1.5625000000000003E-2</c:v>
                </c:pt>
                <c:pt idx="126">
                  <c:v>1.3888888888889204E-2</c:v>
                </c:pt>
                <c:pt idx="127">
                  <c:v>1.2152777777778021E-2</c:v>
                </c:pt>
                <c:pt idx="128">
                  <c:v>1.0416666666667041E-2</c:v>
                </c:pt>
                <c:pt idx="129">
                  <c:v>8.6805555555561267E-3</c:v>
                </c:pt>
                <c:pt idx="130">
                  <c:v>6.9444444444450503E-3</c:v>
                </c:pt>
                <c:pt idx="131">
                  <c:v>5.208333333333072E-3</c:v>
                </c:pt>
                <c:pt idx="132">
                  <c:v>3.4722222222219896E-3</c:v>
                </c:pt>
                <c:pt idx="133">
                  <c:v>1.7361111111110035E-3</c:v>
                </c:pt>
                <c:pt idx="134">
                  <c:v>0</c:v>
                </c:pt>
              </c:numCache>
            </c:numRef>
          </c:xVal>
          <c:yVal>
            <c:numRef>
              <c:f>Restlaufzeiten!$F$23:$F$175</c:f>
              <c:numCache>
                <c:formatCode>General</c:formatCode>
                <c:ptCount val="153"/>
                <c:pt idx="62">
                  <c:v>15908</c:v>
                </c:pt>
                <c:pt idx="63">
                  <c:v>14731</c:v>
                </c:pt>
                <c:pt idx="64">
                  <c:v>15219</c:v>
                </c:pt>
                <c:pt idx="65">
                  <c:v>15157</c:v>
                </c:pt>
                <c:pt idx="66">
                  <c:v>15096</c:v>
                </c:pt>
                <c:pt idx="67">
                  <c:v>15034</c:v>
                </c:pt>
                <c:pt idx="68">
                  <c:v>14977</c:v>
                </c:pt>
                <c:pt idx="69">
                  <c:v>14920</c:v>
                </c:pt>
                <c:pt idx="70">
                  <c:v>14865</c:v>
                </c:pt>
                <c:pt idx="71">
                  <c:v>14808</c:v>
                </c:pt>
                <c:pt idx="72">
                  <c:v>14757</c:v>
                </c:pt>
                <c:pt idx="73">
                  <c:v>14702</c:v>
                </c:pt>
                <c:pt idx="74">
                  <c:v>14648</c:v>
                </c:pt>
                <c:pt idx="75">
                  <c:v>14593</c:v>
                </c:pt>
                <c:pt idx="76">
                  <c:v>14536</c:v>
                </c:pt>
                <c:pt idx="77">
                  <c:v>14483</c:v>
                </c:pt>
                <c:pt idx="78">
                  <c:v>14432</c:v>
                </c:pt>
                <c:pt idx="79">
                  <c:v>14377</c:v>
                </c:pt>
                <c:pt idx="80">
                  <c:v>14324</c:v>
                </c:pt>
                <c:pt idx="81">
                  <c:v>14269</c:v>
                </c:pt>
                <c:pt idx="82">
                  <c:v>14220</c:v>
                </c:pt>
                <c:pt idx="83">
                  <c:v>14173</c:v>
                </c:pt>
                <c:pt idx="84">
                  <c:v>14126</c:v>
                </c:pt>
                <c:pt idx="85">
                  <c:v>14080</c:v>
                </c:pt>
                <c:pt idx="86">
                  <c:v>14037</c:v>
                </c:pt>
                <c:pt idx="87">
                  <c:v>13994</c:v>
                </c:pt>
                <c:pt idx="88">
                  <c:v>13954</c:v>
                </c:pt>
                <c:pt idx="89">
                  <c:v>13914</c:v>
                </c:pt>
                <c:pt idx="90">
                  <c:v>13875</c:v>
                </c:pt>
                <c:pt idx="91">
                  <c:v>13840</c:v>
                </c:pt>
                <c:pt idx="92">
                  <c:v>13805</c:v>
                </c:pt>
                <c:pt idx="93">
                  <c:v>13771</c:v>
                </c:pt>
                <c:pt idx="94">
                  <c:v>13739</c:v>
                </c:pt>
                <c:pt idx="95">
                  <c:v>13709</c:v>
                </c:pt>
                <c:pt idx="96">
                  <c:v>13680</c:v>
                </c:pt>
                <c:pt idx="97">
                  <c:v>13653</c:v>
                </c:pt>
                <c:pt idx="98">
                  <c:v>13634</c:v>
                </c:pt>
                <c:pt idx="99">
                  <c:v>13608</c:v>
                </c:pt>
                <c:pt idx="100">
                  <c:v>13587</c:v>
                </c:pt>
                <c:pt idx="101">
                  <c:v>13562</c:v>
                </c:pt>
                <c:pt idx="102">
                  <c:v>13538</c:v>
                </c:pt>
                <c:pt idx="103">
                  <c:v>13518</c:v>
                </c:pt>
                <c:pt idx="104">
                  <c:v>13497</c:v>
                </c:pt>
                <c:pt idx="105">
                  <c:v>13478</c:v>
                </c:pt>
                <c:pt idx="106">
                  <c:v>13457</c:v>
                </c:pt>
                <c:pt idx="107">
                  <c:v>13438</c:v>
                </c:pt>
                <c:pt idx="108">
                  <c:v>13419</c:v>
                </c:pt>
                <c:pt idx="109">
                  <c:v>13400</c:v>
                </c:pt>
                <c:pt idx="110">
                  <c:v>13382</c:v>
                </c:pt>
                <c:pt idx="111">
                  <c:v>13363</c:v>
                </c:pt>
                <c:pt idx="112">
                  <c:v>13345</c:v>
                </c:pt>
                <c:pt idx="113">
                  <c:v>13323</c:v>
                </c:pt>
                <c:pt idx="114">
                  <c:v>13302</c:v>
                </c:pt>
                <c:pt idx="115">
                  <c:v>13278</c:v>
                </c:pt>
                <c:pt idx="116">
                  <c:v>13254</c:v>
                </c:pt>
                <c:pt idx="117">
                  <c:v>13227</c:v>
                </c:pt>
                <c:pt idx="118">
                  <c:v>13200</c:v>
                </c:pt>
                <c:pt idx="119">
                  <c:v>13169</c:v>
                </c:pt>
                <c:pt idx="120">
                  <c:v>13140</c:v>
                </c:pt>
                <c:pt idx="121">
                  <c:v>13113</c:v>
                </c:pt>
                <c:pt idx="122">
                  <c:v>13090</c:v>
                </c:pt>
                <c:pt idx="123">
                  <c:v>13069</c:v>
                </c:pt>
                <c:pt idx="124">
                  <c:v>13046</c:v>
                </c:pt>
                <c:pt idx="125">
                  <c:v>13019</c:v>
                </c:pt>
                <c:pt idx="126">
                  <c:v>12990</c:v>
                </c:pt>
                <c:pt idx="127">
                  <c:v>12957</c:v>
                </c:pt>
                <c:pt idx="128">
                  <c:v>12916</c:v>
                </c:pt>
                <c:pt idx="129">
                  <c:v>12856</c:v>
                </c:pt>
                <c:pt idx="130">
                  <c:v>12759</c:v>
                </c:pt>
                <c:pt idx="131">
                  <c:v>12619</c:v>
                </c:pt>
                <c:pt idx="132">
                  <c:v>12426</c:v>
                </c:pt>
                <c:pt idx="133">
                  <c:v>12157</c:v>
                </c:pt>
                <c:pt idx="134">
                  <c:v>11594</c:v>
                </c:pt>
              </c:numCache>
            </c:numRef>
          </c:yVal>
          <c:smooth val="0"/>
        </c:ser>
        <c:ser>
          <c:idx val="4"/>
          <c:order val="1"/>
          <c:tx>
            <c:v>6Ah 35W</c:v>
          </c:tx>
          <c:spPr>
            <a:ln>
              <a:solidFill>
                <a:srgbClr xmlns:mc="http://schemas.openxmlformats.org/markup-compatibility/2006" xmlns:a14="http://schemas.microsoft.com/office/drawing/2010/main" val="FFFF00" mc:Ignorable=""/>
              </a:solidFill>
            </a:ln>
          </c:spPr>
          <c:marker>
            <c:symbol val="none"/>
          </c:marker>
          <c:xVal>
            <c:numRef>
              <c:f>Restlaufzeiten!$B$23:$B$175</c:f>
              <c:numCache>
                <c:formatCode>[$-F400]h:mm:ss\ AM/PM</c:formatCode>
                <c:ptCount val="153"/>
                <c:pt idx="0">
                  <c:v>0.23263888888888901</c:v>
                </c:pt>
                <c:pt idx="1">
                  <c:v>0.2309027777777779</c:v>
                </c:pt>
                <c:pt idx="2">
                  <c:v>0.22916666666666682</c:v>
                </c:pt>
                <c:pt idx="3">
                  <c:v>0.22743055555555572</c:v>
                </c:pt>
                <c:pt idx="4">
                  <c:v>0.22569444444444636</c:v>
                </c:pt>
                <c:pt idx="5">
                  <c:v>0.22395833333333534</c:v>
                </c:pt>
                <c:pt idx="6">
                  <c:v>0.22222222222222243</c:v>
                </c:pt>
                <c:pt idx="7">
                  <c:v>0.22048611111111141</c:v>
                </c:pt>
                <c:pt idx="8">
                  <c:v>0.21875000000000044</c:v>
                </c:pt>
                <c:pt idx="9">
                  <c:v>0.21701388888889175</c:v>
                </c:pt>
                <c:pt idx="10">
                  <c:v>0.2152777777777779</c:v>
                </c:pt>
                <c:pt idx="11">
                  <c:v>0.21354166666666691</c:v>
                </c:pt>
                <c:pt idx="12">
                  <c:v>0.21180555555555569</c:v>
                </c:pt>
                <c:pt idx="13">
                  <c:v>0.21006944444444786</c:v>
                </c:pt>
                <c:pt idx="14">
                  <c:v>0.20833333333333531</c:v>
                </c:pt>
                <c:pt idx="15">
                  <c:v>0.20659722222222457</c:v>
                </c:pt>
                <c:pt idx="16">
                  <c:v>0.20486111111111124</c:v>
                </c:pt>
                <c:pt idx="17">
                  <c:v>0.20312500000000011</c:v>
                </c:pt>
                <c:pt idx="18">
                  <c:v>0.20138888888888901</c:v>
                </c:pt>
                <c:pt idx="19">
                  <c:v>0.19965277777777787</c:v>
                </c:pt>
                <c:pt idx="20">
                  <c:v>0.19791666666666693</c:v>
                </c:pt>
                <c:pt idx="21">
                  <c:v>0.19618055555555403</c:v>
                </c:pt>
                <c:pt idx="22">
                  <c:v>0.19444444444444786</c:v>
                </c:pt>
                <c:pt idx="23">
                  <c:v>0.19270833333333537</c:v>
                </c:pt>
                <c:pt idx="24">
                  <c:v>0.19097222222222243</c:v>
                </c:pt>
                <c:pt idx="25">
                  <c:v>0.18923611111111396</c:v>
                </c:pt>
                <c:pt idx="26">
                  <c:v>0.18750000000000044</c:v>
                </c:pt>
                <c:pt idx="27">
                  <c:v>0.18576388888889175</c:v>
                </c:pt>
                <c:pt idx="28">
                  <c:v>0.1840277777777779</c:v>
                </c:pt>
                <c:pt idx="29">
                  <c:v>0.18229166666666691</c:v>
                </c:pt>
                <c:pt idx="30">
                  <c:v>0.18055555555555569</c:v>
                </c:pt>
                <c:pt idx="31">
                  <c:v>0.17881944444444781</c:v>
                </c:pt>
                <c:pt idx="32">
                  <c:v>0.17708333333333534</c:v>
                </c:pt>
                <c:pt idx="33">
                  <c:v>0.17534722222222457</c:v>
                </c:pt>
                <c:pt idx="34">
                  <c:v>0.17361111111111124</c:v>
                </c:pt>
                <c:pt idx="35">
                  <c:v>0.17187500000000011</c:v>
                </c:pt>
                <c:pt idx="36">
                  <c:v>0.17013888888888901</c:v>
                </c:pt>
                <c:pt idx="37">
                  <c:v>0.16840277777777793</c:v>
                </c:pt>
                <c:pt idx="38">
                  <c:v>0.16666666666666682</c:v>
                </c:pt>
                <c:pt idx="39">
                  <c:v>0.16493055555555572</c:v>
                </c:pt>
                <c:pt idx="40">
                  <c:v>0.16319444444444675</c:v>
                </c:pt>
                <c:pt idx="41">
                  <c:v>0.16145833333333501</c:v>
                </c:pt>
                <c:pt idx="42">
                  <c:v>0.15972222222222432</c:v>
                </c:pt>
                <c:pt idx="43">
                  <c:v>0.15798611111111374</c:v>
                </c:pt>
                <c:pt idx="44">
                  <c:v>0.15625000000000044</c:v>
                </c:pt>
                <c:pt idx="45">
                  <c:v>0.15451388888889175</c:v>
                </c:pt>
                <c:pt idx="46">
                  <c:v>0.15277777777777801</c:v>
                </c:pt>
                <c:pt idx="47">
                  <c:v>0.15104166666666721</c:v>
                </c:pt>
                <c:pt idx="48">
                  <c:v>0.14930555555555602</c:v>
                </c:pt>
                <c:pt idx="49">
                  <c:v>0.14756944444444825</c:v>
                </c:pt>
                <c:pt idx="50">
                  <c:v>0.14583333333333498</c:v>
                </c:pt>
                <c:pt idx="51">
                  <c:v>0.14409722222222432</c:v>
                </c:pt>
                <c:pt idx="52">
                  <c:v>0.14236111111111099</c:v>
                </c:pt>
                <c:pt idx="53">
                  <c:v>0.140625</c:v>
                </c:pt>
                <c:pt idx="54">
                  <c:v>0.13888888888888901</c:v>
                </c:pt>
                <c:pt idx="55">
                  <c:v>0.13715277777777787</c:v>
                </c:pt>
                <c:pt idx="56">
                  <c:v>0.13541666666666721</c:v>
                </c:pt>
                <c:pt idx="57">
                  <c:v>0.13368055555555428</c:v>
                </c:pt>
                <c:pt idx="58">
                  <c:v>0.13194444444444825</c:v>
                </c:pt>
                <c:pt idx="59">
                  <c:v>0.13020833333333498</c:v>
                </c:pt>
                <c:pt idx="60">
                  <c:v>0.12847222222222204</c:v>
                </c:pt>
                <c:pt idx="61">
                  <c:v>0.12673611111111099</c:v>
                </c:pt>
                <c:pt idx="62">
                  <c:v>0.125</c:v>
                </c:pt>
                <c:pt idx="63">
                  <c:v>0.12326388888889046</c:v>
                </c:pt>
                <c:pt idx="64">
                  <c:v>0.12152777777777812</c:v>
                </c:pt>
                <c:pt idx="65">
                  <c:v>0.11979166666666802</c:v>
                </c:pt>
                <c:pt idx="66">
                  <c:v>0.11805555555555609</c:v>
                </c:pt>
                <c:pt idx="67">
                  <c:v>0.11631944444444495</c:v>
                </c:pt>
                <c:pt idx="68">
                  <c:v>0.11458333333333301</c:v>
                </c:pt>
                <c:pt idx="69">
                  <c:v>0.11284722222222203</c:v>
                </c:pt>
                <c:pt idx="70">
                  <c:v>0.11111111111111102</c:v>
                </c:pt>
                <c:pt idx="71">
                  <c:v>0.10937500000000012</c:v>
                </c:pt>
                <c:pt idx="72">
                  <c:v>0.10763888888889002</c:v>
                </c:pt>
                <c:pt idx="73">
                  <c:v>0.10590277777777812</c:v>
                </c:pt>
                <c:pt idx="74">
                  <c:v>0.10416666666666802</c:v>
                </c:pt>
                <c:pt idx="75">
                  <c:v>0.10243055555555602</c:v>
                </c:pt>
                <c:pt idx="76">
                  <c:v>0.10069444444444522</c:v>
                </c:pt>
                <c:pt idx="77">
                  <c:v>9.8958333333334605E-2</c:v>
                </c:pt>
                <c:pt idx="78">
                  <c:v>9.7222222222222168E-2</c:v>
                </c:pt>
                <c:pt idx="79">
                  <c:v>9.548611111111098E-2</c:v>
                </c:pt>
                <c:pt idx="80">
                  <c:v>9.375000000000154E-2</c:v>
                </c:pt>
                <c:pt idx="81">
                  <c:v>9.2013888888889048E-2</c:v>
                </c:pt>
                <c:pt idx="82">
                  <c:v>9.0277777777778012E-2</c:v>
                </c:pt>
                <c:pt idx="83">
                  <c:v>8.8541666666667768E-2</c:v>
                </c:pt>
                <c:pt idx="84">
                  <c:v>8.6805555555557246E-2</c:v>
                </c:pt>
                <c:pt idx="85">
                  <c:v>8.5069444444445044E-2</c:v>
                </c:pt>
                <c:pt idx="86">
                  <c:v>8.3333333333333065E-2</c:v>
                </c:pt>
                <c:pt idx="87">
                  <c:v>8.1597222222223265E-2</c:v>
                </c:pt>
                <c:pt idx="88">
                  <c:v>7.9861111111111535E-2</c:v>
                </c:pt>
                <c:pt idx="89">
                  <c:v>7.8125E-2</c:v>
                </c:pt>
                <c:pt idx="90">
                  <c:v>7.638888888888902E-2</c:v>
                </c:pt>
                <c:pt idx="91">
                  <c:v>7.4652777777778054E-2</c:v>
                </c:pt>
                <c:pt idx="92">
                  <c:v>7.2916666666667032E-2</c:v>
                </c:pt>
                <c:pt idx="93">
                  <c:v>7.1180555555555955E-2</c:v>
                </c:pt>
                <c:pt idx="94">
                  <c:v>6.9444444444445516E-2</c:v>
                </c:pt>
                <c:pt idx="95">
                  <c:v>6.770833333333405E-2</c:v>
                </c:pt>
                <c:pt idx="96">
                  <c:v>6.5972222222222113E-2</c:v>
                </c:pt>
                <c:pt idx="97">
                  <c:v>6.4236111111111466E-2</c:v>
                </c:pt>
                <c:pt idx="98">
                  <c:v>6.2500000000000014E-2</c:v>
                </c:pt>
                <c:pt idx="99">
                  <c:v>6.0763888888889034E-2</c:v>
                </c:pt>
                <c:pt idx="100">
                  <c:v>5.9027777777778033E-2</c:v>
                </c:pt>
                <c:pt idx="101">
                  <c:v>5.7291666666666997E-2</c:v>
                </c:pt>
                <c:pt idx="102">
                  <c:v>5.5555555555555865E-2</c:v>
                </c:pt>
                <c:pt idx="103">
                  <c:v>5.3819444444445509E-2</c:v>
                </c:pt>
                <c:pt idx="104">
                  <c:v>5.2083333333333988E-2</c:v>
                </c:pt>
                <c:pt idx="105">
                  <c:v>5.0347222222222113E-2</c:v>
                </c:pt>
                <c:pt idx="106">
                  <c:v>4.8611111111110987E-2</c:v>
                </c:pt>
                <c:pt idx="107">
                  <c:v>4.6874999999999986E-2</c:v>
                </c:pt>
                <c:pt idx="108">
                  <c:v>4.5138888888889006E-2</c:v>
                </c:pt>
                <c:pt idx="109">
                  <c:v>4.3402777777778019E-2</c:v>
                </c:pt>
                <c:pt idx="110">
                  <c:v>4.1666666666666997E-2</c:v>
                </c:pt>
                <c:pt idx="111">
                  <c:v>3.993055555555601E-2</c:v>
                </c:pt>
                <c:pt idx="112">
                  <c:v>3.8194444444445003E-2</c:v>
                </c:pt>
                <c:pt idx="113">
                  <c:v>3.6458333333333016E-2</c:v>
                </c:pt>
                <c:pt idx="114">
                  <c:v>3.4722222222222016E-2</c:v>
                </c:pt>
                <c:pt idx="115">
                  <c:v>3.2986111111111015E-2</c:v>
                </c:pt>
                <c:pt idx="116">
                  <c:v>3.1250000000000014E-2</c:v>
                </c:pt>
                <c:pt idx="117">
                  <c:v>2.9513888888889016E-2</c:v>
                </c:pt>
                <c:pt idx="118">
                  <c:v>2.7777777777778699E-2</c:v>
                </c:pt>
                <c:pt idx="119">
                  <c:v>2.6041666666667393E-2</c:v>
                </c:pt>
                <c:pt idx="120">
                  <c:v>2.4305555555556003E-2</c:v>
                </c:pt>
                <c:pt idx="121">
                  <c:v>2.2569444444445003E-2</c:v>
                </c:pt>
                <c:pt idx="122">
                  <c:v>2.0833333333333082E-2</c:v>
                </c:pt>
                <c:pt idx="123">
                  <c:v>1.9097222222222023E-2</c:v>
                </c:pt>
                <c:pt idx="124">
                  <c:v>1.7361111111111063E-2</c:v>
                </c:pt>
                <c:pt idx="125">
                  <c:v>1.5625000000000003E-2</c:v>
                </c:pt>
                <c:pt idx="126">
                  <c:v>1.3888888888889204E-2</c:v>
                </c:pt>
                <c:pt idx="127">
                  <c:v>1.2152777777778021E-2</c:v>
                </c:pt>
                <c:pt idx="128">
                  <c:v>1.0416666666667041E-2</c:v>
                </c:pt>
                <c:pt idx="129">
                  <c:v>8.6805555555561267E-3</c:v>
                </c:pt>
                <c:pt idx="130">
                  <c:v>6.9444444444450503E-3</c:v>
                </c:pt>
                <c:pt idx="131">
                  <c:v>5.208333333333072E-3</c:v>
                </c:pt>
                <c:pt idx="132">
                  <c:v>3.4722222222219896E-3</c:v>
                </c:pt>
                <c:pt idx="133">
                  <c:v>1.7361111111110035E-3</c:v>
                </c:pt>
                <c:pt idx="134">
                  <c:v>0</c:v>
                </c:pt>
              </c:numCache>
            </c:numRef>
          </c:xVal>
          <c:yVal>
            <c:numRef>
              <c:f>Restlaufzeiten!$G$23:$G$175</c:f>
              <c:numCache>
                <c:formatCode>General</c:formatCode>
                <c:ptCount val="153"/>
                <c:pt idx="89">
                  <c:v>15865</c:v>
                </c:pt>
                <c:pt idx="90">
                  <c:v>15619</c:v>
                </c:pt>
                <c:pt idx="91">
                  <c:v>15514</c:v>
                </c:pt>
                <c:pt idx="92">
                  <c:v>15278</c:v>
                </c:pt>
                <c:pt idx="93">
                  <c:v>15213</c:v>
                </c:pt>
                <c:pt idx="94">
                  <c:v>15087</c:v>
                </c:pt>
                <c:pt idx="95">
                  <c:v>14991</c:v>
                </c:pt>
                <c:pt idx="96">
                  <c:v>14893</c:v>
                </c:pt>
                <c:pt idx="97">
                  <c:v>14798</c:v>
                </c:pt>
                <c:pt idx="98">
                  <c:v>14706</c:v>
                </c:pt>
                <c:pt idx="99">
                  <c:v>14633</c:v>
                </c:pt>
                <c:pt idx="100">
                  <c:v>14538</c:v>
                </c:pt>
                <c:pt idx="101">
                  <c:v>14439</c:v>
                </c:pt>
                <c:pt idx="102">
                  <c:v>14347</c:v>
                </c:pt>
                <c:pt idx="103">
                  <c:v>14252</c:v>
                </c:pt>
                <c:pt idx="104">
                  <c:v>14173</c:v>
                </c:pt>
                <c:pt idx="105">
                  <c:v>14097</c:v>
                </c:pt>
                <c:pt idx="106">
                  <c:v>14034</c:v>
                </c:pt>
                <c:pt idx="107">
                  <c:v>13966</c:v>
                </c:pt>
                <c:pt idx="108">
                  <c:v>13914</c:v>
                </c:pt>
                <c:pt idx="109">
                  <c:v>13854</c:v>
                </c:pt>
                <c:pt idx="110">
                  <c:v>13797</c:v>
                </c:pt>
                <c:pt idx="111">
                  <c:v>13743</c:v>
                </c:pt>
                <c:pt idx="112">
                  <c:v>13685</c:v>
                </c:pt>
                <c:pt idx="113">
                  <c:v>13639</c:v>
                </c:pt>
                <c:pt idx="114">
                  <c:v>13596</c:v>
                </c:pt>
                <c:pt idx="115">
                  <c:v>13557</c:v>
                </c:pt>
                <c:pt idx="116">
                  <c:v>13517</c:v>
                </c:pt>
                <c:pt idx="117">
                  <c:v>13487</c:v>
                </c:pt>
                <c:pt idx="118">
                  <c:v>13451</c:v>
                </c:pt>
                <c:pt idx="119">
                  <c:v>13419</c:v>
                </c:pt>
                <c:pt idx="120">
                  <c:v>13386</c:v>
                </c:pt>
                <c:pt idx="121">
                  <c:v>13345</c:v>
                </c:pt>
                <c:pt idx="122">
                  <c:v>13310</c:v>
                </c:pt>
                <c:pt idx="123">
                  <c:v>13271</c:v>
                </c:pt>
                <c:pt idx="124">
                  <c:v>13230</c:v>
                </c:pt>
                <c:pt idx="125">
                  <c:v>13186</c:v>
                </c:pt>
                <c:pt idx="126">
                  <c:v>13144</c:v>
                </c:pt>
                <c:pt idx="127">
                  <c:v>13110</c:v>
                </c:pt>
                <c:pt idx="128">
                  <c:v>13070</c:v>
                </c:pt>
                <c:pt idx="129">
                  <c:v>13029</c:v>
                </c:pt>
                <c:pt idx="130">
                  <c:v>12967</c:v>
                </c:pt>
                <c:pt idx="131">
                  <c:v>12886</c:v>
                </c:pt>
                <c:pt idx="132">
                  <c:v>12755</c:v>
                </c:pt>
                <c:pt idx="133">
                  <c:v>12521</c:v>
                </c:pt>
                <c:pt idx="134">
                  <c:v>12098</c:v>
                </c:pt>
              </c:numCache>
            </c:numRef>
          </c:yVal>
          <c:smooth val="0"/>
        </c:ser>
        <c:ser>
          <c:idx val="6"/>
          <c:order val="2"/>
          <c:tx>
            <c:v>10Ah 20W</c:v>
          </c:tx>
          <c:spPr>
            <a:ln>
              <a:solidFill>
                <a:srgbClr xmlns:mc="http://schemas.openxmlformats.org/markup-compatibility/2006" xmlns:a14="http://schemas.microsoft.com/office/drawing/2010/main" val="FF0000" mc:Ignorable=""/>
              </a:solidFill>
            </a:ln>
          </c:spPr>
          <c:marker>
            <c:symbol val="none"/>
          </c:marker>
          <c:xVal>
            <c:numRef>
              <c:f>Restlaufzeiten!$B$5:$B$157</c:f>
              <c:numCache>
                <c:formatCode>[$-F400]h:mm:ss\ AM/PM</c:formatCode>
                <c:ptCount val="153"/>
                <c:pt idx="0">
                  <c:v>0.26388888888889589</c:v>
                </c:pt>
                <c:pt idx="1">
                  <c:v>0.26215277777778151</c:v>
                </c:pt>
                <c:pt idx="2">
                  <c:v>0.2604166666666709</c:v>
                </c:pt>
                <c:pt idx="3">
                  <c:v>0.2586805555555558</c:v>
                </c:pt>
                <c:pt idx="4">
                  <c:v>0.25694444444444481</c:v>
                </c:pt>
                <c:pt idx="5">
                  <c:v>0.25520833333333343</c:v>
                </c:pt>
                <c:pt idx="6">
                  <c:v>0.25347222222222232</c:v>
                </c:pt>
                <c:pt idx="7">
                  <c:v>0.25173611111110766</c:v>
                </c:pt>
                <c:pt idx="8">
                  <c:v>0.25000000000000011</c:v>
                </c:pt>
                <c:pt idx="9">
                  <c:v>0.24826388888889175</c:v>
                </c:pt>
                <c:pt idx="10">
                  <c:v>0.2465277777777779</c:v>
                </c:pt>
                <c:pt idx="11">
                  <c:v>0.24479166666666691</c:v>
                </c:pt>
                <c:pt idx="12">
                  <c:v>0.24305555555555569</c:v>
                </c:pt>
                <c:pt idx="13">
                  <c:v>0.24131944444444786</c:v>
                </c:pt>
                <c:pt idx="14">
                  <c:v>0.23958333333333531</c:v>
                </c:pt>
                <c:pt idx="15">
                  <c:v>0.23784722222222457</c:v>
                </c:pt>
                <c:pt idx="16">
                  <c:v>0.23611111111111124</c:v>
                </c:pt>
                <c:pt idx="17">
                  <c:v>0.23437500000000011</c:v>
                </c:pt>
                <c:pt idx="18">
                  <c:v>0.23263888888888901</c:v>
                </c:pt>
                <c:pt idx="19">
                  <c:v>0.2309027777777779</c:v>
                </c:pt>
                <c:pt idx="20">
                  <c:v>0.22916666666666682</c:v>
                </c:pt>
                <c:pt idx="21">
                  <c:v>0.22743055555555572</c:v>
                </c:pt>
                <c:pt idx="22">
                  <c:v>0.22569444444444636</c:v>
                </c:pt>
                <c:pt idx="23">
                  <c:v>0.22395833333333534</c:v>
                </c:pt>
                <c:pt idx="24">
                  <c:v>0.22222222222222243</c:v>
                </c:pt>
                <c:pt idx="25">
                  <c:v>0.22048611111111141</c:v>
                </c:pt>
                <c:pt idx="26">
                  <c:v>0.21875000000000044</c:v>
                </c:pt>
                <c:pt idx="27">
                  <c:v>0.21701388888889175</c:v>
                </c:pt>
                <c:pt idx="28">
                  <c:v>0.2152777777777779</c:v>
                </c:pt>
                <c:pt idx="29">
                  <c:v>0.21354166666666691</c:v>
                </c:pt>
                <c:pt idx="30">
                  <c:v>0.21180555555555569</c:v>
                </c:pt>
                <c:pt idx="31">
                  <c:v>0.21006944444444786</c:v>
                </c:pt>
                <c:pt idx="32">
                  <c:v>0.20833333333333531</c:v>
                </c:pt>
                <c:pt idx="33">
                  <c:v>0.20659722222222457</c:v>
                </c:pt>
                <c:pt idx="34">
                  <c:v>0.20486111111111124</c:v>
                </c:pt>
                <c:pt idx="35">
                  <c:v>0.20312500000000011</c:v>
                </c:pt>
                <c:pt idx="36">
                  <c:v>0.20138888888888901</c:v>
                </c:pt>
                <c:pt idx="37">
                  <c:v>0.19965277777777787</c:v>
                </c:pt>
                <c:pt idx="38">
                  <c:v>0.19791666666666693</c:v>
                </c:pt>
                <c:pt idx="39">
                  <c:v>0.19618055555555403</c:v>
                </c:pt>
                <c:pt idx="40">
                  <c:v>0.19444444444444786</c:v>
                </c:pt>
                <c:pt idx="41">
                  <c:v>0.19270833333333537</c:v>
                </c:pt>
                <c:pt idx="42">
                  <c:v>0.19097222222222243</c:v>
                </c:pt>
                <c:pt idx="43">
                  <c:v>0.18923611111111396</c:v>
                </c:pt>
                <c:pt idx="44">
                  <c:v>0.18750000000000044</c:v>
                </c:pt>
                <c:pt idx="45">
                  <c:v>0.18576388888889175</c:v>
                </c:pt>
                <c:pt idx="46">
                  <c:v>0.1840277777777779</c:v>
                </c:pt>
                <c:pt idx="47">
                  <c:v>0.18229166666666691</c:v>
                </c:pt>
                <c:pt idx="48">
                  <c:v>0.18055555555555569</c:v>
                </c:pt>
                <c:pt idx="49">
                  <c:v>0.17881944444444781</c:v>
                </c:pt>
                <c:pt idx="50">
                  <c:v>0.17708333333333534</c:v>
                </c:pt>
                <c:pt idx="51">
                  <c:v>0.17534722222222457</c:v>
                </c:pt>
                <c:pt idx="52">
                  <c:v>0.17361111111111124</c:v>
                </c:pt>
                <c:pt idx="53">
                  <c:v>0.17187500000000011</c:v>
                </c:pt>
                <c:pt idx="54">
                  <c:v>0.17013888888888901</c:v>
                </c:pt>
                <c:pt idx="55">
                  <c:v>0.16840277777777793</c:v>
                </c:pt>
                <c:pt idx="56">
                  <c:v>0.16666666666666682</c:v>
                </c:pt>
                <c:pt idx="57">
                  <c:v>0.16493055555555572</c:v>
                </c:pt>
                <c:pt idx="58">
                  <c:v>0.16319444444444675</c:v>
                </c:pt>
                <c:pt idx="59">
                  <c:v>0.16145833333333501</c:v>
                </c:pt>
                <c:pt idx="60">
                  <c:v>0.15972222222222432</c:v>
                </c:pt>
                <c:pt idx="61">
                  <c:v>0.15798611111111374</c:v>
                </c:pt>
                <c:pt idx="62">
                  <c:v>0.15625000000000044</c:v>
                </c:pt>
                <c:pt idx="63">
                  <c:v>0.15451388888889175</c:v>
                </c:pt>
                <c:pt idx="64">
                  <c:v>0.15277777777777801</c:v>
                </c:pt>
                <c:pt idx="65">
                  <c:v>0.15104166666666721</c:v>
                </c:pt>
                <c:pt idx="66">
                  <c:v>0.14930555555555602</c:v>
                </c:pt>
                <c:pt idx="67">
                  <c:v>0.14756944444444825</c:v>
                </c:pt>
                <c:pt idx="68">
                  <c:v>0.14583333333333498</c:v>
                </c:pt>
                <c:pt idx="69">
                  <c:v>0.14409722222222432</c:v>
                </c:pt>
                <c:pt idx="70">
                  <c:v>0.14236111111111099</c:v>
                </c:pt>
                <c:pt idx="71">
                  <c:v>0.140625</c:v>
                </c:pt>
                <c:pt idx="72">
                  <c:v>0.13888888888888901</c:v>
                </c:pt>
                <c:pt idx="73">
                  <c:v>0.13715277777777787</c:v>
                </c:pt>
                <c:pt idx="74">
                  <c:v>0.13541666666666721</c:v>
                </c:pt>
                <c:pt idx="75">
                  <c:v>0.13368055555555428</c:v>
                </c:pt>
                <c:pt idx="76">
                  <c:v>0.13194444444444825</c:v>
                </c:pt>
                <c:pt idx="77">
                  <c:v>0.13020833333333498</c:v>
                </c:pt>
                <c:pt idx="78">
                  <c:v>0.12847222222222204</c:v>
                </c:pt>
                <c:pt idx="79">
                  <c:v>0.12673611111111099</c:v>
                </c:pt>
                <c:pt idx="80">
                  <c:v>0.125</c:v>
                </c:pt>
                <c:pt idx="81">
                  <c:v>0.12326388888889046</c:v>
                </c:pt>
                <c:pt idx="82">
                  <c:v>0.12152777777777812</c:v>
                </c:pt>
                <c:pt idx="83">
                  <c:v>0.11979166666666802</c:v>
                </c:pt>
                <c:pt idx="84">
                  <c:v>0.11805555555555609</c:v>
                </c:pt>
                <c:pt idx="85">
                  <c:v>0.11631944444444495</c:v>
                </c:pt>
                <c:pt idx="86">
                  <c:v>0.11458333333333301</c:v>
                </c:pt>
                <c:pt idx="87">
                  <c:v>0.11284722222222203</c:v>
                </c:pt>
                <c:pt idx="88">
                  <c:v>0.11111111111111102</c:v>
                </c:pt>
                <c:pt idx="89">
                  <c:v>0.10937500000000012</c:v>
                </c:pt>
                <c:pt idx="90">
                  <c:v>0.10763888888889002</c:v>
                </c:pt>
                <c:pt idx="91">
                  <c:v>0.10590277777777812</c:v>
                </c:pt>
                <c:pt idx="92">
                  <c:v>0.10416666666666802</c:v>
                </c:pt>
                <c:pt idx="93">
                  <c:v>0.10243055555555602</c:v>
                </c:pt>
                <c:pt idx="94">
                  <c:v>0.10069444444444522</c:v>
                </c:pt>
                <c:pt idx="95">
                  <c:v>9.8958333333334605E-2</c:v>
                </c:pt>
                <c:pt idx="96">
                  <c:v>9.7222222222222168E-2</c:v>
                </c:pt>
                <c:pt idx="97">
                  <c:v>9.548611111111098E-2</c:v>
                </c:pt>
                <c:pt idx="98">
                  <c:v>9.375000000000154E-2</c:v>
                </c:pt>
                <c:pt idx="99">
                  <c:v>9.2013888888889048E-2</c:v>
                </c:pt>
                <c:pt idx="100">
                  <c:v>9.0277777777778012E-2</c:v>
                </c:pt>
                <c:pt idx="101">
                  <c:v>8.8541666666667768E-2</c:v>
                </c:pt>
                <c:pt idx="102">
                  <c:v>8.6805555555557246E-2</c:v>
                </c:pt>
                <c:pt idx="103">
                  <c:v>8.5069444444445044E-2</c:v>
                </c:pt>
                <c:pt idx="104">
                  <c:v>8.3333333333333065E-2</c:v>
                </c:pt>
                <c:pt idx="105">
                  <c:v>8.1597222222223265E-2</c:v>
                </c:pt>
                <c:pt idx="106">
                  <c:v>7.9861111111111535E-2</c:v>
                </c:pt>
                <c:pt idx="107">
                  <c:v>7.8125E-2</c:v>
                </c:pt>
                <c:pt idx="108">
                  <c:v>7.638888888888902E-2</c:v>
                </c:pt>
                <c:pt idx="109">
                  <c:v>7.4652777777778054E-2</c:v>
                </c:pt>
                <c:pt idx="110">
                  <c:v>7.2916666666667032E-2</c:v>
                </c:pt>
                <c:pt idx="111">
                  <c:v>7.1180555555555955E-2</c:v>
                </c:pt>
                <c:pt idx="112">
                  <c:v>6.9444444444445516E-2</c:v>
                </c:pt>
                <c:pt idx="113">
                  <c:v>6.770833333333405E-2</c:v>
                </c:pt>
                <c:pt idx="114">
                  <c:v>6.5972222222222113E-2</c:v>
                </c:pt>
                <c:pt idx="115">
                  <c:v>6.4236111111111466E-2</c:v>
                </c:pt>
                <c:pt idx="116">
                  <c:v>6.2500000000000014E-2</c:v>
                </c:pt>
                <c:pt idx="117">
                  <c:v>6.0763888888889034E-2</c:v>
                </c:pt>
                <c:pt idx="118">
                  <c:v>5.9027777777778033E-2</c:v>
                </c:pt>
                <c:pt idx="119">
                  <c:v>5.7291666666666997E-2</c:v>
                </c:pt>
                <c:pt idx="120">
                  <c:v>5.5555555555555865E-2</c:v>
                </c:pt>
                <c:pt idx="121">
                  <c:v>5.3819444444445509E-2</c:v>
                </c:pt>
                <c:pt idx="122">
                  <c:v>5.2083333333333988E-2</c:v>
                </c:pt>
                <c:pt idx="123">
                  <c:v>5.0347222222222113E-2</c:v>
                </c:pt>
                <c:pt idx="124">
                  <c:v>4.8611111111110987E-2</c:v>
                </c:pt>
                <c:pt idx="125">
                  <c:v>4.6874999999999986E-2</c:v>
                </c:pt>
                <c:pt idx="126">
                  <c:v>4.5138888888889006E-2</c:v>
                </c:pt>
                <c:pt idx="127">
                  <c:v>4.3402777777778019E-2</c:v>
                </c:pt>
                <c:pt idx="128">
                  <c:v>4.1666666666666997E-2</c:v>
                </c:pt>
                <c:pt idx="129">
                  <c:v>3.993055555555601E-2</c:v>
                </c:pt>
                <c:pt idx="130">
                  <c:v>3.8194444444445003E-2</c:v>
                </c:pt>
                <c:pt idx="131">
                  <c:v>3.6458333333333016E-2</c:v>
                </c:pt>
                <c:pt idx="132">
                  <c:v>3.4722222222222016E-2</c:v>
                </c:pt>
                <c:pt idx="133">
                  <c:v>3.2986111111111015E-2</c:v>
                </c:pt>
                <c:pt idx="134">
                  <c:v>3.1250000000000014E-2</c:v>
                </c:pt>
                <c:pt idx="135">
                  <c:v>2.9513888888889016E-2</c:v>
                </c:pt>
                <c:pt idx="136">
                  <c:v>2.7777777777778699E-2</c:v>
                </c:pt>
                <c:pt idx="137">
                  <c:v>2.6041666666667393E-2</c:v>
                </c:pt>
                <c:pt idx="138">
                  <c:v>2.4305555555556003E-2</c:v>
                </c:pt>
                <c:pt idx="139">
                  <c:v>2.2569444444445003E-2</c:v>
                </c:pt>
                <c:pt idx="140">
                  <c:v>2.0833333333333082E-2</c:v>
                </c:pt>
                <c:pt idx="141">
                  <c:v>1.9097222222222023E-2</c:v>
                </c:pt>
                <c:pt idx="142">
                  <c:v>1.7361111111111063E-2</c:v>
                </c:pt>
                <c:pt idx="143">
                  <c:v>1.5625000000000003E-2</c:v>
                </c:pt>
                <c:pt idx="144">
                  <c:v>1.3888888888889204E-2</c:v>
                </c:pt>
                <c:pt idx="145">
                  <c:v>1.2152777777778021E-2</c:v>
                </c:pt>
                <c:pt idx="146">
                  <c:v>1.0416666666667041E-2</c:v>
                </c:pt>
                <c:pt idx="147">
                  <c:v>8.6805555555561267E-3</c:v>
                </c:pt>
                <c:pt idx="148">
                  <c:v>6.9444444444450503E-3</c:v>
                </c:pt>
                <c:pt idx="149">
                  <c:v>5.208333333333072E-3</c:v>
                </c:pt>
                <c:pt idx="150">
                  <c:v>3.4722222222219896E-3</c:v>
                </c:pt>
                <c:pt idx="151">
                  <c:v>1.7361111111110035E-3</c:v>
                </c:pt>
                <c:pt idx="152">
                  <c:v>0</c:v>
                </c:pt>
              </c:numCache>
            </c:numRef>
          </c:xVal>
          <c:yVal>
            <c:numRef>
              <c:f>Restlaufzeiten!$J$5:$J$157</c:f>
              <c:numCache>
                <c:formatCode>General</c:formatCode>
                <c:ptCount val="153"/>
                <c:pt idx="21">
                  <c:v>16440</c:v>
                </c:pt>
                <c:pt idx="22">
                  <c:v>16340</c:v>
                </c:pt>
                <c:pt idx="23">
                  <c:v>16300</c:v>
                </c:pt>
                <c:pt idx="24">
                  <c:v>16260.000000000002</c:v>
                </c:pt>
                <c:pt idx="25">
                  <c:v>16219.99999999988</c:v>
                </c:pt>
                <c:pt idx="26">
                  <c:v>16170.000000000002</c:v>
                </c:pt>
                <c:pt idx="27">
                  <c:v>16140</c:v>
                </c:pt>
                <c:pt idx="28">
                  <c:v>16110</c:v>
                </c:pt>
                <c:pt idx="29">
                  <c:v>16070</c:v>
                </c:pt>
                <c:pt idx="30">
                  <c:v>16040</c:v>
                </c:pt>
                <c:pt idx="31">
                  <c:v>16020</c:v>
                </c:pt>
                <c:pt idx="32">
                  <c:v>15990</c:v>
                </c:pt>
                <c:pt idx="33">
                  <c:v>15970</c:v>
                </c:pt>
                <c:pt idx="34">
                  <c:v>15940</c:v>
                </c:pt>
                <c:pt idx="35">
                  <c:v>15910</c:v>
                </c:pt>
                <c:pt idx="36">
                  <c:v>15880</c:v>
                </c:pt>
                <c:pt idx="37">
                  <c:v>15850</c:v>
                </c:pt>
                <c:pt idx="38">
                  <c:v>15820</c:v>
                </c:pt>
                <c:pt idx="39">
                  <c:v>15800</c:v>
                </c:pt>
                <c:pt idx="40">
                  <c:v>15780</c:v>
                </c:pt>
                <c:pt idx="41">
                  <c:v>15760</c:v>
                </c:pt>
                <c:pt idx="42">
                  <c:v>15730</c:v>
                </c:pt>
                <c:pt idx="43">
                  <c:v>15700</c:v>
                </c:pt>
                <c:pt idx="44">
                  <c:v>15650</c:v>
                </c:pt>
                <c:pt idx="45">
                  <c:v>15610</c:v>
                </c:pt>
                <c:pt idx="46">
                  <c:v>15570</c:v>
                </c:pt>
                <c:pt idx="47">
                  <c:v>15540</c:v>
                </c:pt>
                <c:pt idx="48">
                  <c:v>15510</c:v>
                </c:pt>
                <c:pt idx="49">
                  <c:v>15490</c:v>
                </c:pt>
                <c:pt idx="50">
                  <c:v>15470</c:v>
                </c:pt>
                <c:pt idx="51">
                  <c:v>15450</c:v>
                </c:pt>
                <c:pt idx="52">
                  <c:v>15430</c:v>
                </c:pt>
                <c:pt idx="53">
                  <c:v>15410</c:v>
                </c:pt>
                <c:pt idx="54">
                  <c:v>15390</c:v>
                </c:pt>
                <c:pt idx="55">
                  <c:v>15370</c:v>
                </c:pt>
                <c:pt idx="56">
                  <c:v>15360</c:v>
                </c:pt>
                <c:pt idx="57">
                  <c:v>15340</c:v>
                </c:pt>
                <c:pt idx="58">
                  <c:v>15330</c:v>
                </c:pt>
                <c:pt idx="59">
                  <c:v>15310</c:v>
                </c:pt>
                <c:pt idx="60">
                  <c:v>15290</c:v>
                </c:pt>
                <c:pt idx="61">
                  <c:v>15280</c:v>
                </c:pt>
                <c:pt idx="62">
                  <c:v>15260</c:v>
                </c:pt>
                <c:pt idx="63">
                  <c:v>15240</c:v>
                </c:pt>
                <c:pt idx="64">
                  <c:v>15220</c:v>
                </c:pt>
                <c:pt idx="65">
                  <c:v>15200</c:v>
                </c:pt>
                <c:pt idx="66">
                  <c:v>15180</c:v>
                </c:pt>
                <c:pt idx="67">
                  <c:v>15160</c:v>
                </c:pt>
                <c:pt idx="68">
                  <c:v>15140</c:v>
                </c:pt>
                <c:pt idx="69">
                  <c:v>15130</c:v>
                </c:pt>
                <c:pt idx="70">
                  <c:v>15110</c:v>
                </c:pt>
                <c:pt idx="71">
                  <c:v>15090</c:v>
                </c:pt>
                <c:pt idx="72">
                  <c:v>15070</c:v>
                </c:pt>
                <c:pt idx="73">
                  <c:v>15050</c:v>
                </c:pt>
                <c:pt idx="74">
                  <c:v>15030</c:v>
                </c:pt>
                <c:pt idx="75">
                  <c:v>15010</c:v>
                </c:pt>
                <c:pt idx="76">
                  <c:v>15000</c:v>
                </c:pt>
                <c:pt idx="77">
                  <c:v>14980</c:v>
                </c:pt>
                <c:pt idx="78">
                  <c:v>14960</c:v>
                </c:pt>
                <c:pt idx="79">
                  <c:v>14950</c:v>
                </c:pt>
                <c:pt idx="80">
                  <c:v>14940</c:v>
                </c:pt>
                <c:pt idx="81">
                  <c:v>14920</c:v>
                </c:pt>
                <c:pt idx="82">
                  <c:v>14910</c:v>
                </c:pt>
                <c:pt idx="83">
                  <c:v>14890</c:v>
                </c:pt>
                <c:pt idx="84">
                  <c:v>14880</c:v>
                </c:pt>
                <c:pt idx="85">
                  <c:v>14870</c:v>
                </c:pt>
                <c:pt idx="86">
                  <c:v>14860</c:v>
                </c:pt>
                <c:pt idx="87">
                  <c:v>14840</c:v>
                </c:pt>
                <c:pt idx="88">
                  <c:v>14830</c:v>
                </c:pt>
                <c:pt idx="89">
                  <c:v>14820</c:v>
                </c:pt>
                <c:pt idx="90">
                  <c:v>14810</c:v>
                </c:pt>
                <c:pt idx="91">
                  <c:v>14800</c:v>
                </c:pt>
                <c:pt idx="92">
                  <c:v>14790</c:v>
                </c:pt>
                <c:pt idx="93">
                  <c:v>14780</c:v>
                </c:pt>
                <c:pt idx="94">
                  <c:v>14770</c:v>
                </c:pt>
                <c:pt idx="95">
                  <c:v>14760</c:v>
                </c:pt>
                <c:pt idx="96">
                  <c:v>14750</c:v>
                </c:pt>
                <c:pt idx="97">
                  <c:v>14740</c:v>
                </c:pt>
                <c:pt idx="98">
                  <c:v>14730</c:v>
                </c:pt>
                <c:pt idx="99">
                  <c:v>14720</c:v>
                </c:pt>
                <c:pt idx="100">
                  <c:v>14720</c:v>
                </c:pt>
                <c:pt idx="101">
                  <c:v>14710</c:v>
                </c:pt>
                <c:pt idx="102">
                  <c:v>14700</c:v>
                </c:pt>
                <c:pt idx="103">
                  <c:v>14690</c:v>
                </c:pt>
                <c:pt idx="104">
                  <c:v>14690</c:v>
                </c:pt>
                <c:pt idx="105">
                  <c:v>14680</c:v>
                </c:pt>
                <c:pt idx="106">
                  <c:v>14670</c:v>
                </c:pt>
                <c:pt idx="107">
                  <c:v>14660</c:v>
                </c:pt>
                <c:pt idx="108">
                  <c:v>14660</c:v>
                </c:pt>
                <c:pt idx="109">
                  <c:v>14650</c:v>
                </c:pt>
                <c:pt idx="110">
                  <c:v>14640</c:v>
                </c:pt>
                <c:pt idx="111">
                  <c:v>14640</c:v>
                </c:pt>
                <c:pt idx="112">
                  <c:v>14630</c:v>
                </c:pt>
                <c:pt idx="113">
                  <c:v>14630</c:v>
                </c:pt>
                <c:pt idx="114">
                  <c:v>14620</c:v>
                </c:pt>
                <c:pt idx="115">
                  <c:v>14620</c:v>
                </c:pt>
                <c:pt idx="116">
                  <c:v>14610</c:v>
                </c:pt>
                <c:pt idx="117">
                  <c:v>14600</c:v>
                </c:pt>
                <c:pt idx="118">
                  <c:v>14600</c:v>
                </c:pt>
                <c:pt idx="119">
                  <c:v>14590</c:v>
                </c:pt>
                <c:pt idx="120">
                  <c:v>14580</c:v>
                </c:pt>
                <c:pt idx="121">
                  <c:v>14570</c:v>
                </c:pt>
                <c:pt idx="122">
                  <c:v>14560</c:v>
                </c:pt>
                <c:pt idx="123">
                  <c:v>14550</c:v>
                </c:pt>
                <c:pt idx="124">
                  <c:v>14540</c:v>
                </c:pt>
                <c:pt idx="125">
                  <c:v>14520</c:v>
                </c:pt>
                <c:pt idx="126">
                  <c:v>14510</c:v>
                </c:pt>
                <c:pt idx="127">
                  <c:v>14490</c:v>
                </c:pt>
                <c:pt idx="128">
                  <c:v>14480</c:v>
                </c:pt>
                <c:pt idx="129">
                  <c:v>14460</c:v>
                </c:pt>
                <c:pt idx="130">
                  <c:v>14440</c:v>
                </c:pt>
                <c:pt idx="131">
                  <c:v>14430</c:v>
                </c:pt>
                <c:pt idx="132">
                  <c:v>14410</c:v>
                </c:pt>
                <c:pt idx="133">
                  <c:v>14390</c:v>
                </c:pt>
                <c:pt idx="134">
                  <c:v>14370</c:v>
                </c:pt>
                <c:pt idx="135">
                  <c:v>14350</c:v>
                </c:pt>
                <c:pt idx="136">
                  <c:v>14340</c:v>
                </c:pt>
                <c:pt idx="137">
                  <c:v>14320</c:v>
                </c:pt>
                <c:pt idx="138">
                  <c:v>14310</c:v>
                </c:pt>
                <c:pt idx="139">
                  <c:v>14300</c:v>
                </c:pt>
                <c:pt idx="140">
                  <c:v>14280</c:v>
                </c:pt>
                <c:pt idx="141">
                  <c:v>14260</c:v>
                </c:pt>
                <c:pt idx="142">
                  <c:v>14240</c:v>
                </c:pt>
                <c:pt idx="143">
                  <c:v>14200</c:v>
                </c:pt>
                <c:pt idx="144">
                  <c:v>14150</c:v>
                </c:pt>
                <c:pt idx="145">
                  <c:v>14100</c:v>
                </c:pt>
                <c:pt idx="146">
                  <c:v>14030</c:v>
                </c:pt>
                <c:pt idx="147">
                  <c:v>13950</c:v>
                </c:pt>
                <c:pt idx="148">
                  <c:v>13830</c:v>
                </c:pt>
                <c:pt idx="149">
                  <c:v>13690</c:v>
                </c:pt>
                <c:pt idx="150">
                  <c:v>13490</c:v>
                </c:pt>
                <c:pt idx="151">
                  <c:v>13190</c:v>
                </c:pt>
                <c:pt idx="152">
                  <c:v>12610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111872"/>
        <c:axId val="120113408"/>
      </c:scatterChart>
      <c:valAx>
        <c:axId val="120111872"/>
        <c:scaling>
          <c:orientation val="maxMin"/>
          <c:max val="0.10833333333"/>
          <c:min val="0"/>
        </c:scaling>
        <c:delete val="0"/>
        <c:axPos val="b"/>
        <c:numFmt formatCode="hh:mm;@" sourceLinked="0"/>
        <c:majorTickMark val="out"/>
        <c:minorTickMark val="none"/>
        <c:tickLblPos val="nextTo"/>
        <c:crossAx val="120113408"/>
        <c:crosses val="autoZero"/>
        <c:crossBetween val="midCat"/>
        <c:majorUnit val="1.0416666659999956E-2"/>
        <c:minorUnit val="3.472222200000001E-3"/>
      </c:valAx>
      <c:valAx>
        <c:axId val="120113408"/>
        <c:scaling>
          <c:orientation val="minMax"/>
          <c:max val="16000"/>
          <c:min val="11000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120111872"/>
        <c:crosses val="autoZero"/>
        <c:crossBetween val="midCat"/>
      </c:valAx>
      <c:spPr>
        <a:noFill/>
        <a:scene3d>
          <a:camera prst="orthographicFront"/>
          <a:lightRig rig="threePt" dir="t"/>
        </a:scene3d>
        <a:sp3d>
          <a:bevelT/>
        </a:sp3d>
      </c:spPr>
    </c:plotArea>
    <c:legend>
      <c:legendPos val="r"/>
      <c:layout>
        <c:manualLayout>
          <c:xMode val="edge"/>
          <c:yMode val="edge"/>
          <c:x val="6.9547287822906687E-2"/>
          <c:y val="0.58616254466843343"/>
          <c:w val="0.19032401501738938"/>
          <c:h val="0.18690186982441354"/>
        </c:manualLayout>
      </c:layout>
      <c:overlay val="0"/>
      <c:spPr>
        <a:solidFill>
          <a:sysClr val="window" lastClr="FFFFFF"/>
        </a:solidFill>
        <a:ln>
          <a:solidFill>
            <a:schemeClr val="accent1">
              <a:shade val="95000"/>
              <a:satMod val="105000"/>
            </a:schemeClr>
          </a:solidFill>
        </a:ln>
      </c:spPr>
    </c:legend>
    <c:plotVisOnly val="1"/>
    <c:dispBlanksAs val="gap"/>
    <c:showDLblsOverMax val="0"/>
  </c:chart>
  <c:spPr>
    <a:solidFill>
      <a:sysClr val="window" lastClr="FFFFFF"/>
    </a:solidFill>
    <a:ln>
      <a:noFill/>
    </a:ln>
  </c:spPr>
  <c:externalData r:id="rId1">
    <c:autoUpdate val="1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0.02501</cdr:x>
      <cdr:y>0.94373</cdr:y>
    </cdr:from>
    <cdr:to>
      <cdr:x>0.85013</cdr:x>
      <cdr:y>1</cdr:y>
    </cdr:to>
    <cdr:sp macro="" textlink="">
      <cdr:nvSpPr>
        <cdr:cNvPr id="14" name="Textfeld 13"/>
        <cdr:cNvSpPr txBox="1"/>
      </cdr:nvSpPr>
      <cdr:spPr>
        <a:xfrm xmlns:a="http://schemas.openxmlformats.org/drawingml/2006/main">
          <a:off x="144145" y="2777757"/>
          <a:ext cx="4754857" cy="165468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 anchor="ctr"/>
        <a:lstStyle xmlns:a="http://schemas.openxmlformats.org/drawingml/2006/main"/>
        <a:p xmlns:a="http://schemas.openxmlformats.org/drawingml/2006/main">
          <a:pPr algn="ctr"/>
          <a:r>
            <a:rPr lang="de-DE" sz="1100"/>
            <a:t>Restlaufzeit</a:t>
          </a:r>
        </a:p>
      </cdr:txBody>
    </cdr:sp>
  </cdr:relSizeAnchor>
  <cdr:relSizeAnchor xmlns:cdr="http://schemas.openxmlformats.org/drawingml/2006/chartDrawing">
    <cdr:from>
      <cdr:x>0.92198</cdr:x>
      <cdr:y>0.01683</cdr:y>
    </cdr:from>
    <cdr:to>
      <cdr:x>0.97047</cdr:x>
      <cdr:y>0.9607</cdr:y>
    </cdr:to>
    <cdr:sp macro="" textlink="">
      <cdr:nvSpPr>
        <cdr:cNvPr id="15" name="Textfeld 14"/>
        <cdr:cNvSpPr txBox="1"/>
      </cdr:nvSpPr>
      <cdr:spPr>
        <a:xfrm xmlns:a="http://schemas.openxmlformats.org/drawingml/2006/main">
          <a:off x="5313045" y="49489"/>
          <a:ext cx="279400" cy="277562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="wordArtVert" wrap="square" rtlCol="0"/>
        <a:lstStyle xmlns:a="http://schemas.openxmlformats.org/drawingml/2006/main"/>
        <a:p xmlns:a="http://schemas.openxmlformats.org/drawingml/2006/main">
          <a:pPr algn="ctr"/>
          <a:r>
            <a:rPr lang="de-DE" sz="1100"/>
            <a:t>Akkuspannung </a:t>
          </a:r>
        </a:p>
      </cdr:txBody>
    </cdr:sp>
  </cdr:relSizeAnchor>
</c:userShape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1FE535-84D9-49FC-8FC9-2C7698578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2716</Words>
  <Characters>17116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Tobias Engelmann</cp:lastModifiedBy>
  <cp:revision>7</cp:revision>
  <cp:lastPrinted>2009-02-10T18:10:00Z</cp:lastPrinted>
  <dcterms:created xsi:type="dcterms:W3CDTF">2008-12-10T18:45:00Z</dcterms:created>
  <dcterms:modified xsi:type="dcterms:W3CDTF">2010-08-11T16:12:00Z</dcterms:modified>
</cp:coreProperties>
</file>